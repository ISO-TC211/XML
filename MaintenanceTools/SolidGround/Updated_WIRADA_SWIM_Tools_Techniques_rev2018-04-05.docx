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854"/>
      </w:tblGrid>
      <w:tr w:rsidR="00A943B2" w14:paraId="3F40EBF7" w14:textId="77777777" w:rsidTr="00AD275A">
        <w:trPr>
          <w:trHeight w:hRule="exact" w:val="1588"/>
        </w:trPr>
        <w:tc>
          <w:tcPr>
            <w:tcW w:w="9854" w:type="dxa"/>
          </w:tcPr>
          <w:p w14:paraId="71471A03" w14:textId="77777777" w:rsidR="00A943B2" w:rsidRDefault="00831C67" w:rsidP="00897FEE">
            <w:pPr>
              <w:pStyle w:val="BusinessUnitName"/>
              <w:rPr>
                <w:sz w:val="22"/>
              </w:rPr>
            </w:pPr>
            <w:r>
              <w:rPr>
                <w:sz w:val="22"/>
              </w:rPr>
              <w:t>Water for a Healthy Country</w:t>
            </w:r>
          </w:p>
          <w:p w14:paraId="4FBDCBD1" w14:textId="77777777" w:rsidR="00A943B2" w:rsidRPr="00897FEE" w:rsidRDefault="00A943B2" w:rsidP="00897FEE">
            <w:pPr>
              <w:rPr>
                <w:sz w:val="22"/>
                <w:szCs w:val="22"/>
              </w:rPr>
            </w:pPr>
          </w:p>
        </w:tc>
      </w:tr>
      <w:tr w:rsidR="00A943B2" w:rsidRPr="00716588" w14:paraId="09B0BA55" w14:textId="77777777" w:rsidTr="00897FEE">
        <w:tc>
          <w:tcPr>
            <w:tcW w:w="9854" w:type="dxa"/>
          </w:tcPr>
          <w:p w14:paraId="38A930CE" w14:textId="77777777" w:rsidR="00A943B2" w:rsidRDefault="00AE467A" w:rsidP="00AE467A">
            <w:pPr>
              <w:pStyle w:val="CoverTitle"/>
            </w:pPr>
            <w:r w:rsidRPr="004F47E2">
              <w:t>Tools and techniques for creation, use and management of information models as metadata for sys</w:t>
            </w:r>
            <w:r>
              <w:t>tem-of-systems interoperability</w:t>
            </w:r>
          </w:p>
          <w:p w14:paraId="4DC23304" w14:textId="77777777" w:rsidR="00666CA3" w:rsidRPr="00AE467A" w:rsidRDefault="00666CA3" w:rsidP="00AE467A">
            <w:pPr>
              <w:pStyle w:val="CoverTitle"/>
            </w:pPr>
            <w:r>
              <w:t>Edition 2.0</w:t>
            </w:r>
          </w:p>
          <w:p w14:paraId="2E2BF4AD" w14:textId="230BE1E5" w:rsidR="00AE467A" w:rsidRDefault="00AE467A" w:rsidP="00AE467A">
            <w:pPr>
              <w:pStyle w:val="BodyText"/>
            </w:pPr>
            <w:r w:rsidRPr="004F47E2">
              <w:t xml:space="preserve">Rob Atkinson, William Francis, </w:t>
            </w:r>
            <w:r w:rsidR="00666CA3">
              <w:t>Nick Murray</w:t>
            </w:r>
            <w:r w:rsidRPr="004F47E2">
              <w:t xml:space="preserve"> </w:t>
            </w:r>
          </w:p>
          <w:p w14:paraId="67564A9E" w14:textId="77777777" w:rsidR="00AE467A" w:rsidRDefault="00AE467A" w:rsidP="00AE467A">
            <w:pPr>
              <w:rPr>
                <w:color w:val="auto"/>
                <w:sz w:val="22"/>
                <w:szCs w:val="22"/>
              </w:rPr>
            </w:pPr>
            <w:r>
              <w:rPr>
                <w:color w:val="auto"/>
                <w:sz w:val="22"/>
                <w:szCs w:val="22"/>
              </w:rPr>
              <w:t>June 2012</w:t>
            </w:r>
          </w:p>
          <w:p w14:paraId="74796AF5" w14:textId="77777777" w:rsidR="00CB7C76" w:rsidRPr="00AE467A" w:rsidRDefault="00CB7C76" w:rsidP="00AE467A">
            <w:pPr>
              <w:rPr>
                <w:color w:val="auto"/>
                <w:sz w:val="22"/>
                <w:szCs w:val="22"/>
              </w:rPr>
            </w:pPr>
            <w:r>
              <w:rPr>
                <w:color w:val="auto"/>
                <w:sz w:val="22"/>
                <w:szCs w:val="22"/>
              </w:rPr>
              <w:t>Revised Stephen Richard (remove template text from CSIRO)</w:t>
            </w:r>
          </w:p>
          <w:p w14:paraId="710937DB" w14:textId="77777777" w:rsidR="00A943B2" w:rsidRPr="00716588" w:rsidRDefault="00CB7C76" w:rsidP="00897FEE">
            <w:pPr>
              <w:rPr>
                <w:sz w:val="22"/>
                <w:szCs w:val="22"/>
              </w:rPr>
            </w:pPr>
            <w:r>
              <w:rPr>
                <w:sz w:val="22"/>
                <w:szCs w:val="22"/>
              </w:rPr>
              <w:t>April 2018</w:t>
            </w:r>
          </w:p>
        </w:tc>
      </w:tr>
    </w:tbl>
    <w:p w14:paraId="5BE90666" w14:textId="77777777" w:rsidR="00A943B2" w:rsidRDefault="00A943B2" w:rsidP="00897FEE">
      <w:pPr>
        <w:spacing w:after="0"/>
      </w:pPr>
      <w:r w:rsidRPr="005A6C20">
        <w:t xml:space="preserve"> </w:t>
      </w:r>
    </w:p>
    <w:p w14:paraId="15A767C0" w14:textId="77777777" w:rsidR="00787338" w:rsidRDefault="00787338" w:rsidP="00787338"/>
    <w:tbl>
      <w:tblPr>
        <w:tblStyle w:val="TableGrid"/>
        <w:tblpPr w:leftFromText="181" w:rightFromText="181" w:vertAnchor="page" w:horzAnchor="margin" w:tblpY="144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2274F9" w14:paraId="504F45EA" w14:textId="77777777" w:rsidTr="00AE467A">
        <w:trPr>
          <w:cantSplit/>
          <w:trHeight w:hRule="exact" w:val="1701"/>
        </w:trPr>
        <w:tc>
          <w:tcPr>
            <w:tcW w:w="9854" w:type="dxa"/>
          </w:tcPr>
          <w:p w14:paraId="5243EB6B" w14:textId="77777777" w:rsidR="00AE467A" w:rsidRDefault="00AE467A" w:rsidP="00AE467A">
            <w:pPr>
              <w:pStyle w:val="VersoPageHeading"/>
            </w:pPr>
            <w:r>
              <w:t>A</w:t>
            </w:r>
            <w:r w:rsidRPr="00976576">
              <w:t xml:space="preserve"> water information R &amp; D alliance between the Bureau of Meteorology</w:t>
            </w:r>
            <w:r>
              <w:t xml:space="preserve"> </w:t>
            </w:r>
            <w:r w:rsidRPr="00976576">
              <w:t>and</w:t>
            </w:r>
            <w:r>
              <w:t xml:space="preserve"> </w:t>
            </w:r>
            <w:r w:rsidRPr="00976576">
              <w:t>CSIRO’s Water for a Healthy Country Flagship</w:t>
            </w:r>
          </w:p>
          <w:p w14:paraId="12AB4A54" w14:textId="77777777" w:rsidR="002274F9" w:rsidRPr="008F7A9C" w:rsidRDefault="00CB7C76" w:rsidP="00AE467A">
            <w:pPr>
              <w:rPr>
                <w:sz w:val="22"/>
                <w:szCs w:val="22"/>
              </w:rPr>
            </w:pPr>
            <w:r>
              <w:rPr>
                <w:noProof/>
              </w:rPr>
              <w:pict w14:anchorId="5720757F">
                <v:group id="Group 82" o:spid="_x0000_s1026" style="position:absolute;margin-left:265.05pt;margin-top:740.7pt;width:321.2pt;height:66.4pt;z-index:251737088;mso-position-vertical-relative:page" coordorigin="2058,13835" coordsize="9417,19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BU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DCAAAAAFJnaHRsb25nAAAF6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CrMAAAAB&#10;AAAAoAAAABUAAAHgAAAnYAAACpcAGAAB/9j/4AAQSkZJRgABAgAASABIAAD/7QAMQWRvYmVfQ00A&#10;Af/uAA5BZG9iZQBkgAAAAAH/2wCEAAwICAgJCAwJCQwRCwoLERUPDAwPFRgTExUTExgRDAwMDAwM&#10;EQwMDAwMDAwMDAwMDAwMDAwMDAwMDAwMDAwMDAwBDQsLDQ4NEA4OEBQODg4UFA4ODg4UEQwMDAwM&#10;EREMDAwMDAwRDAwMDAwMDAwMDAwMDAwMDAwMDAwMDAwMDAwMDP/AABEIABU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BOM_BureauofMeteorology" style="position:absolute;left:2058;top:14914;width:3532;height:8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ZljAAAAA2wAAAA8AAABkcnMvZG93bnJldi54bWxEj0GLwjAUhO8L+x/CW/C2piqIdI0iBUE8&#10;CFbd86N5tsHmpSRR6783guBxmJlvmPmyt624kQ/GsYLRMANBXDltuFZwPKx/ZyBCRNbYOiYFDwqw&#10;XHx/zTHX7s57upWxFgnCIUcFTYxdLmWoGrIYhq4jTt7ZeYsxSV9L7fGe4LaV4yybSouG00KDHRUN&#10;VZfyahWY6dr8W95W9bEo+FT2u3Lvr0oNfvrVH4hIffyE3+2NVjCbwOtL+g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e1mWMAAAADbAAAADwAAAAAAAAAAAAAAAACfAgAA&#10;ZHJzL2Rvd25yZXYueG1sUEsFBgAAAAAEAAQA9wAAAIwDAAAAAA==&#10;">
                    <v:imagedata r:id="rId8" o:title="BOM_BureauofMeteorology"/>
                  </v:shape>
                  <v:shape id="Picture 13" o:spid="_x0000_s1028" type="#_x0000_t75" alt="Wi_Horizontal_COLOUR" style="position:absolute;left:6021;top:15049;width:4863;height:6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I2trEAAAA2wAAAA8AAABkcnMvZG93bnJldi54bWxEj0FrAjEUhO9C/0N4hd40q0hrt0YRRdiT&#10;4iqU3h6b183WzcuyiZr++0YoeBxm5htmvoy2FVfqfeNYwXiUgSCunG64VnA6boczED4ga2wdk4Jf&#10;8rBcPA3mmGt34wNdy1CLBGGfowITQpdL6StDFv3IdcTJ+3a9xZBkX0vd4y3BbSsnWfYqLTacFgx2&#10;tDZUncuLVbCb8m6/OXz+fB2LuOXi3ZRvm6jUy3NcfYAIFMMj/N8utILZFO5f0g+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I2trEAAAA2wAAAA8AAAAAAAAAAAAAAAAA&#10;nwIAAGRycy9kb3ducmV2LnhtbFBLBQYAAAAABAAEAPcAAACQAwAAAAA=&#10;">
                    <v:imagedata r:id="rId9" o:title="Wi_Horizontal_COLOUR"/>
                  </v:shape>
                  <v:shapetype id="_x0000_t202" coordsize="21600,21600" o:spt="202" path="m,l,21600r21600,l21600,xe">
                    <v:stroke joinstyle="miter"/>
                    <v:path gradientshapeok="t" o:connecttype="rect"/>
                  </v:shapetype>
                  <v:shape id="Text Box 14" o:spid="_x0000_s1029" type="#_x0000_t202" style="position:absolute;left:2115;top:13835;width:9360;height:7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14:paraId="43A37422" w14:textId="77777777" w:rsidR="00CB7C76" w:rsidRPr="002943C9" w:rsidRDefault="00CB7C76" w:rsidP="00747AED"/>
                      </w:txbxContent>
                    </v:textbox>
                  </v:shape>
                  <w10:wrap anchory="page"/>
                  <w10:anchorlock/>
                </v:group>
              </w:pict>
            </w:r>
            <w:r>
              <w:rPr>
                <w:noProof/>
              </w:rPr>
              <w:pict w14:anchorId="134872B7">
                <v:group id="Group 78" o:spid="_x0000_s1030" style="position:absolute;margin-left:265.05pt;margin-top:740.7pt;width:321.2pt;height:66.4pt;z-index:251736064;mso-position-vertical-relative:page" coordorigin="2058,13835" coordsize="9417,19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BU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DCAAAAAFJnaHRsb25nAAAF6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I4QklNBAwAAAAACrMA&#10;AAABAAAAoAAAABUAAAHgAAAnYAAACpcAGAAB/9j/4AAQSkZJRgABAgAASABIAAD/7QAMQWRvYmVf&#10;Q00AAf/uAA5BZG9iZQBkgAAAAAH/2wCEAAwICAgJCAwJCQwRCwoLERUPDAwPFRgTExUTExgRDAwM&#10;DAwMEQwMDAwMDAwMDAwMDAwMDAwMDAwMDAwMDAwMDAwBDQsLDQ4NEA4OEBQODg4UFA4ODg4UEQwM&#10;DAwMEREMDAwMDAwRDAwMDAwMDAwMDAwMDAwMDAwMDAwMDAwMDAwMDP/AABEIABU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&#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">
                  <v:shape id="Picture 8" o:spid="_x0000_s1031" type="#_x0000_t75" alt="BOM_BureauofMeteorology" style="position:absolute;left:2058;top:14914;width:3532;height:8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QIZXDAAAA2wAAAA8AAABkcnMvZG93bnJldi54bWxEj8FqwzAQRO+B/oPYQm+J3B7S1rFsgiEQ&#10;cijETXperI0tYq2MJCfu31eFQo/DzLxhimq2g7iRD8axgudVBoK4ddpwp+D0uVu+gQgRWePgmBR8&#10;U4CqfFgUmGt35yPdmtiJBOGQo4I+xjGXMrQ9WQwrNxIn7+K8xZik76T2eE9wO8iXLFtLi4bTQo8j&#10;1T2112ayCsx6Z74sH9ruVNd8buaP5ugnpZ4e5+0GRKQ5/of/2nut4PUdfr+kHyD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AhlcMAAADbAAAADwAAAAAAAAAAAAAAAACf&#10;AgAAZHJzL2Rvd25yZXYueG1sUEsFBgAAAAAEAAQA9wAAAI8DAAAAAA==&#10;">
                    <v:imagedata r:id="rId8" o:title="BOM_BureauofMeteorology"/>
                  </v:shape>
                  <v:shape id="Picture 9" o:spid="_x0000_s1032" type="#_x0000_t75" alt="Wi_Horizontal_COLOUR" style="position:absolute;left:6021;top:15049;width:4863;height:6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z3NnBAAAA2wAAAA8AAABkcnMvZG93bnJldi54bWxET89rwjAUvg/8H8ITvM1UGZtWo4gi9OSw&#10;Doa3R/Nsqs1LaTKN//1yGOz48f1erqNtxZ163zhWMBlnIIgrpxuuFXyd9q8zED4ga2wdk4IneViv&#10;Bi9LzLV78JHuZahFCmGfowITQpdL6StDFv3YdcSJu7jeYkiwr6Xu8ZHCbSunWfYuLTacGgx2tDVU&#10;3cofq+DwxofP3fH7ej4Vcc/F3JQfu6jUaBg3CxCBYvgX/7kLrWCW1qcv6QfI1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z3NnBAAAA2wAAAA8AAAAAAAAAAAAAAAAAnwIA&#10;AGRycy9kb3ducmV2LnhtbFBLBQYAAAAABAAEAPcAAACNAwAAAAA=&#10;">
                    <v:imagedata r:id="rId9" o:title="Wi_Horizontal_COLOUR"/>
                  </v:shape>
                  <v:shape id="Text Box 10" o:spid="_x0000_s1033" type="#_x0000_t202" style="position:absolute;left:2115;top:13835;width:9360;height:7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14:paraId="6C6E3F44" w14:textId="77777777" w:rsidR="00CB7C76" w:rsidRPr="002943C9" w:rsidRDefault="00CB7C76" w:rsidP="00747AED"/>
                      </w:txbxContent>
                    </v:textbox>
                  </v:shape>
                  <w10:wrap anchory="page"/>
                  <w10:anchorlock/>
                </v:group>
              </w:pict>
            </w:r>
            <w:r>
              <w:rPr>
                <w:noProof/>
              </w:rPr>
              <w:pict w14:anchorId="5D658755">
                <v:group id="Group 74" o:spid="_x0000_s1034" style="position:absolute;margin-left:265.05pt;margin-top:740.7pt;width:321.2pt;height:66.4pt;z-index:251735040;mso-position-vertical-relative:page" coordorigin="2058,13835" coordsize="9417,19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FQ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MIAAAAAUmdodGxvbmcAAAXo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AjhCSU0EDAAAAAAKswAAAAEA&#10;AACgAAAAFQAAAeAAACdgAAAKlwAYAAH/2P/gABBKRklGAAECAABIAEgAAP/tAAxBZG9iZV9DTQAB&#10;/+4ADkFkb2JlAGSAAAAAAf/bAIQADAgICAkIDAkJDBELCgsRFQ8MDA8VGBMTFRMTGBEMDAwMDAwR&#10;DAwMDAwMDAwMDAwMDAwMDAwMDAwMDAwMDAwMDAENCwsNDg0QDg4QFA4ODhQUDg4ODhQRDAwMDAwR&#10;EQwMDAwMDBEMDAwMDAwMDAwMDAwMDAwMDAwMDAwMDAwMDAwM/8AAEQgAFQ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">
                  <v:shape id="Picture 4" o:spid="_x0000_s1035" type="#_x0000_t75" alt="BOM_BureauofMeteorology" style="position:absolute;left:2058;top:14914;width:3532;height:8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dK5DDAAAA2wAAAA8AAABkcnMvZG93bnJldi54bWxEj8FqwzAQRO+F/oPYQm+13ELT4kQJwRAo&#10;PQTiOj0v0sYWsVZGUhL376tAIMdhZt4wi9XkBnGmEK1nBa9FCYJYe2O5U9D+bF4+QcSEbHDwTAr+&#10;KMJq+fiwwMr4C+/o3KROZAjHChX0KY2VlFH35DAWfiTO3sEHhynL0EkT8JLhbpBvZTmTDi3nhR5H&#10;qnvSx+bkFNjZxv46/tZdW9e8b6ZtswsnpZ6fpvUcRKIp3cO39pdR8PEO1y/5B8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0rkMMAAADbAAAADwAAAAAAAAAAAAAAAACf&#10;AgAAZHJzL2Rvd25yZXYueG1sUEsFBgAAAAAEAAQA9wAAAI8DAAAAAA==&#10;">
                    <v:imagedata r:id="rId8" o:title="BOM_BureauofMeteorology"/>
                  </v:shape>
                  <v:shape id="Picture 5" o:spid="_x0000_s1036" type="#_x0000_t75" alt="Wi_Horizontal_COLOUR" style="position:absolute;left:6021;top:15049;width:4863;height:6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kRHEAAAA2wAAAA8AAABkcnMvZG93bnJldi54bWxEj0FrAjEUhO+C/yE8oTfNWorarVGkIuxJ&#10;cS2U3h6b1822m5dlk2r6740geBxm5htmuY62FWfqfeNYwXSSgSCunG64VvBx2o0XIHxA1tg6JgX/&#10;5GG9Gg6WmGt34SOdy1CLBGGfowITQpdL6StDFv3EdcTJ+3a9xZBkX0vd4yXBbSufs2wmLTacFgx2&#10;9G6o+i3/rIL9C+8P2+Pnz9epiDsuXk0530alnkZx8wYiUAyP8L1daAXzGdy+pB8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DkRHEAAAA2wAAAA8AAAAAAAAAAAAAAAAA&#10;nwIAAGRycy9kb3ducmV2LnhtbFBLBQYAAAAABAAEAPcAAACQAwAAAAA=&#10;">
                    <v:imagedata r:id="rId9" o:title="Wi_Horizontal_COLOUR"/>
                  </v:shape>
                  <v:shape id="Text Box 6" o:spid="_x0000_s1037" type="#_x0000_t202" style="position:absolute;left:2115;top:13835;width:9360;height:7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14:paraId="6A6A0D10" w14:textId="77777777" w:rsidR="00CB7C76" w:rsidRPr="002943C9" w:rsidRDefault="00CB7C76" w:rsidP="00747AED"/>
                      </w:txbxContent>
                    </v:textbox>
                  </v:shape>
                  <w10:wrap anchory="page"/>
                  <w10:anchorlock/>
                </v:group>
              </w:pict>
            </w:r>
          </w:p>
        </w:tc>
      </w:tr>
    </w:tbl>
    <w:p w14:paraId="0C3A1434" w14:textId="77777777" w:rsidR="00A943B2" w:rsidRDefault="00A943B2" w:rsidP="00787338">
      <w:r>
        <w:br w:type="page"/>
      </w:r>
    </w:p>
    <w:p w14:paraId="2B25BB79" w14:textId="77777777" w:rsidR="00831C67" w:rsidRDefault="00831C67" w:rsidP="000B3117">
      <w:pPr>
        <w:pStyle w:val="BodyText"/>
      </w:pPr>
      <w:r>
        <w:lastRenderedPageBreak/>
        <w:t>Water for a Healthy Country Flagship Report series ISSN: 1835-095X</w:t>
      </w:r>
    </w:p>
    <w:p w14:paraId="6195EDB7" w14:textId="77777777" w:rsidR="00831C67" w:rsidRDefault="00831C67" w:rsidP="000B3117">
      <w:pPr>
        <w:pStyle w:val="BodyText"/>
      </w:pPr>
    </w:p>
    <w:p w14:paraId="4FCD80BD" w14:textId="77777777" w:rsidR="00831C67" w:rsidRDefault="00831C67" w:rsidP="000B3117">
      <w:pPr>
        <w:pStyle w:val="BodyText"/>
      </w:pPr>
      <w:r>
        <w:t xml:space="preserve">Australia is founding its future on science and innovation. Its national science agency, CSIRO, is a powerhouse of ideas, technologies and skills. </w:t>
      </w:r>
    </w:p>
    <w:p w14:paraId="19D0A4C9" w14:textId="77777777" w:rsidR="00831C67" w:rsidRDefault="00831C67" w:rsidP="000B3117">
      <w:pPr>
        <w:pStyle w:val="BodyText"/>
      </w:pPr>
      <w:r>
        <w:t xml:space="preserve">CSIRO initiated the National Research Flagships to address Australia’s major research challenges and opportunities. They apply large scale, long term, multidisciplinary science and aim for widespread adoption of solutions. The Flagship Collaboration Fund supports the best and brightest researchers to address these complex challenges through partnerships between CSIRO, universities, research agencies and industry. </w:t>
      </w:r>
    </w:p>
    <w:p w14:paraId="744E697D" w14:textId="77777777" w:rsidR="002E5B95" w:rsidRDefault="00831C67" w:rsidP="000B3117">
      <w:pPr>
        <w:pStyle w:val="BodyText"/>
        <w:rPr>
          <w:sz w:val="20"/>
        </w:rPr>
      </w:pPr>
      <w:r>
        <w:t xml:space="preserve">The Water for a Healthy Country Flagship aims to provide Australia with solutions for water resource management, creating economic gains of $3 billion per annum by 2030, while protecting or restoring our major water </w:t>
      </w:r>
      <w:r w:rsidRPr="000B3117">
        <w:t xml:space="preserve">ecosystems. The work contained in this report is collaboration between </w:t>
      </w:r>
      <w:r w:rsidR="002E5B95" w:rsidRPr="000B3117">
        <w:t xml:space="preserve"> CSIRO’s Water for a Healthy Country Flagship and the Bureau of Meteorology’s Water Division under the Water Information Research and Development Alliance (WIRADA).</w:t>
      </w:r>
    </w:p>
    <w:p w14:paraId="7F31E2A2" w14:textId="77777777" w:rsidR="002E5B95" w:rsidRDefault="002E5B95" w:rsidP="000B3117">
      <w:pPr>
        <w:pStyle w:val="BodyText"/>
      </w:pPr>
      <w:r w:rsidRPr="00D21343">
        <w:t>WIRADA is a five-year, $50 million</w:t>
      </w:r>
      <w:r w:rsidR="000B3117">
        <w:t xml:space="preserve"> </w:t>
      </w:r>
      <w:r w:rsidRPr="00D21343">
        <w:t>partnership that will</w:t>
      </w:r>
      <w:r w:rsidR="000B3117">
        <w:t xml:space="preserve"> </w:t>
      </w:r>
      <w:r w:rsidRPr="00D21343">
        <w:t>use CSIRO’s R&amp;D expertise</w:t>
      </w:r>
      <w:r w:rsidR="000B3117">
        <w:t xml:space="preserve"> </w:t>
      </w:r>
      <w:r w:rsidRPr="00D21343">
        <w:t>to help the Bureau of Meteorology report on availability, condition and use of</w:t>
      </w:r>
      <w:r w:rsidR="000B3117">
        <w:t xml:space="preserve"> </w:t>
      </w:r>
      <w:r w:rsidRPr="00D21343">
        <w:t>Australia's water resources.</w:t>
      </w:r>
    </w:p>
    <w:p w14:paraId="37D0555E" w14:textId="77777777" w:rsidR="002E5B95" w:rsidRDefault="002E5B95" w:rsidP="000B3117">
      <w:pPr>
        <w:pStyle w:val="BodyText"/>
      </w:pPr>
      <w:r w:rsidRPr="00D92E40">
        <w:t xml:space="preserve">For more information about the partnership visit </w:t>
      </w:r>
      <w:hyperlink r:id="rId10" w:history="1">
        <w:r w:rsidRPr="002E5B95">
          <w:rPr>
            <w:rStyle w:val="Hyperlink"/>
          </w:rPr>
          <w:t>www.csiro.au/partnerships/WIRADA.html</w:t>
        </w:r>
      </w:hyperlink>
    </w:p>
    <w:p w14:paraId="4E67BC02" w14:textId="77777777" w:rsidR="00831C67" w:rsidRDefault="00831C67" w:rsidP="00831C67">
      <w:r>
        <w:t xml:space="preserve">For more information about Water for a Healthy Country Flagship or the National Research Flagship Initiative visit </w:t>
      </w:r>
      <w:hyperlink r:id="rId11" w:history="1">
        <w:r w:rsidRPr="002E5B95">
          <w:rPr>
            <w:rStyle w:val="Hyperlink"/>
          </w:rPr>
          <w:t>www.csiro.au/org/HealthyCountry.html</w:t>
        </w:r>
      </w:hyperlink>
    </w:p>
    <w:p w14:paraId="7CA46FCA" w14:textId="77777777" w:rsidR="00A943B2" w:rsidRDefault="00A943B2" w:rsidP="00F444B7">
      <w:pPr>
        <w:pStyle w:val="VersoPageHeading"/>
      </w:pPr>
      <w:r>
        <w:t>Citation</w:t>
      </w:r>
    </w:p>
    <w:p w14:paraId="4B619B22" w14:textId="6F0D899D" w:rsidR="002E5B95" w:rsidRDefault="002E5B95" w:rsidP="002E5B95">
      <w:pPr>
        <w:pStyle w:val="BodyText"/>
      </w:pPr>
      <w:r>
        <w:t>Atkinson R., Francis</w:t>
      </w:r>
      <w:r w:rsidRPr="002F788B">
        <w:t xml:space="preserve">, </w:t>
      </w:r>
      <w:r>
        <w:t xml:space="preserve">W., </w:t>
      </w:r>
      <w:r w:rsidR="00666CA3">
        <w:t xml:space="preserve">Murray,N </w:t>
      </w:r>
      <w:r>
        <w:t>, 201</w:t>
      </w:r>
      <w:r w:rsidR="00666CA3">
        <w:t>2</w:t>
      </w:r>
      <w:r w:rsidRPr="002F788B">
        <w:t xml:space="preserve">. </w:t>
      </w:r>
      <w:r w:rsidRPr="000B3117">
        <w:rPr>
          <w:rStyle w:val="ScientificName"/>
        </w:rPr>
        <w:t>Tools and techniques for creation, use and management of information models as metadata for system-of-systems interoperability</w:t>
      </w:r>
      <w:r w:rsidR="00666CA3">
        <w:rPr>
          <w:rStyle w:val="ScientificName"/>
        </w:rPr>
        <w:t>. Edition 2.0</w:t>
      </w:r>
      <w:r w:rsidR="00CB7C76">
        <w:rPr>
          <w:rStyle w:val="ScientificName"/>
        </w:rPr>
        <w:t xml:space="preserve"> [Draft]</w:t>
      </w:r>
      <w:r w:rsidR="00666CA3">
        <w:rPr>
          <w:rStyle w:val="ScientificName"/>
        </w:rPr>
        <w:t>.</w:t>
      </w:r>
      <w:r>
        <w:br/>
      </w:r>
      <w:r w:rsidRPr="002F788B">
        <w:t xml:space="preserve">CSIRO: Water for a Healthy Country National Research Flagship </w:t>
      </w:r>
    </w:p>
    <w:p w14:paraId="7A893FD7" w14:textId="77777777" w:rsidR="00A943B2" w:rsidRDefault="00A943B2" w:rsidP="00F444B7">
      <w:pPr>
        <w:pStyle w:val="VersoPageHeading"/>
      </w:pPr>
      <w:r>
        <w:t>Copyright and disclaimer</w:t>
      </w:r>
    </w:p>
    <w:p w14:paraId="7E6308CC" w14:textId="77777777" w:rsidR="00A943B2" w:rsidRDefault="00A943B2" w:rsidP="005A6C20">
      <w:r>
        <w:t xml:space="preserve">© </w:t>
      </w:r>
      <w:r w:rsidR="002E5B95">
        <w:t>2012</w:t>
      </w:r>
      <w:r>
        <w:t xml:space="preserve"> CSIRO To the extent permitted by law, all rights are reserved and no part of this publication covered by copyright may be reproduced or copied in any form or by any means except with the written permission of CSIRO.</w:t>
      </w:r>
    </w:p>
    <w:p w14:paraId="38557751" w14:textId="77777777" w:rsidR="00A943B2" w:rsidRDefault="00A943B2" w:rsidP="00F444B7">
      <w:pPr>
        <w:pStyle w:val="VersoPageHeading"/>
      </w:pPr>
      <w:r>
        <w:t>Important disclaimer</w:t>
      </w:r>
    </w:p>
    <w:p w14:paraId="41CF25FC" w14:textId="77777777" w:rsidR="00A943B2" w:rsidRDefault="002E5B95" w:rsidP="005A6C20">
      <w:r>
        <w:t xml:space="preserve">The Bureau of Meteorology and </w:t>
      </w:r>
      <w:r w:rsidR="00A943B2">
        <w:t xml:space="preserve">CSIRO advise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w:t>
      </w:r>
      <w:r>
        <w:t xml:space="preserve">the Bureau of Meteorology and </w:t>
      </w:r>
      <w:r w:rsidR="00A943B2">
        <w:t xml:space="preserve">CSIRO (including </w:t>
      </w:r>
      <w:r>
        <w:t>their</w:t>
      </w:r>
      <w:r w:rsidR="00A943B2">
        <w:t xml:space="preserve">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42F0F9EE" w14:textId="77777777" w:rsidR="00CB7C76" w:rsidRDefault="00CB7C76" w:rsidP="00CB7C76">
      <w:pPr>
        <w:pStyle w:val="VersoPageHeading"/>
      </w:pPr>
      <w:r>
        <w:t>Important disclaimer</w:t>
      </w:r>
    </w:p>
    <w:p w14:paraId="31B100F2" w14:textId="77777777" w:rsidR="00A943B2" w:rsidRDefault="00CB7C76" w:rsidP="005A6C20">
      <w:r>
        <w:t>NOTE—this report was apparently never formally completed or released, but remains the only known documentation for the SolidGround Enterprise Architect extension, which includes useful functionality for generating XML schema from UML models in the ISO TC211 workflow. It is thus included with the installer for that extension as is</w:t>
      </w:r>
    </w:p>
    <w:p w14:paraId="6E7E0373" w14:textId="77777777" w:rsidR="00A943B2" w:rsidRDefault="00A943B2">
      <w:pPr>
        <w:spacing w:after="200"/>
      </w:pPr>
    </w:p>
    <w:p w14:paraId="7357542D" w14:textId="77777777" w:rsidR="00A943B2" w:rsidRDefault="00A943B2">
      <w:pPr>
        <w:spacing w:after="200"/>
        <w:sectPr w:rsidR="00A943B2" w:rsidSect="005D5D0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06" w:right="1134" w:bottom="1134" w:left="1134" w:header="510" w:footer="624" w:gutter="0"/>
          <w:pgNumType w:fmt="lowerRoman" w:start="1"/>
          <w:cols w:space="284"/>
          <w:titlePg/>
          <w:docGrid w:linePitch="360"/>
        </w:sectPr>
      </w:pPr>
    </w:p>
    <w:p w14:paraId="784536DC" w14:textId="77777777" w:rsidR="00A943B2" w:rsidRDefault="00A943B2" w:rsidP="00B34418">
      <w:pPr>
        <w:pStyle w:val="Heading1notnumbered"/>
      </w:pPr>
      <w:bookmarkStart w:id="0" w:name="_Toc510677592"/>
      <w:r>
        <w:t>Foreword</w:t>
      </w:r>
      <w:bookmarkEnd w:id="0"/>
    </w:p>
    <w:p w14:paraId="06CC7FB6" w14:textId="29B3265E" w:rsidR="00880DE8" w:rsidRDefault="00666CA3" w:rsidP="00A650CB">
      <w:r>
        <w:t>This document provides an updated overview of tools and techniques emerging from an ongoing research agenda into description of information system interoperability aspects. These concerns have many applications, and the tools generated cover many different aspects of these problems. This report is intended as a companion to the Solid Ground set of tools, to assist users to orient themselves according to the underlying problems being addressed and the be</w:t>
      </w:r>
      <w:r w:rsidR="00296F43">
        <w:rPr>
          <w:noProof/>
        </w:rPr>
        <w:pict w14:anchorId="0BE082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8" type="#_x0000_t136" style="position:absolute;margin-left:0;margin-top:0;width:412.4pt;height:247.45pt;rotation:315;z-index:-25155686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t>haviour of the tools.</w:t>
      </w:r>
    </w:p>
    <w:p w14:paraId="7895C907" w14:textId="77777777" w:rsidR="00A943B2" w:rsidRDefault="00A943B2" w:rsidP="001D36DC">
      <w:pPr>
        <w:pStyle w:val="Heading1noTOC"/>
      </w:pPr>
      <w:r w:rsidRPr="00890BD7">
        <w:t>Contents</w:t>
      </w:r>
    </w:p>
    <w:p w14:paraId="67137E36" w14:textId="159AD282" w:rsidR="00296F43" w:rsidRDefault="009C7A29">
      <w:pPr>
        <w:pStyle w:val="TOC2"/>
        <w:rPr>
          <w:rFonts w:asciiTheme="minorHAnsi" w:eastAsiaTheme="minorEastAsia" w:hAnsiTheme="minorHAnsi" w:cstheme="minorBidi"/>
          <w:noProof/>
          <w:color w:val="auto"/>
          <w:lang w:val="en-US" w:eastAsia="en-US"/>
        </w:rPr>
      </w:pPr>
      <w:r>
        <w:rPr>
          <w:b/>
          <w:noProof/>
          <w:color w:val="FFFFFF"/>
          <w:spacing w:val="-7"/>
        </w:rPr>
        <w:fldChar w:fldCharType="begin"/>
      </w:r>
      <w:r w:rsidR="00462182">
        <w:rPr>
          <w:b/>
          <w:noProof/>
          <w:color w:val="FFFFFF"/>
          <w:spacing w:val="-7"/>
        </w:rPr>
        <w:instrText xml:space="preserve"> TOC \h \z \t "Heading 1,2,Heading 2,3,PartTitle,1,Heading 1 Numbered,2,Heading 1 not numbered,2,Heading 2 not numbered,3,Appendix Heading 1,2" </w:instrText>
      </w:r>
      <w:r>
        <w:rPr>
          <w:b/>
          <w:noProof/>
          <w:color w:val="FFFFFF"/>
          <w:spacing w:val="-7"/>
        </w:rPr>
        <w:fldChar w:fldCharType="separate"/>
      </w:r>
      <w:hyperlink w:anchor="_Toc510677592" w:history="1">
        <w:r w:rsidR="00296F43" w:rsidRPr="00B42773">
          <w:rPr>
            <w:rStyle w:val="Hyperlink"/>
            <w:noProof/>
          </w:rPr>
          <w:t>Foreword</w:t>
        </w:r>
        <w:r w:rsidR="00296F43">
          <w:rPr>
            <w:noProof/>
            <w:webHidden/>
          </w:rPr>
          <w:tab/>
        </w:r>
        <w:r w:rsidR="00296F43">
          <w:rPr>
            <w:noProof/>
            <w:webHidden/>
          </w:rPr>
          <w:fldChar w:fldCharType="begin"/>
        </w:r>
        <w:r w:rsidR="00296F43">
          <w:rPr>
            <w:noProof/>
            <w:webHidden/>
          </w:rPr>
          <w:instrText xml:space="preserve"> PAGEREF _Toc510677592 \h </w:instrText>
        </w:r>
        <w:r w:rsidR="00296F43">
          <w:rPr>
            <w:noProof/>
            <w:webHidden/>
          </w:rPr>
        </w:r>
        <w:r w:rsidR="00296F43">
          <w:rPr>
            <w:noProof/>
            <w:webHidden/>
          </w:rPr>
          <w:fldChar w:fldCharType="separate"/>
        </w:r>
        <w:r w:rsidR="000D7A43">
          <w:rPr>
            <w:noProof/>
            <w:webHidden/>
          </w:rPr>
          <w:t>i</w:t>
        </w:r>
        <w:r w:rsidR="00296F43">
          <w:rPr>
            <w:noProof/>
            <w:webHidden/>
          </w:rPr>
          <w:fldChar w:fldCharType="end"/>
        </w:r>
      </w:hyperlink>
    </w:p>
    <w:p w14:paraId="71DDC265" w14:textId="1DFE77CD" w:rsidR="00296F43" w:rsidRDefault="00296F43">
      <w:pPr>
        <w:pStyle w:val="TOC2"/>
        <w:rPr>
          <w:rFonts w:asciiTheme="minorHAnsi" w:eastAsiaTheme="minorEastAsia" w:hAnsiTheme="minorHAnsi" w:cstheme="minorBidi"/>
          <w:noProof/>
          <w:color w:val="auto"/>
          <w:lang w:val="en-US" w:eastAsia="en-US"/>
        </w:rPr>
      </w:pPr>
      <w:hyperlink w:anchor="_Toc510677593" w:history="1">
        <w:r w:rsidRPr="00B42773">
          <w:rPr>
            <w:rStyle w:val="Hyperlink"/>
            <w:noProof/>
          </w:rPr>
          <w:t>Acknowledgments</w:t>
        </w:r>
        <w:r>
          <w:rPr>
            <w:noProof/>
            <w:webHidden/>
          </w:rPr>
          <w:tab/>
        </w:r>
        <w:r>
          <w:rPr>
            <w:noProof/>
            <w:webHidden/>
          </w:rPr>
          <w:fldChar w:fldCharType="begin"/>
        </w:r>
        <w:r>
          <w:rPr>
            <w:noProof/>
            <w:webHidden/>
          </w:rPr>
          <w:instrText xml:space="preserve"> PAGEREF _Toc510677593 \h </w:instrText>
        </w:r>
        <w:r>
          <w:rPr>
            <w:noProof/>
            <w:webHidden/>
          </w:rPr>
        </w:r>
        <w:r>
          <w:rPr>
            <w:noProof/>
            <w:webHidden/>
          </w:rPr>
          <w:fldChar w:fldCharType="separate"/>
        </w:r>
        <w:r w:rsidR="000D7A43">
          <w:rPr>
            <w:noProof/>
            <w:webHidden/>
          </w:rPr>
          <w:t>iv</w:t>
        </w:r>
        <w:r>
          <w:rPr>
            <w:noProof/>
            <w:webHidden/>
          </w:rPr>
          <w:fldChar w:fldCharType="end"/>
        </w:r>
      </w:hyperlink>
    </w:p>
    <w:p w14:paraId="6377824B" w14:textId="248A2FE2" w:rsidR="00296F43" w:rsidRDefault="00296F43">
      <w:pPr>
        <w:pStyle w:val="TOC1"/>
        <w:rPr>
          <w:rFonts w:asciiTheme="minorHAnsi" w:eastAsiaTheme="minorEastAsia" w:hAnsiTheme="minorHAnsi" w:cstheme="minorBidi"/>
          <w:b w:val="0"/>
          <w:color w:val="auto"/>
          <w:lang w:val="en-US" w:eastAsia="en-US"/>
        </w:rPr>
      </w:pPr>
      <w:hyperlink w:anchor="_Toc510677594" w:history="1">
        <w:r w:rsidRPr="00B42773">
          <w:rPr>
            <w:rStyle w:val="Hyperlink"/>
          </w:rPr>
          <w:t>Model Registry functions</w:t>
        </w:r>
        <w:r>
          <w:rPr>
            <w:webHidden/>
          </w:rPr>
          <w:tab/>
        </w:r>
        <w:r>
          <w:rPr>
            <w:webHidden/>
          </w:rPr>
          <w:fldChar w:fldCharType="begin"/>
        </w:r>
        <w:r>
          <w:rPr>
            <w:webHidden/>
          </w:rPr>
          <w:instrText xml:space="preserve"> PAGEREF _Toc510677594 \h </w:instrText>
        </w:r>
        <w:r>
          <w:rPr>
            <w:webHidden/>
          </w:rPr>
        </w:r>
        <w:r>
          <w:rPr>
            <w:webHidden/>
          </w:rPr>
          <w:fldChar w:fldCharType="separate"/>
        </w:r>
        <w:r w:rsidR="000D7A43">
          <w:rPr>
            <w:webHidden/>
          </w:rPr>
          <w:t>6</w:t>
        </w:r>
        <w:r>
          <w:rPr>
            <w:webHidden/>
          </w:rPr>
          <w:fldChar w:fldCharType="end"/>
        </w:r>
      </w:hyperlink>
    </w:p>
    <w:p w14:paraId="7ACE5CC5" w14:textId="2F1E0164" w:rsidR="00296F43" w:rsidRDefault="00296F43">
      <w:pPr>
        <w:pStyle w:val="TOC3"/>
        <w:rPr>
          <w:rFonts w:asciiTheme="minorHAnsi" w:eastAsiaTheme="minorEastAsia" w:hAnsiTheme="minorHAnsi" w:cstheme="minorBidi"/>
          <w:noProof/>
          <w:color w:val="auto"/>
          <w:lang w:val="en-US" w:eastAsia="en-US"/>
        </w:rPr>
      </w:pPr>
      <w:hyperlink w:anchor="_Toc510677595" w:history="1">
        <w:r w:rsidRPr="00B42773">
          <w:rPr>
            <w:rStyle w:val="Hyperlink"/>
            <w:noProof/>
          </w:rPr>
          <w:t>1.2</w:t>
        </w:r>
        <w:r>
          <w:rPr>
            <w:rFonts w:asciiTheme="minorHAnsi" w:eastAsiaTheme="minorEastAsia" w:hAnsiTheme="minorHAnsi" w:cstheme="minorBidi"/>
            <w:noProof/>
            <w:color w:val="auto"/>
            <w:lang w:val="en-US" w:eastAsia="en-US"/>
          </w:rPr>
          <w:tab/>
        </w:r>
        <w:r w:rsidRPr="00B42773">
          <w:rPr>
            <w:rStyle w:val="Hyperlink"/>
            <w:noProof/>
          </w:rPr>
          <w:t>Registering model components with dependencies</w:t>
        </w:r>
        <w:r>
          <w:rPr>
            <w:noProof/>
            <w:webHidden/>
          </w:rPr>
          <w:tab/>
        </w:r>
        <w:r>
          <w:rPr>
            <w:noProof/>
            <w:webHidden/>
          </w:rPr>
          <w:fldChar w:fldCharType="begin"/>
        </w:r>
        <w:r>
          <w:rPr>
            <w:noProof/>
            <w:webHidden/>
          </w:rPr>
          <w:instrText xml:space="preserve"> PAGEREF _Toc510677595 \h </w:instrText>
        </w:r>
        <w:r>
          <w:rPr>
            <w:noProof/>
            <w:webHidden/>
          </w:rPr>
        </w:r>
        <w:r>
          <w:rPr>
            <w:noProof/>
            <w:webHidden/>
          </w:rPr>
          <w:fldChar w:fldCharType="separate"/>
        </w:r>
        <w:r w:rsidR="000D7A43">
          <w:rPr>
            <w:noProof/>
            <w:webHidden/>
          </w:rPr>
          <w:t>6</w:t>
        </w:r>
        <w:r>
          <w:rPr>
            <w:noProof/>
            <w:webHidden/>
          </w:rPr>
          <w:fldChar w:fldCharType="end"/>
        </w:r>
      </w:hyperlink>
    </w:p>
    <w:p w14:paraId="59C9F67D" w14:textId="76E450F5" w:rsidR="00296F43" w:rsidRDefault="00296F43">
      <w:pPr>
        <w:pStyle w:val="TOC3"/>
        <w:rPr>
          <w:rFonts w:asciiTheme="minorHAnsi" w:eastAsiaTheme="minorEastAsia" w:hAnsiTheme="minorHAnsi" w:cstheme="minorBidi"/>
          <w:noProof/>
          <w:color w:val="auto"/>
          <w:lang w:val="en-US" w:eastAsia="en-US"/>
        </w:rPr>
      </w:pPr>
      <w:hyperlink w:anchor="_Toc510677596" w:history="1">
        <w:r w:rsidRPr="00B42773">
          <w:rPr>
            <w:rStyle w:val="Hyperlink"/>
            <w:noProof/>
          </w:rPr>
          <w:t>1.3</w:t>
        </w:r>
        <w:r>
          <w:rPr>
            <w:rFonts w:asciiTheme="minorHAnsi" w:eastAsiaTheme="minorEastAsia" w:hAnsiTheme="minorHAnsi" w:cstheme="minorBidi"/>
            <w:noProof/>
            <w:color w:val="auto"/>
            <w:lang w:val="en-US" w:eastAsia="en-US"/>
          </w:rPr>
          <w:tab/>
        </w:r>
        <w:r w:rsidRPr="00B42773">
          <w:rPr>
            <w:rStyle w:val="Hyperlink"/>
            <w:noProof/>
          </w:rPr>
          <w:t>Browse model registry</w:t>
        </w:r>
        <w:r>
          <w:rPr>
            <w:noProof/>
            <w:webHidden/>
          </w:rPr>
          <w:tab/>
        </w:r>
        <w:r>
          <w:rPr>
            <w:noProof/>
            <w:webHidden/>
          </w:rPr>
          <w:fldChar w:fldCharType="begin"/>
        </w:r>
        <w:r>
          <w:rPr>
            <w:noProof/>
            <w:webHidden/>
          </w:rPr>
          <w:instrText xml:space="preserve"> PAGEREF _Toc510677596 \h </w:instrText>
        </w:r>
        <w:r>
          <w:rPr>
            <w:noProof/>
            <w:webHidden/>
          </w:rPr>
        </w:r>
        <w:r>
          <w:rPr>
            <w:noProof/>
            <w:webHidden/>
          </w:rPr>
          <w:fldChar w:fldCharType="separate"/>
        </w:r>
        <w:r w:rsidR="000D7A43">
          <w:rPr>
            <w:noProof/>
            <w:webHidden/>
          </w:rPr>
          <w:t>9</w:t>
        </w:r>
        <w:r>
          <w:rPr>
            <w:noProof/>
            <w:webHidden/>
          </w:rPr>
          <w:fldChar w:fldCharType="end"/>
        </w:r>
      </w:hyperlink>
    </w:p>
    <w:p w14:paraId="3401FC3E" w14:textId="763F26F6" w:rsidR="00296F43" w:rsidRDefault="00296F43">
      <w:pPr>
        <w:pStyle w:val="TOC2"/>
        <w:rPr>
          <w:rFonts w:asciiTheme="minorHAnsi" w:eastAsiaTheme="minorEastAsia" w:hAnsiTheme="minorHAnsi" w:cstheme="minorBidi"/>
          <w:noProof/>
          <w:color w:val="auto"/>
          <w:lang w:val="en-US" w:eastAsia="en-US"/>
        </w:rPr>
      </w:pPr>
      <w:hyperlink w:anchor="_Toc510677597" w:history="1">
        <w:r w:rsidRPr="00B42773">
          <w:rPr>
            <w:rStyle w:val="Hyperlink"/>
            <w:noProof/>
          </w:rPr>
          <w:t>2</w:t>
        </w:r>
        <w:r>
          <w:rPr>
            <w:rFonts w:asciiTheme="minorHAnsi" w:eastAsiaTheme="minorEastAsia" w:hAnsiTheme="minorHAnsi" w:cstheme="minorBidi"/>
            <w:noProof/>
            <w:color w:val="auto"/>
            <w:lang w:val="en-US" w:eastAsia="en-US"/>
          </w:rPr>
          <w:tab/>
        </w:r>
        <w:r w:rsidRPr="00B42773">
          <w:rPr>
            <w:rStyle w:val="Hyperlink"/>
            <w:noProof/>
          </w:rPr>
          <w:t>Standards conformance</w:t>
        </w:r>
        <w:r>
          <w:rPr>
            <w:noProof/>
            <w:webHidden/>
          </w:rPr>
          <w:tab/>
        </w:r>
        <w:r>
          <w:rPr>
            <w:noProof/>
            <w:webHidden/>
          </w:rPr>
          <w:fldChar w:fldCharType="begin"/>
        </w:r>
        <w:r>
          <w:rPr>
            <w:noProof/>
            <w:webHidden/>
          </w:rPr>
          <w:instrText xml:space="preserve"> PAGEREF _Toc510677597 \h </w:instrText>
        </w:r>
        <w:r>
          <w:rPr>
            <w:noProof/>
            <w:webHidden/>
          </w:rPr>
        </w:r>
        <w:r>
          <w:rPr>
            <w:noProof/>
            <w:webHidden/>
          </w:rPr>
          <w:fldChar w:fldCharType="separate"/>
        </w:r>
        <w:r w:rsidR="000D7A43">
          <w:rPr>
            <w:noProof/>
            <w:webHidden/>
          </w:rPr>
          <w:t>13</w:t>
        </w:r>
        <w:r>
          <w:rPr>
            <w:noProof/>
            <w:webHidden/>
          </w:rPr>
          <w:fldChar w:fldCharType="end"/>
        </w:r>
      </w:hyperlink>
    </w:p>
    <w:p w14:paraId="4B36A067" w14:textId="307D96B8" w:rsidR="00296F43" w:rsidRDefault="00296F43">
      <w:pPr>
        <w:pStyle w:val="TOC3"/>
        <w:rPr>
          <w:rFonts w:asciiTheme="minorHAnsi" w:eastAsiaTheme="minorEastAsia" w:hAnsiTheme="minorHAnsi" w:cstheme="minorBidi"/>
          <w:noProof/>
          <w:color w:val="auto"/>
          <w:lang w:val="en-US" w:eastAsia="en-US"/>
        </w:rPr>
      </w:pPr>
      <w:hyperlink w:anchor="_Toc510677598" w:history="1">
        <w:r w:rsidRPr="00B42773">
          <w:rPr>
            <w:rStyle w:val="Hyperlink"/>
            <w:noProof/>
          </w:rPr>
          <w:t>2.1</w:t>
        </w:r>
        <w:r>
          <w:rPr>
            <w:rFonts w:asciiTheme="minorHAnsi" w:eastAsiaTheme="minorEastAsia" w:hAnsiTheme="minorHAnsi" w:cstheme="minorBidi"/>
            <w:noProof/>
            <w:color w:val="auto"/>
            <w:lang w:val="en-US" w:eastAsia="en-US"/>
          </w:rPr>
          <w:tab/>
        </w:r>
        <w:r w:rsidRPr="00B42773">
          <w:rPr>
            <w:rStyle w:val="Hyperlink"/>
            <w:noProof/>
          </w:rPr>
          <w:t>Assign sequence number</w:t>
        </w:r>
        <w:r>
          <w:rPr>
            <w:noProof/>
            <w:webHidden/>
          </w:rPr>
          <w:tab/>
        </w:r>
        <w:r>
          <w:rPr>
            <w:noProof/>
            <w:webHidden/>
          </w:rPr>
          <w:fldChar w:fldCharType="begin"/>
        </w:r>
        <w:r>
          <w:rPr>
            <w:noProof/>
            <w:webHidden/>
          </w:rPr>
          <w:instrText xml:space="preserve"> PAGEREF _Toc510677598 \h </w:instrText>
        </w:r>
        <w:r>
          <w:rPr>
            <w:noProof/>
            <w:webHidden/>
          </w:rPr>
        </w:r>
        <w:r>
          <w:rPr>
            <w:noProof/>
            <w:webHidden/>
          </w:rPr>
          <w:fldChar w:fldCharType="separate"/>
        </w:r>
        <w:r w:rsidR="000D7A43">
          <w:rPr>
            <w:noProof/>
            <w:webHidden/>
          </w:rPr>
          <w:t>13</w:t>
        </w:r>
        <w:r>
          <w:rPr>
            <w:noProof/>
            <w:webHidden/>
          </w:rPr>
          <w:fldChar w:fldCharType="end"/>
        </w:r>
      </w:hyperlink>
    </w:p>
    <w:p w14:paraId="09B46D02" w14:textId="2D090F51" w:rsidR="00296F43" w:rsidRDefault="00296F43">
      <w:pPr>
        <w:pStyle w:val="TOC3"/>
        <w:rPr>
          <w:rFonts w:asciiTheme="minorHAnsi" w:eastAsiaTheme="minorEastAsia" w:hAnsiTheme="minorHAnsi" w:cstheme="minorBidi"/>
          <w:noProof/>
          <w:color w:val="auto"/>
          <w:lang w:val="en-US" w:eastAsia="en-US"/>
        </w:rPr>
      </w:pPr>
      <w:hyperlink w:anchor="_Toc510677599" w:history="1">
        <w:r w:rsidRPr="00B42773">
          <w:rPr>
            <w:rStyle w:val="Hyperlink"/>
            <w:noProof/>
          </w:rPr>
          <w:t>2.2</w:t>
        </w:r>
        <w:r>
          <w:rPr>
            <w:rFonts w:asciiTheme="minorHAnsi" w:eastAsiaTheme="minorEastAsia" w:hAnsiTheme="minorHAnsi" w:cstheme="minorBidi"/>
            <w:noProof/>
            <w:color w:val="auto"/>
            <w:lang w:val="en-US" w:eastAsia="en-US"/>
          </w:rPr>
          <w:tab/>
        </w:r>
        <w:r w:rsidRPr="00B42773">
          <w:rPr>
            <w:rStyle w:val="Hyperlink"/>
            <w:noProof/>
          </w:rPr>
          <w:t>Generate package dependencies diagrams</w:t>
        </w:r>
        <w:r>
          <w:rPr>
            <w:noProof/>
            <w:webHidden/>
          </w:rPr>
          <w:tab/>
        </w:r>
        <w:r>
          <w:rPr>
            <w:noProof/>
            <w:webHidden/>
          </w:rPr>
          <w:fldChar w:fldCharType="begin"/>
        </w:r>
        <w:r>
          <w:rPr>
            <w:noProof/>
            <w:webHidden/>
          </w:rPr>
          <w:instrText xml:space="preserve"> PAGEREF _Toc510677599 \h </w:instrText>
        </w:r>
        <w:r>
          <w:rPr>
            <w:noProof/>
            <w:webHidden/>
          </w:rPr>
        </w:r>
        <w:r>
          <w:rPr>
            <w:noProof/>
            <w:webHidden/>
          </w:rPr>
          <w:fldChar w:fldCharType="separate"/>
        </w:r>
        <w:r w:rsidR="000D7A43">
          <w:rPr>
            <w:noProof/>
            <w:webHidden/>
          </w:rPr>
          <w:t>15</w:t>
        </w:r>
        <w:r>
          <w:rPr>
            <w:noProof/>
            <w:webHidden/>
          </w:rPr>
          <w:fldChar w:fldCharType="end"/>
        </w:r>
      </w:hyperlink>
    </w:p>
    <w:p w14:paraId="69C6942E" w14:textId="643985C6" w:rsidR="00296F43" w:rsidRDefault="00296F43">
      <w:pPr>
        <w:pStyle w:val="TOC3"/>
        <w:rPr>
          <w:rFonts w:asciiTheme="minorHAnsi" w:eastAsiaTheme="minorEastAsia" w:hAnsiTheme="minorHAnsi" w:cstheme="minorBidi"/>
          <w:noProof/>
          <w:color w:val="auto"/>
          <w:lang w:val="en-US" w:eastAsia="en-US"/>
        </w:rPr>
      </w:pPr>
      <w:hyperlink w:anchor="_Toc510677600" w:history="1">
        <w:r w:rsidRPr="00B42773">
          <w:rPr>
            <w:rStyle w:val="Hyperlink"/>
            <w:noProof/>
          </w:rPr>
          <w:t>2.3</w:t>
        </w:r>
        <w:r>
          <w:rPr>
            <w:rFonts w:asciiTheme="minorHAnsi" w:eastAsiaTheme="minorEastAsia" w:hAnsiTheme="minorHAnsi" w:cstheme="minorBidi"/>
            <w:noProof/>
            <w:color w:val="auto"/>
            <w:lang w:val="en-US" w:eastAsia="en-US"/>
          </w:rPr>
          <w:tab/>
        </w:r>
        <w:r w:rsidRPr="00B42773">
          <w:rPr>
            <w:rStyle w:val="Hyperlink"/>
            <w:noProof/>
          </w:rPr>
          <w:t>Run Conformance tests</w:t>
        </w:r>
        <w:r>
          <w:rPr>
            <w:noProof/>
            <w:webHidden/>
          </w:rPr>
          <w:tab/>
        </w:r>
        <w:r>
          <w:rPr>
            <w:noProof/>
            <w:webHidden/>
          </w:rPr>
          <w:fldChar w:fldCharType="begin"/>
        </w:r>
        <w:r>
          <w:rPr>
            <w:noProof/>
            <w:webHidden/>
          </w:rPr>
          <w:instrText xml:space="preserve"> PAGEREF _Toc510677600 \h </w:instrText>
        </w:r>
        <w:r>
          <w:rPr>
            <w:noProof/>
            <w:webHidden/>
          </w:rPr>
        </w:r>
        <w:r>
          <w:rPr>
            <w:noProof/>
            <w:webHidden/>
          </w:rPr>
          <w:fldChar w:fldCharType="separate"/>
        </w:r>
        <w:r w:rsidR="000D7A43">
          <w:rPr>
            <w:noProof/>
            <w:webHidden/>
          </w:rPr>
          <w:t>15</w:t>
        </w:r>
        <w:r>
          <w:rPr>
            <w:noProof/>
            <w:webHidden/>
          </w:rPr>
          <w:fldChar w:fldCharType="end"/>
        </w:r>
      </w:hyperlink>
    </w:p>
    <w:p w14:paraId="022F9A3B" w14:textId="2D4A8E84" w:rsidR="00296F43" w:rsidRDefault="00296F43">
      <w:pPr>
        <w:pStyle w:val="TOC3"/>
        <w:rPr>
          <w:rFonts w:asciiTheme="minorHAnsi" w:eastAsiaTheme="minorEastAsia" w:hAnsiTheme="minorHAnsi" w:cstheme="minorBidi"/>
          <w:noProof/>
          <w:color w:val="auto"/>
          <w:lang w:val="en-US" w:eastAsia="en-US"/>
        </w:rPr>
      </w:pPr>
      <w:hyperlink w:anchor="_Toc510677601" w:history="1">
        <w:r w:rsidRPr="00B42773">
          <w:rPr>
            <w:rStyle w:val="Hyperlink"/>
            <w:noProof/>
          </w:rPr>
          <w:t>2.4</w:t>
        </w:r>
        <w:r>
          <w:rPr>
            <w:rFonts w:asciiTheme="minorHAnsi" w:eastAsiaTheme="minorEastAsia" w:hAnsiTheme="minorHAnsi" w:cstheme="minorBidi"/>
            <w:noProof/>
            <w:color w:val="auto"/>
            <w:lang w:val="en-US" w:eastAsia="en-US"/>
          </w:rPr>
          <w:tab/>
        </w:r>
        <w:r w:rsidRPr="00B42773">
          <w:rPr>
            <w:rStyle w:val="Hyperlink"/>
            <w:noProof/>
          </w:rPr>
          <w:t>Generate class diagrams</w:t>
        </w:r>
        <w:r>
          <w:rPr>
            <w:noProof/>
            <w:webHidden/>
          </w:rPr>
          <w:tab/>
        </w:r>
        <w:r>
          <w:rPr>
            <w:noProof/>
            <w:webHidden/>
          </w:rPr>
          <w:fldChar w:fldCharType="begin"/>
        </w:r>
        <w:r>
          <w:rPr>
            <w:noProof/>
            <w:webHidden/>
          </w:rPr>
          <w:instrText xml:space="preserve"> PAGEREF _Toc510677601 \h </w:instrText>
        </w:r>
        <w:r>
          <w:rPr>
            <w:noProof/>
            <w:webHidden/>
          </w:rPr>
        </w:r>
        <w:r>
          <w:rPr>
            <w:noProof/>
            <w:webHidden/>
          </w:rPr>
          <w:fldChar w:fldCharType="separate"/>
        </w:r>
        <w:r w:rsidR="000D7A43">
          <w:rPr>
            <w:noProof/>
            <w:webHidden/>
          </w:rPr>
          <w:t>17</w:t>
        </w:r>
        <w:r>
          <w:rPr>
            <w:noProof/>
            <w:webHidden/>
          </w:rPr>
          <w:fldChar w:fldCharType="end"/>
        </w:r>
      </w:hyperlink>
    </w:p>
    <w:p w14:paraId="773C8406" w14:textId="56DB9FFE" w:rsidR="00296F43" w:rsidRDefault="00296F43">
      <w:pPr>
        <w:pStyle w:val="TOC3"/>
        <w:rPr>
          <w:rFonts w:asciiTheme="minorHAnsi" w:eastAsiaTheme="minorEastAsia" w:hAnsiTheme="minorHAnsi" w:cstheme="minorBidi"/>
          <w:noProof/>
          <w:color w:val="auto"/>
          <w:lang w:val="en-US" w:eastAsia="en-US"/>
        </w:rPr>
      </w:pPr>
      <w:hyperlink w:anchor="_Toc510677602" w:history="1">
        <w:r w:rsidRPr="00B42773">
          <w:rPr>
            <w:rStyle w:val="Hyperlink"/>
            <w:noProof/>
          </w:rPr>
          <w:t>2.5</w:t>
        </w:r>
        <w:r>
          <w:rPr>
            <w:rFonts w:asciiTheme="minorHAnsi" w:eastAsiaTheme="minorEastAsia" w:hAnsiTheme="minorHAnsi" w:cstheme="minorBidi"/>
            <w:noProof/>
            <w:color w:val="auto"/>
            <w:lang w:val="en-US" w:eastAsia="en-US"/>
          </w:rPr>
          <w:tab/>
        </w:r>
        <w:r w:rsidRPr="00B42773">
          <w:rPr>
            <w:rStyle w:val="Hyperlink"/>
            <w:noProof/>
          </w:rPr>
          <w:t>Generate class context diagram</w:t>
        </w:r>
        <w:r>
          <w:rPr>
            <w:noProof/>
            <w:webHidden/>
          </w:rPr>
          <w:tab/>
        </w:r>
        <w:r>
          <w:rPr>
            <w:noProof/>
            <w:webHidden/>
          </w:rPr>
          <w:fldChar w:fldCharType="begin"/>
        </w:r>
        <w:r>
          <w:rPr>
            <w:noProof/>
            <w:webHidden/>
          </w:rPr>
          <w:instrText xml:space="preserve"> PAGEREF _Toc510677602 \h </w:instrText>
        </w:r>
        <w:r>
          <w:rPr>
            <w:noProof/>
            <w:webHidden/>
          </w:rPr>
        </w:r>
        <w:r>
          <w:rPr>
            <w:noProof/>
            <w:webHidden/>
          </w:rPr>
          <w:fldChar w:fldCharType="separate"/>
        </w:r>
        <w:r w:rsidR="000D7A43">
          <w:rPr>
            <w:noProof/>
            <w:webHidden/>
          </w:rPr>
          <w:t>18</w:t>
        </w:r>
        <w:r>
          <w:rPr>
            <w:noProof/>
            <w:webHidden/>
          </w:rPr>
          <w:fldChar w:fldCharType="end"/>
        </w:r>
      </w:hyperlink>
    </w:p>
    <w:p w14:paraId="67A1DC08" w14:textId="02500C86" w:rsidR="00296F43" w:rsidRDefault="00296F43">
      <w:pPr>
        <w:pStyle w:val="TOC3"/>
        <w:rPr>
          <w:rFonts w:asciiTheme="minorHAnsi" w:eastAsiaTheme="minorEastAsia" w:hAnsiTheme="minorHAnsi" w:cstheme="minorBidi"/>
          <w:noProof/>
          <w:color w:val="auto"/>
          <w:lang w:val="en-US" w:eastAsia="en-US"/>
        </w:rPr>
      </w:pPr>
      <w:hyperlink w:anchor="_Toc510677603" w:history="1">
        <w:r w:rsidRPr="00B42773">
          <w:rPr>
            <w:rStyle w:val="Hyperlink"/>
            <w:noProof/>
          </w:rPr>
          <w:t>2.6</w:t>
        </w:r>
        <w:r>
          <w:rPr>
            <w:rFonts w:asciiTheme="minorHAnsi" w:eastAsiaTheme="minorEastAsia" w:hAnsiTheme="minorHAnsi" w:cstheme="minorBidi"/>
            <w:noProof/>
            <w:color w:val="auto"/>
            <w:lang w:val="en-US" w:eastAsia="en-US"/>
          </w:rPr>
          <w:tab/>
        </w:r>
        <w:r w:rsidRPr="00B42773">
          <w:rPr>
            <w:rStyle w:val="Hyperlink"/>
            <w:noProof/>
          </w:rPr>
          <w:t>Clean duplicate tagged values</w:t>
        </w:r>
        <w:r>
          <w:rPr>
            <w:noProof/>
            <w:webHidden/>
          </w:rPr>
          <w:tab/>
        </w:r>
        <w:r>
          <w:rPr>
            <w:noProof/>
            <w:webHidden/>
          </w:rPr>
          <w:fldChar w:fldCharType="begin"/>
        </w:r>
        <w:r>
          <w:rPr>
            <w:noProof/>
            <w:webHidden/>
          </w:rPr>
          <w:instrText xml:space="preserve"> PAGEREF _Toc510677603 \h </w:instrText>
        </w:r>
        <w:r>
          <w:rPr>
            <w:noProof/>
            <w:webHidden/>
          </w:rPr>
        </w:r>
        <w:r>
          <w:rPr>
            <w:noProof/>
            <w:webHidden/>
          </w:rPr>
          <w:fldChar w:fldCharType="separate"/>
        </w:r>
        <w:r w:rsidR="000D7A43">
          <w:rPr>
            <w:noProof/>
            <w:webHidden/>
          </w:rPr>
          <w:t>19</w:t>
        </w:r>
        <w:r>
          <w:rPr>
            <w:noProof/>
            <w:webHidden/>
          </w:rPr>
          <w:fldChar w:fldCharType="end"/>
        </w:r>
      </w:hyperlink>
    </w:p>
    <w:p w14:paraId="4783076E" w14:textId="2FC8B692" w:rsidR="00296F43" w:rsidRDefault="00296F43">
      <w:pPr>
        <w:pStyle w:val="TOC3"/>
        <w:rPr>
          <w:rFonts w:asciiTheme="minorHAnsi" w:eastAsiaTheme="minorEastAsia" w:hAnsiTheme="minorHAnsi" w:cstheme="minorBidi"/>
          <w:noProof/>
          <w:color w:val="auto"/>
          <w:lang w:val="en-US" w:eastAsia="en-US"/>
        </w:rPr>
      </w:pPr>
      <w:hyperlink w:anchor="_Toc510677604" w:history="1">
        <w:r w:rsidRPr="00B42773">
          <w:rPr>
            <w:rStyle w:val="Hyperlink"/>
            <w:noProof/>
          </w:rPr>
          <w:t>2.7</w:t>
        </w:r>
        <w:r>
          <w:rPr>
            <w:rFonts w:asciiTheme="minorHAnsi" w:eastAsiaTheme="minorEastAsia" w:hAnsiTheme="minorHAnsi" w:cstheme="minorBidi"/>
            <w:noProof/>
            <w:color w:val="auto"/>
            <w:lang w:val="en-US" w:eastAsia="en-US"/>
          </w:rPr>
          <w:tab/>
        </w:r>
        <w:r w:rsidRPr="00B42773">
          <w:rPr>
            <w:rStyle w:val="Hyperlink"/>
            <w:noProof/>
          </w:rPr>
          <w:t>Validate mapping model</w:t>
        </w:r>
        <w:r>
          <w:rPr>
            <w:noProof/>
            <w:webHidden/>
          </w:rPr>
          <w:tab/>
        </w:r>
        <w:r>
          <w:rPr>
            <w:noProof/>
            <w:webHidden/>
          </w:rPr>
          <w:fldChar w:fldCharType="begin"/>
        </w:r>
        <w:r>
          <w:rPr>
            <w:noProof/>
            <w:webHidden/>
          </w:rPr>
          <w:instrText xml:space="preserve"> PAGEREF _Toc510677604 \h </w:instrText>
        </w:r>
        <w:r>
          <w:rPr>
            <w:noProof/>
            <w:webHidden/>
          </w:rPr>
        </w:r>
        <w:r>
          <w:rPr>
            <w:noProof/>
            <w:webHidden/>
          </w:rPr>
          <w:fldChar w:fldCharType="separate"/>
        </w:r>
        <w:r w:rsidR="000D7A43">
          <w:rPr>
            <w:noProof/>
            <w:webHidden/>
          </w:rPr>
          <w:t>19</w:t>
        </w:r>
        <w:r>
          <w:rPr>
            <w:noProof/>
            <w:webHidden/>
          </w:rPr>
          <w:fldChar w:fldCharType="end"/>
        </w:r>
      </w:hyperlink>
    </w:p>
    <w:p w14:paraId="08C0EFB7" w14:textId="1A742BE3" w:rsidR="00296F43" w:rsidRDefault="00296F43">
      <w:pPr>
        <w:pStyle w:val="TOC2"/>
        <w:rPr>
          <w:rFonts w:asciiTheme="minorHAnsi" w:eastAsiaTheme="minorEastAsia" w:hAnsiTheme="minorHAnsi" w:cstheme="minorBidi"/>
          <w:noProof/>
          <w:color w:val="auto"/>
          <w:lang w:val="en-US" w:eastAsia="en-US"/>
        </w:rPr>
      </w:pPr>
      <w:hyperlink w:anchor="_Toc510677605" w:history="1">
        <w:r w:rsidRPr="00B42773">
          <w:rPr>
            <w:rStyle w:val="Hyperlink"/>
            <w:noProof/>
          </w:rPr>
          <w:t>3</w:t>
        </w:r>
        <w:r>
          <w:rPr>
            <w:rFonts w:asciiTheme="minorHAnsi" w:eastAsiaTheme="minorEastAsia" w:hAnsiTheme="minorHAnsi" w:cstheme="minorBidi"/>
            <w:noProof/>
            <w:color w:val="auto"/>
            <w:lang w:val="en-US" w:eastAsia="en-US"/>
          </w:rPr>
          <w:tab/>
        </w:r>
        <w:r w:rsidRPr="00B42773">
          <w:rPr>
            <w:rStyle w:val="Hyperlink"/>
            <w:noProof/>
          </w:rPr>
          <w:t>Other Solid Ground functions</w:t>
        </w:r>
        <w:r>
          <w:rPr>
            <w:noProof/>
            <w:webHidden/>
          </w:rPr>
          <w:tab/>
        </w:r>
        <w:r>
          <w:rPr>
            <w:noProof/>
            <w:webHidden/>
          </w:rPr>
          <w:fldChar w:fldCharType="begin"/>
        </w:r>
        <w:r>
          <w:rPr>
            <w:noProof/>
            <w:webHidden/>
          </w:rPr>
          <w:instrText xml:space="preserve"> PAGEREF _Toc510677605 \h </w:instrText>
        </w:r>
        <w:r>
          <w:rPr>
            <w:noProof/>
            <w:webHidden/>
          </w:rPr>
        </w:r>
        <w:r>
          <w:rPr>
            <w:noProof/>
            <w:webHidden/>
          </w:rPr>
          <w:fldChar w:fldCharType="separate"/>
        </w:r>
        <w:r w:rsidR="000D7A43">
          <w:rPr>
            <w:noProof/>
            <w:webHidden/>
          </w:rPr>
          <w:t>20</w:t>
        </w:r>
        <w:r>
          <w:rPr>
            <w:noProof/>
            <w:webHidden/>
          </w:rPr>
          <w:fldChar w:fldCharType="end"/>
        </w:r>
      </w:hyperlink>
    </w:p>
    <w:p w14:paraId="6CB8F068" w14:textId="0C3EDF93" w:rsidR="00296F43" w:rsidRDefault="00296F43">
      <w:pPr>
        <w:pStyle w:val="TOC3"/>
        <w:rPr>
          <w:rFonts w:asciiTheme="minorHAnsi" w:eastAsiaTheme="minorEastAsia" w:hAnsiTheme="minorHAnsi" w:cstheme="minorBidi"/>
          <w:noProof/>
          <w:color w:val="auto"/>
          <w:lang w:val="en-US" w:eastAsia="en-US"/>
        </w:rPr>
      </w:pPr>
      <w:hyperlink w:anchor="_Toc510677606" w:history="1">
        <w:r w:rsidRPr="00B42773">
          <w:rPr>
            <w:rStyle w:val="Hyperlink"/>
            <w:noProof/>
          </w:rPr>
          <w:t>3.1</w:t>
        </w:r>
        <w:r>
          <w:rPr>
            <w:rFonts w:asciiTheme="minorHAnsi" w:eastAsiaTheme="minorEastAsia" w:hAnsiTheme="minorHAnsi" w:cstheme="minorBidi"/>
            <w:noProof/>
            <w:color w:val="auto"/>
            <w:lang w:val="en-US" w:eastAsia="en-US"/>
          </w:rPr>
          <w:tab/>
        </w:r>
        <w:r w:rsidRPr="00B42773">
          <w:rPr>
            <w:rStyle w:val="Hyperlink"/>
            <w:noProof/>
          </w:rPr>
          <w:t>Reverse engineering a model from an ArcGIS geodatabase and creating a conceptual model</w:t>
        </w:r>
        <w:r>
          <w:rPr>
            <w:noProof/>
            <w:webHidden/>
          </w:rPr>
          <w:tab/>
        </w:r>
        <w:r>
          <w:rPr>
            <w:noProof/>
            <w:webHidden/>
          </w:rPr>
          <w:fldChar w:fldCharType="begin"/>
        </w:r>
        <w:r>
          <w:rPr>
            <w:noProof/>
            <w:webHidden/>
          </w:rPr>
          <w:instrText xml:space="preserve"> PAGEREF _Toc510677606 \h </w:instrText>
        </w:r>
        <w:r>
          <w:rPr>
            <w:noProof/>
            <w:webHidden/>
          </w:rPr>
        </w:r>
        <w:r>
          <w:rPr>
            <w:noProof/>
            <w:webHidden/>
          </w:rPr>
          <w:fldChar w:fldCharType="separate"/>
        </w:r>
        <w:r w:rsidR="000D7A43">
          <w:rPr>
            <w:noProof/>
            <w:webHidden/>
          </w:rPr>
          <w:t>20</w:t>
        </w:r>
        <w:r>
          <w:rPr>
            <w:noProof/>
            <w:webHidden/>
          </w:rPr>
          <w:fldChar w:fldCharType="end"/>
        </w:r>
      </w:hyperlink>
    </w:p>
    <w:p w14:paraId="0DEBB714" w14:textId="07CFADC2" w:rsidR="00296F43" w:rsidRDefault="00296F43">
      <w:pPr>
        <w:pStyle w:val="TOC3"/>
        <w:rPr>
          <w:rFonts w:asciiTheme="minorHAnsi" w:eastAsiaTheme="minorEastAsia" w:hAnsiTheme="minorHAnsi" w:cstheme="minorBidi"/>
          <w:noProof/>
          <w:color w:val="auto"/>
          <w:lang w:val="en-US" w:eastAsia="en-US"/>
        </w:rPr>
      </w:pPr>
      <w:hyperlink w:anchor="_Toc510677607" w:history="1">
        <w:r w:rsidRPr="00B42773">
          <w:rPr>
            <w:rStyle w:val="Hyperlink"/>
            <w:noProof/>
          </w:rPr>
          <w:t>3.2</w:t>
        </w:r>
        <w:r>
          <w:rPr>
            <w:rFonts w:asciiTheme="minorHAnsi" w:eastAsiaTheme="minorEastAsia" w:hAnsiTheme="minorHAnsi" w:cstheme="minorBidi"/>
            <w:noProof/>
            <w:color w:val="auto"/>
            <w:lang w:val="en-US" w:eastAsia="en-US"/>
          </w:rPr>
          <w:tab/>
        </w:r>
        <w:r w:rsidRPr="00B42773">
          <w:rPr>
            <w:rStyle w:val="Hyperlink"/>
            <w:noProof/>
          </w:rPr>
          <w:t>Reverse engineering a model from a database and creating a conceptual model</w:t>
        </w:r>
        <w:r>
          <w:rPr>
            <w:noProof/>
            <w:webHidden/>
          </w:rPr>
          <w:tab/>
        </w:r>
        <w:r>
          <w:rPr>
            <w:noProof/>
            <w:webHidden/>
          </w:rPr>
          <w:fldChar w:fldCharType="begin"/>
        </w:r>
        <w:r>
          <w:rPr>
            <w:noProof/>
            <w:webHidden/>
          </w:rPr>
          <w:instrText xml:space="preserve"> PAGEREF _Toc510677607 \h </w:instrText>
        </w:r>
        <w:r>
          <w:rPr>
            <w:noProof/>
            <w:webHidden/>
          </w:rPr>
        </w:r>
        <w:r>
          <w:rPr>
            <w:noProof/>
            <w:webHidden/>
          </w:rPr>
          <w:fldChar w:fldCharType="separate"/>
        </w:r>
        <w:r w:rsidR="000D7A43">
          <w:rPr>
            <w:noProof/>
            <w:webHidden/>
          </w:rPr>
          <w:t>21</w:t>
        </w:r>
        <w:r>
          <w:rPr>
            <w:noProof/>
            <w:webHidden/>
          </w:rPr>
          <w:fldChar w:fldCharType="end"/>
        </w:r>
      </w:hyperlink>
    </w:p>
    <w:p w14:paraId="26DB1FF5" w14:textId="3516004C" w:rsidR="00296F43" w:rsidRDefault="00296F43">
      <w:pPr>
        <w:pStyle w:val="TOC3"/>
        <w:rPr>
          <w:rFonts w:asciiTheme="minorHAnsi" w:eastAsiaTheme="minorEastAsia" w:hAnsiTheme="minorHAnsi" w:cstheme="minorBidi"/>
          <w:noProof/>
          <w:color w:val="auto"/>
          <w:lang w:val="en-US" w:eastAsia="en-US"/>
        </w:rPr>
      </w:pPr>
      <w:hyperlink w:anchor="_Toc510677608" w:history="1">
        <w:r w:rsidRPr="00B42773">
          <w:rPr>
            <w:rStyle w:val="Hyperlink"/>
            <w:noProof/>
          </w:rPr>
          <w:t>3.3</w:t>
        </w:r>
        <w:r>
          <w:rPr>
            <w:rFonts w:asciiTheme="minorHAnsi" w:eastAsiaTheme="minorEastAsia" w:hAnsiTheme="minorHAnsi" w:cstheme="minorBidi"/>
            <w:noProof/>
            <w:color w:val="auto"/>
            <w:lang w:val="en-US" w:eastAsia="en-US"/>
          </w:rPr>
          <w:tab/>
        </w:r>
        <w:r w:rsidRPr="00B42773">
          <w:rPr>
            <w:rStyle w:val="Hyperlink"/>
            <w:noProof/>
          </w:rPr>
          <w:t xml:space="preserve">Refactoring existing models using the </w:t>
        </w:r>
        <w:r w:rsidRPr="00B42773">
          <w:rPr>
            <w:rStyle w:val="Hyperlink"/>
            <w:i/>
            <w:noProof/>
          </w:rPr>
          <w:t>Remove System Metadata</w:t>
        </w:r>
        <w:r w:rsidRPr="00B42773">
          <w:rPr>
            <w:rStyle w:val="Hyperlink"/>
            <w:noProof/>
          </w:rPr>
          <w:t xml:space="preserve"> tool</w:t>
        </w:r>
        <w:r>
          <w:rPr>
            <w:noProof/>
            <w:webHidden/>
          </w:rPr>
          <w:tab/>
        </w:r>
        <w:r>
          <w:rPr>
            <w:noProof/>
            <w:webHidden/>
          </w:rPr>
          <w:fldChar w:fldCharType="begin"/>
        </w:r>
        <w:r>
          <w:rPr>
            <w:noProof/>
            <w:webHidden/>
          </w:rPr>
          <w:instrText xml:space="preserve"> PAGEREF _Toc510677608 \h </w:instrText>
        </w:r>
        <w:r>
          <w:rPr>
            <w:noProof/>
            <w:webHidden/>
          </w:rPr>
        </w:r>
        <w:r>
          <w:rPr>
            <w:noProof/>
            <w:webHidden/>
          </w:rPr>
          <w:fldChar w:fldCharType="separate"/>
        </w:r>
        <w:r w:rsidR="000D7A43">
          <w:rPr>
            <w:noProof/>
            <w:webHidden/>
          </w:rPr>
          <w:t>26</w:t>
        </w:r>
        <w:r>
          <w:rPr>
            <w:noProof/>
            <w:webHidden/>
          </w:rPr>
          <w:fldChar w:fldCharType="end"/>
        </w:r>
      </w:hyperlink>
    </w:p>
    <w:p w14:paraId="3F65BB7E" w14:textId="746362EF" w:rsidR="00296F43" w:rsidRDefault="00296F43">
      <w:pPr>
        <w:pStyle w:val="TOC3"/>
        <w:rPr>
          <w:rFonts w:asciiTheme="minorHAnsi" w:eastAsiaTheme="minorEastAsia" w:hAnsiTheme="minorHAnsi" w:cstheme="minorBidi"/>
          <w:noProof/>
          <w:color w:val="auto"/>
          <w:lang w:val="en-US" w:eastAsia="en-US"/>
        </w:rPr>
      </w:pPr>
      <w:hyperlink w:anchor="_Toc510677609" w:history="1">
        <w:r w:rsidRPr="00B42773">
          <w:rPr>
            <w:rStyle w:val="Hyperlink"/>
            <w:noProof/>
          </w:rPr>
          <w:t>3.4</w:t>
        </w:r>
        <w:r>
          <w:rPr>
            <w:rFonts w:asciiTheme="minorHAnsi" w:eastAsiaTheme="minorEastAsia" w:hAnsiTheme="minorHAnsi" w:cstheme="minorBidi"/>
            <w:noProof/>
            <w:color w:val="auto"/>
            <w:lang w:val="en-US" w:eastAsia="en-US"/>
          </w:rPr>
          <w:tab/>
        </w:r>
        <w:r w:rsidRPr="00B42773">
          <w:rPr>
            <w:rStyle w:val="Hyperlink"/>
            <w:noProof/>
          </w:rPr>
          <w:t>Generate Platform-Specific Model (UML to database)</w:t>
        </w:r>
        <w:r>
          <w:rPr>
            <w:noProof/>
            <w:webHidden/>
          </w:rPr>
          <w:tab/>
        </w:r>
        <w:r>
          <w:rPr>
            <w:noProof/>
            <w:webHidden/>
          </w:rPr>
          <w:fldChar w:fldCharType="begin"/>
        </w:r>
        <w:r>
          <w:rPr>
            <w:noProof/>
            <w:webHidden/>
          </w:rPr>
          <w:instrText xml:space="preserve"> PAGEREF _Toc510677609 \h </w:instrText>
        </w:r>
        <w:r>
          <w:rPr>
            <w:noProof/>
            <w:webHidden/>
          </w:rPr>
        </w:r>
        <w:r>
          <w:rPr>
            <w:noProof/>
            <w:webHidden/>
          </w:rPr>
          <w:fldChar w:fldCharType="separate"/>
        </w:r>
        <w:r w:rsidR="000D7A43">
          <w:rPr>
            <w:noProof/>
            <w:webHidden/>
          </w:rPr>
          <w:t>28</w:t>
        </w:r>
        <w:r>
          <w:rPr>
            <w:noProof/>
            <w:webHidden/>
          </w:rPr>
          <w:fldChar w:fldCharType="end"/>
        </w:r>
      </w:hyperlink>
    </w:p>
    <w:p w14:paraId="3CD6A12C" w14:textId="19DB812C" w:rsidR="00296F43" w:rsidRDefault="00296F43">
      <w:pPr>
        <w:pStyle w:val="TOC3"/>
        <w:rPr>
          <w:rFonts w:asciiTheme="minorHAnsi" w:eastAsiaTheme="minorEastAsia" w:hAnsiTheme="minorHAnsi" w:cstheme="minorBidi"/>
          <w:noProof/>
          <w:color w:val="auto"/>
          <w:lang w:val="en-US" w:eastAsia="en-US"/>
        </w:rPr>
      </w:pPr>
      <w:hyperlink w:anchor="_Toc510677610" w:history="1">
        <w:r w:rsidRPr="00B42773">
          <w:rPr>
            <w:rStyle w:val="Hyperlink"/>
            <w:noProof/>
          </w:rPr>
          <w:t>3.5</w:t>
        </w:r>
        <w:r>
          <w:rPr>
            <w:rFonts w:asciiTheme="minorHAnsi" w:eastAsiaTheme="minorEastAsia" w:hAnsiTheme="minorHAnsi" w:cstheme="minorBidi"/>
            <w:noProof/>
            <w:color w:val="auto"/>
            <w:lang w:val="en-US" w:eastAsia="en-US"/>
          </w:rPr>
          <w:tab/>
        </w:r>
        <w:r w:rsidRPr="00B42773">
          <w:rPr>
            <w:rStyle w:val="Hyperlink"/>
            <w:noProof/>
          </w:rPr>
          <w:t>Generate Data Migration Script</w:t>
        </w:r>
        <w:r>
          <w:rPr>
            <w:noProof/>
            <w:webHidden/>
          </w:rPr>
          <w:tab/>
        </w:r>
        <w:r>
          <w:rPr>
            <w:noProof/>
            <w:webHidden/>
          </w:rPr>
          <w:fldChar w:fldCharType="begin"/>
        </w:r>
        <w:r>
          <w:rPr>
            <w:noProof/>
            <w:webHidden/>
          </w:rPr>
          <w:instrText xml:space="preserve"> PAGEREF _Toc510677610 \h </w:instrText>
        </w:r>
        <w:r>
          <w:rPr>
            <w:noProof/>
            <w:webHidden/>
          </w:rPr>
        </w:r>
        <w:r>
          <w:rPr>
            <w:noProof/>
            <w:webHidden/>
          </w:rPr>
          <w:fldChar w:fldCharType="separate"/>
        </w:r>
        <w:r w:rsidR="000D7A43">
          <w:rPr>
            <w:noProof/>
            <w:webHidden/>
          </w:rPr>
          <w:t>31</w:t>
        </w:r>
        <w:r>
          <w:rPr>
            <w:noProof/>
            <w:webHidden/>
          </w:rPr>
          <w:fldChar w:fldCharType="end"/>
        </w:r>
      </w:hyperlink>
    </w:p>
    <w:p w14:paraId="4BDAD4AC" w14:textId="77777777" w:rsidR="00A943B2" w:rsidRDefault="009C7A29" w:rsidP="00FE3F4D">
      <w:r>
        <w:rPr>
          <w:b/>
          <w:noProof/>
          <w:color w:val="FFFFFF"/>
          <w:spacing w:val="-7"/>
        </w:rPr>
        <w:fldChar w:fldCharType="end"/>
      </w:r>
    </w:p>
    <w:p w14:paraId="251DA500" w14:textId="77777777" w:rsidR="00A943B2" w:rsidRDefault="00A943B2" w:rsidP="004712A8"/>
    <w:p w14:paraId="7D4FB4A8" w14:textId="77777777" w:rsidR="003053C7" w:rsidRDefault="003053C7" w:rsidP="005A0CEB">
      <w:pPr>
        <w:pStyle w:val="Heading3"/>
        <w:rPr>
          <w:b w:val="0"/>
          <w:color w:val="41B6E6" w:themeColor="accent1"/>
          <w:sz w:val="44"/>
          <w:szCs w:val="28"/>
        </w:rPr>
      </w:pPr>
      <w:r>
        <w:br w:type="page"/>
      </w:r>
    </w:p>
    <w:p w14:paraId="75D2920E" w14:textId="77777777" w:rsidR="00A943B2" w:rsidRDefault="004D139E" w:rsidP="00064612">
      <w:pPr>
        <w:pStyle w:val="ListofFiguresandTablesTOCHeading"/>
      </w:pPr>
      <w:r>
        <w:t>F</w:t>
      </w:r>
      <w:r w:rsidR="00A943B2">
        <w:t>igures</w:t>
      </w:r>
    </w:p>
    <w:p w14:paraId="407C7E7F" w14:textId="72EE6E38" w:rsidR="00296F43" w:rsidRDefault="009C7A29">
      <w:pPr>
        <w:pStyle w:val="TableofFigures"/>
        <w:rPr>
          <w:rFonts w:asciiTheme="minorHAnsi" w:eastAsiaTheme="minorEastAsia" w:hAnsiTheme="minorHAnsi" w:cstheme="minorBidi"/>
          <w:noProof/>
          <w:color w:val="auto"/>
          <w:lang w:val="en-US" w:eastAsia="en-US"/>
        </w:rPr>
      </w:pPr>
      <w:r>
        <w:fldChar w:fldCharType="begin"/>
      </w:r>
      <w:r w:rsidR="00A943B2">
        <w:instrText xml:space="preserve"> TOC \h \z \c "Figure" </w:instrText>
      </w:r>
      <w:r>
        <w:fldChar w:fldCharType="separate"/>
      </w:r>
      <w:hyperlink w:anchor="_Toc510677611" w:history="1">
        <w:r w:rsidR="00296F43" w:rsidRPr="00942523">
          <w:rPr>
            <w:rStyle w:val="Hyperlink"/>
            <w:noProof/>
          </w:rPr>
          <w:t>Figure 1: Solid Ground Registry Browser</w:t>
        </w:r>
        <w:r w:rsidR="00296F43">
          <w:rPr>
            <w:noProof/>
            <w:webHidden/>
          </w:rPr>
          <w:tab/>
        </w:r>
        <w:r w:rsidR="00296F43">
          <w:rPr>
            <w:noProof/>
            <w:webHidden/>
          </w:rPr>
          <w:fldChar w:fldCharType="begin"/>
        </w:r>
        <w:r w:rsidR="00296F43">
          <w:rPr>
            <w:noProof/>
            <w:webHidden/>
          </w:rPr>
          <w:instrText xml:space="preserve"> PAGEREF _Toc510677611 \h </w:instrText>
        </w:r>
        <w:r w:rsidR="00296F43">
          <w:rPr>
            <w:noProof/>
            <w:webHidden/>
          </w:rPr>
        </w:r>
        <w:r w:rsidR="00296F43">
          <w:rPr>
            <w:noProof/>
            <w:webHidden/>
          </w:rPr>
          <w:fldChar w:fldCharType="separate"/>
        </w:r>
        <w:r w:rsidR="000D7A43">
          <w:rPr>
            <w:noProof/>
            <w:webHidden/>
          </w:rPr>
          <w:t>10</w:t>
        </w:r>
        <w:r w:rsidR="00296F43">
          <w:rPr>
            <w:noProof/>
            <w:webHidden/>
          </w:rPr>
          <w:fldChar w:fldCharType="end"/>
        </w:r>
      </w:hyperlink>
    </w:p>
    <w:p w14:paraId="030DAEA6" w14:textId="75435D5D" w:rsidR="00296F43" w:rsidRDefault="00296F43">
      <w:pPr>
        <w:pStyle w:val="TableofFigures"/>
        <w:rPr>
          <w:rFonts w:asciiTheme="minorHAnsi" w:eastAsiaTheme="minorEastAsia" w:hAnsiTheme="minorHAnsi" w:cstheme="minorBidi"/>
          <w:noProof/>
          <w:color w:val="auto"/>
          <w:lang w:val="en-US" w:eastAsia="en-US"/>
        </w:rPr>
      </w:pPr>
      <w:hyperlink w:anchor="_Toc510677612" w:history="1">
        <w:r w:rsidRPr="00942523">
          <w:rPr>
            <w:rStyle w:val="Hyperlink"/>
            <w:noProof/>
          </w:rPr>
          <w:t>Figure 2: Displaying the attributes within the elements of a particular model</w:t>
        </w:r>
        <w:r>
          <w:rPr>
            <w:noProof/>
            <w:webHidden/>
          </w:rPr>
          <w:tab/>
        </w:r>
        <w:r>
          <w:rPr>
            <w:noProof/>
            <w:webHidden/>
          </w:rPr>
          <w:fldChar w:fldCharType="begin"/>
        </w:r>
        <w:r>
          <w:rPr>
            <w:noProof/>
            <w:webHidden/>
          </w:rPr>
          <w:instrText xml:space="preserve"> PAGEREF _Toc510677612 \h </w:instrText>
        </w:r>
        <w:r>
          <w:rPr>
            <w:noProof/>
            <w:webHidden/>
          </w:rPr>
        </w:r>
        <w:r>
          <w:rPr>
            <w:noProof/>
            <w:webHidden/>
          </w:rPr>
          <w:fldChar w:fldCharType="separate"/>
        </w:r>
        <w:r w:rsidR="000D7A43">
          <w:rPr>
            <w:noProof/>
            <w:webHidden/>
          </w:rPr>
          <w:t>10</w:t>
        </w:r>
        <w:r>
          <w:rPr>
            <w:noProof/>
            <w:webHidden/>
          </w:rPr>
          <w:fldChar w:fldCharType="end"/>
        </w:r>
      </w:hyperlink>
    </w:p>
    <w:p w14:paraId="3EF1C7FC" w14:textId="24223250" w:rsidR="00296F43" w:rsidRDefault="00296F43">
      <w:pPr>
        <w:pStyle w:val="TableofFigures"/>
        <w:rPr>
          <w:rFonts w:asciiTheme="minorHAnsi" w:eastAsiaTheme="minorEastAsia" w:hAnsiTheme="minorHAnsi" w:cstheme="minorBidi"/>
          <w:noProof/>
          <w:color w:val="auto"/>
          <w:lang w:val="en-US" w:eastAsia="en-US"/>
        </w:rPr>
      </w:pPr>
      <w:hyperlink w:anchor="_Toc510677613" w:history="1">
        <w:r w:rsidRPr="00942523">
          <w:rPr>
            <w:rStyle w:val="Hyperlink"/>
            <w:noProof/>
          </w:rPr>
          <w:t>Figure 3: Imported classes prior to refactoring</w:t>
        </w:r>
        <w:r>
          <w:rPr>
            <w:noProof/>
            <w:webHidden/>
          </w:rPr>
          <w:tab/>
        </w:r>
        <w:r>
          <w:rPr>
            <w:noProof/>
            <w:webHidden/>
          </w:rPr>
          <w:fldChar w:fldCharType="begin"/>
        </w:r>
        <w:r>
          <w:rPr>
            <w:noProof/>
            <w:webHidden/>
          </w:rPr>
          <w:instrText xml:space="preserve"> PAGEREF _Toc510677613 \h </w:instrText>
        </w:r>
        <w:r>
          <w:rPr>
            <w:noProof/>
            <w:webHidden/>
          </w:rPr>
        </w:r>
        <w:r>
          <w:rPr>
            <w:noProof/>
            <w:webHidden/>
          </w:rPr>
          <w:fldChar w:fldCharType="separate"/>
        </w:r>
        <w:r w:rsidR="000D7A43">
          <w:rPr>
            <w:noProof/>
            <w:webHidden/>
          </w:rPr>
          <w:t>23</w:t>
        </w:r>
        <w:r>
          <w:rPr>
            <w:noProof/>
            <w:webHidden/>
          </w:rPr>
          <w:fldChar w:fldCharType="end"/>
        </w:r>
      </w:hyperlink>
    </w:p>
    <w:p w14:paraId="5C91D26F" w14:textId="09F6C68F" w:rsidR="00296F43" w:rsidRDefault="00296F43">
      <w:pPr>
        <w:pStyle w:val="TableofFigures"/>
        <w:rPr>
          <w:rFonts w:asciiTheme="minorHAnsi" w:eastAsiaTheme="minorEastAsia" w:hAnsiTheme="minorHAnsi" w:cstheme="minorBidi"/>
          <w:noProof/>
          <w:color w:val="auto"/>
          <w:lang w:val="en-US" w:eastAsia="en-US"/>
        </w:rPr>
      </w:pPr>
      <w:hyperlink w:anchor="_Toc510677614" w:history="1">
        <w:r w:rsidRPr="00942523">
          <w:rPr>
            <w:rStyle w:val="Hyperlink"/>
            <w:noProof/>
          </w:rPr>
          <w:t>Figure 4: Attributes dialogue</w:t>
        </w:r>
        <w:r>
          <w:rPr>
            <w:noProof/>
            <w:webHidden/>
          </w:rPr>
          <w:tab/>
        </w:r>
        <w:r>
          <w:rPr>
            <w:noProof/>
            <w:webHidden/>
          </w:rPr>
          <w:fldChar w:fldCharType="begin"/>
        </w:r>
        <w:r>
          <w:rPr>
            <w:noProof/>
            <w:webHidden/>
          </w:rPr>
          <w:instrText xml:space="preserve"> PAGEREF _Toc510677614 \h </w:instrText>
        </w:r>
        <w:r>
          <w:rPr>
            <w:noProof/>
            <w:webHidden/>
          </w:rPr>
        </w:r>
        <w:r>
          <w:rPr>
            <w:noProof/>
            <w:webHidden/>
          </w:rPr>
          <w:fldChar w:fldCharType="separate"/>
        </w:r>
        <w:r w:rsidR="000D7A43">
          <w:rPr>
            <w:noProof/>
            <w:webHidden/>
          </w:rPr>
          <w:t>24</w:t>
        </w:r>
        <w:r>
          <w:rPr>
            <w:noProof/>
            <w:webHidden/>
          </w:rPr>
          <w:fldChar w:fldCharType="end"/>
        </w:r>
      </w:hyperlink>
    </w:p>
    <w:p w14:paraId="280B6D6B" w14:textId="5193D8E0" w:rsidR="00A943B2" w:rsidRDefault="009C7A29" w:rsidP="00A650CB">
      <w:pPr>
        <w:pStyle w:val="ListofFiguresandTablesTOCHeading"/>
      </w:pPr>
      <w:r>
        <w:fldChar w:fldCharType="end"/>
      </w:r>
      <w:r w:rsidR="00CB7C76" w:rsidDel="00CB7C76">
        <w:rPr>
          <w:rFonts w:eastAsia="Calibri" w:cs="Times New Roman"/>
          <w:b w:val="0"/>
          <w:color w:val="000000"/>
          <w:sz w:val="22"/>
          <w:szCs w:val="22"/>
        </w:rPr>
        <w:t xml:space="preserve"> </w:t>
      </w:r>
      <w:r w:rsidR="004D139E">
        <w:t>T</w:t>
      </w:r>
      <w:r w:rsidR="00A943B2">
        <w:t>ables</w:t>
      </w:r>
    </w:p>
    <w:p w14:paraId="07E2CABD" w14:textId="424A91F0" w:rsidR="00296F43" w:rsidRDefault="009C7A29">
      <w:pPr>
        <w:pStyle w:val="TableofFigures"/>
        <w:rPr>
          <w:rFonts w:asciiTheme="minorHAnsi" w:eastAsiaTheme="minorEastAsia" w:hAnsiTheme="minorHAnsi" w:cstheme="minorBidi"/>
          <w:noProof/>
          <w:color w:val="auto"/>
          <w:lang w:val="en-US" w:eastAsia="en-US"/>
        </w:rPr>
      </w:pPr>
      <w:r>
        <w:fldChar w:fldCharType="begin"/>
      </w:r>
      <w:r w:rsidR="00A943B2">
        <w:instrText xml:space="preserve"> TOC \h \z \c "Table" </w:instrText>
      </w:r>
      <w:r>
        <w:fldChar w:fldCharType="separate"/>
      </w:r>
      <w:hyperlink w:anchor="_Toc510677615" w:history="1">
        <w:r w:rsidR="00296F43" w:rsidRPr="00D05A6A">
          <w:rPr>
            <w:rStyle w:val="Hyperlink"/>
            <w:noProof/>
          </w:rPr>
          <w:t>Table 1: Solid Ground Registry Browser components</w:t>
        </w:r>
        <w:r w:rsidR="00296F43">
          <w:rPr>
            <w:noProof/>
            <w:webHidden/>
          </w:rPr>
          <w:tab/>
        </w:r>
        <w:r w:rsidR="00296F43">
          <w:rPr>
            <w:noProof/>
            <w:webHidden/>
          </w:rPr>
          <w:fldChar w:fldCharType="begin"/>
        </w:r>
        <w:r w:rsidR="00296F43">
          <w:rPr>
            <w:noProof/>
            <w:webHidden/>
          </w:rPr>
          <w:instrText xml:space="preserve"> PAGEREF _Toc510677615 \h </w:instrText>
        </w:r>
        <w:r w:rsidR="00296F43">
          <w:rPr>
            <w:noProof/>
            <w:webHidden/>
          </w:rPr>
        </w:r>
        <w:r w:rsidR="00296F43">
          <w:rPr>
            <w:noProof/>
            <w:webHidden/>
          </w:rPr>
          <w:fldChar w:fldCharType="separate"/>
        </w:r>
        <w:r w:rsidR="000D7A43">
          <w:rPr>
            <w:noProof/>
            <w:webHidden/>
          </w:rPr>
          <w:t>10</w:t>
        </w:r>
        <w:r w:rsidR="00296F43">
          <w:rPr>
            <w:noProof/>
            <w:webHidden/>
          </w:rPr>
          <w:fldChar w:fldCharType="end"/>
        </w:r>
      </w:hyperlink>
    </w:p>
    <w:p w14:paraId="22886F8E" w14:textId="01605BA0" w:rsidR="00296F43" w:rsidRDefault="00296F43">
      <w:pPr>
        <w:pStyle w:val="TableofFigures"/>
        <w:rPr>
          <w:rFonts w:asciiTheme="minorHAnsi" w:eastAsiaTheme="minorEastAsia" w:hAnsiTheme="minorHAnsi" w:cstheme="minorBidi"/>
          <w:noProof/>
          <w:color w:val="auto"/>
          <w:lang w:val="en-US" w:eastAsia="en-US"/>
        </w:rPr>
      </w:pPr>
      <w:hyperlink w:anchor="_Toc510677616" w:history="1">
        <w:r w:rsidRPr="00D05A6A">
          <w:rPr>
            <w:rStyle w:val="Hyperlink"/>
            <w:noProof/>
          </w:rPr>
          <w:t>Table 2: ISO equivalents of imported (ie database-dependent) types</w:t>
        </w:r>
        <w:r>
          <w:rPr>
            <w:noProof/>
            <w:webHidden/>
          </w:rPr>
          <w:tab/>
        </w:r>
        <w:r>
          <w:rPr>
            <w:noProof/>
            <w:webHidden/>
          </w:rPr>
          <w:fldChar w:fldCharType="begin"/>
        </w:r>
        <w:r>
          <w:rPr>
            <w:noProof/>
            <w:webHidden/>
          </w:rPr>
          <w:instrText xml:space="preserve"> PAGEREF _Toc510677616 \h </w:instrText>
        </w:r>
        <w:r>
          <w:rPr>
            <w:noProof/>
            <w:webHidden/>
          </w:rPr>
        </w:r>
        <w:r>
          <w:rPr>
            <w:noProof/>
            <w:webHidden/>
          </w:rPr>
          <w:fldChar w:fldCharType="separate"/>
        </w:r>
        <w:r w:rsidR="000D7A43">
          <w:rPr>
            <w:noProof/>
            <w:webHidden/>
          </w:rPr>
          <w:t>24</w:t>
        </w:r>
        <w:r>
          <w:rPr>
            <w:noProof/>
            <w:webHidden/>
          </w:rPr>
          <w:fldChar w:fldCharType="end"/>
        </w:r>
      </w:hyperlink>
    </w:p>
    <w:p w14:paraId="071938E2" w14:textId="0485B539" w:rsidR="00A943B2" w:rsidRPr="005871BD" w:rsidRDefault="009C7A29" w:rsidP="00A650CB">
      <w:pPr>
        <w:pStyle w:val="TableofFigures"/>
      </w:pPr>
      <w:r>
        <w:fldChar w:fldCharType="end"/>
      </w:r>
      <w:r w:rsidR="00CB7C76" w:rsidDel="00CB7C76">
        <w:t xml:space="preserve"> </w:t>
      </w:r>
      <w:r w:rsidR="00296F43">
        <w:rPr>
          <w:noProof/>
        </w:rPr>
        <w:pict w14:anchorId="152FF42F">
          <v:shape id="_x0000_s1079" type="#_x0000_t136" style="position:absolute;margin-left:0;margin-top:0;width:412.4pt;height:247.45pt;rotation:315;z-index:-2515548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6DA7DDBC" w14:textId="77777777" w:rsidR="00A943B2" w:rsidRDefault="00A943B2" w:rsidP="001D36DC">
      <w:pPr>
        <w:pStyle w:val="Heading1notnumbered"/>
      </w:pPr>
      <w:bookmarkStart w:id="1" w:name="_Toc315694429"/>
      <w:bookmarkStart w:id="2" w:name="_Toc510677593"/>
      <w:r w:rsidRPr="008D5E56">
        <w:t>Acknowledgments</w:t>
      </w:r>
      <w:bookmarkEnd w:id="1"/>
      <w:bookmarkEnd w:id="2"/>
    </w:p>
    <w:p w14:paraId="5BF278DF" w14:textId="77777777" w:rsidR="00A943B2" w:rsidRDefault="000A635E" w:rsidP="000A635E">
      <w:pPr>
        <w:pStyle w:val="BodyText"/>
      </w:pPr>
      <w:r>
        <w:t xml:space="preserve">The Authors wish to thank the </w:t>
      </w:r>
      <w:r w:rsidRPr="007B0698">
        <w:t>Bureau of Meteorology’s Water Division under the Water Information Research and Development Alliance (WIRADA)</w:t>
      </w:r>
      <w:r>
        <w:t xml:space="preserve"> and all the reviewers for their effort and valuable input.</w:t>
      </w:r>
    </w:p>
    <w:p w14:paraId="24225FC8" w14:textId="77777777" w:rsidR="00B34418" w:rsidRDefault="00B34418" w:rsidP="00F91888">
      <w:pPr>
        <w:sectPr w:rsidR="00B34418" w:rsidSect="00880DE8">
          <w:headerReference w:type="default" r:id="rId18"/>
          <w:footerReference w:type="even" r:id="rId19"/>
          <w:footerReference w:type="default" r:id="rId20"/>
          <w:type w:val="oddPage"/>
          <w:pgSz w:w="11906" w:h="16838" w:code="9"/>
          <w:pgMar w:top="1134" w:right="1134" w:bottom="1134" w:left="1134" w:header="510" w:footer="624" w:gutter="0"/>
          <w:pgNumType w:fmt="lowerRoman" w:start="1"/>
          <w:cols w:space="284"/>
          <w:docGrid w:linePitch="360"/>
        </w:sectPr>
      </w:pPr>
    </w:p>
    <w:p w14:paraId="4D141667" w14:textId="77777777" w:rsidR="005A0CEB" w:rsidRDefault="005A0CEB" w:rsidP="00A650CB">
      <w:pPr>
        <w:pStyle w:val="PartTitle"/>
        <w:keepNext/>
        <w:ind w:left="0" w:firstLine="0"/>
      </w:pPr>
      <w:bookmarkStart w:id="3" w:name="_Toc325543902"/>
      <w:bookmarkStart w:id="4" w:name="_Toc510677594"/>
      <w:r>
        <w:t>Model Registry functions</w:t>
      </w:r>
      <w:bookmarkEnd w:id="4"/>
    </w:p>
    <w:p w14:paraId="16AC562C" w14:textId="77777777" w:rsidR="005A0CEB" w:rsidRDefault="005A0CEB" w:rsidP="005A0CEB">
      <w:pPr>
        <w:pStyle w:val="Heading2"/>
      </w:pPr>
      <w:bookmarkStart w:id="5" w:name="_Toc510677595"/>
      <w:r>
        <w:t>R</w:t>
      </w:r>
      <w:r w:rsidRPr="004E3B3A">
        <w:t>egistering model components with dependencies</w:t>
      </w:r>
      <w:bookmarkEnd w:id="5"/>
    </w:p>
    <w:p w14:paraId="6C7286E9" w14:textId="77777777" w:rsidR="005A0CEB" w:rsidRDefault="005A0CEB" w:rsidP="005A0CEB">
      <w:pPr>
        <w:pStyle w:val="Heading3"/>
      </w:pPr>
      <w:r>
        <w:t>Rationale</w:t>
      </w:r>
    </w:p>
    <w:p w14:paraId="00AE89F1" w14:textId="77777777" w:rsidR="005A0CEB" w:rsidRDefault="005A0CEB" w:rsidP="005A0CEB">
      <w:pPr>
        <w:pStyle w:val="BodyText"/>
      </w:pPr>
      <w:r>
        <w:t xml:space="preserve">You wish to register a conceptual model with the Solid Ground Model Registry so that: </w:t>
      </w:r>
    </w:p>
    <w:p w14:paraId="42EE883D" w14:textId="77777777" w:rsidR="005A0CEB" w:rsidRDefault="005A0CEB" w:rsidP="005A0CEB">
      <w:pPr>
        <w:pStyle w:val="ListBullet"/>
      </w:pPr>
      <w:r>
        <w:t xml:space="preserve">components of the model can be reused by other models; </w:t>
      </w:r>
    </w:p>
    <w:p w14:paraId="53ED7403" w14:textId="77777777" w:rsidR="005A0CEB" w:rsidRDefault="005A0CEB" w:rsidP="005A0CEB">
      <w:pPr>
        <w:pStyle w:val="ListBullet"/>
      </w:pPr>
      <w:r>
        <w:t>model component metadata is preserved; and</w:t>
      </w:r>
    </w:p>
    <w:p w14:paraId="578872F3" w14:textId="77777777" w:rsidR="005A0CEB" w:rsidRDefault="005A0CEB" w:rsidP="005A0CEB">
      <w:pPr>
        <w:pStyle w:val="ListBullet"/>
      </w:pPr>
      <w:r>
        <w:t>there is an explicit contract between the i) the conceptual model and models depending on it, and ii) the conceptual model and models it depends upon.</w:t>
      </w:r>
    </w:p>
    <w:p w14:paraId="28AEC8A5" w14:textId="77777777" w:rsidR="005A0CEB" w:rsidRDefault="005A0CEB" w:rsidP="005A0CEB">
      <w:pPr>
        <w:pStyle w:val="BodyText"/>
      </w:pPr>
      <w:r>
        <w:t>The conceptual model you wish to register optionally (but usually) has dependencies on other models.</w:t>
      </w:r>
    </w:p>
    <w:p w14:paraId="545418CA" w14:textId="77777777" w:rsidR="005A0CEB" w:rsidRDefault="005A0CEB" w:rsidP="005A0CEB">
      <w:pPr>
        <w:pStyle w:val="BodyText"/>
      </w:pPr>
      <w:r>
        <w:t xml:space="preserve">Once registered, you can use Solid Ground to visualise dependencies to and from the model and import dependencies as required </w:t>
      </w:r>
      <w:r w:rsidRPr="00A53F7A">
        <w:rPr>
          <w:highlight w:val="yellow"/>
        </w:rPr>
        <w:t>(this is covered in Scenario 3)</w:t>
      </w:r>
      <w:r>
        <w:t>.</w:t>
      </w:r>
    </w:p>
    <w:p w14:paraId="3947D5B9" w14:textId="77777777" w:rsidR="005A0CEB" w:rsidRDefault="005A0CEB" w:rsidP="005A0CEB">
      <w:pPr>
        <w:pStyle w:val="Heading3"/>
      </w:pPr>
      <w:r>
        <w:t>Preconditions</w:t>
      </w:r>
    </w:p>
    <w:p w14:paraId="13DEF9F8" w14:textId="77777777" w:rsidR="005A0CEB" w:rsidRPr="000A635E" w:rsidRDefault="005A0CEB" w:rsidP="005A0CEB">
      <w:pPr>
        <w:pStyle w:val="ListBullet"/>
      </w:pPr>
      <w:r w:rsidRPr="000A635E">
        <w:t>The conceptual model exists in a stand-alone EA project file</w:t>
      </w:r>
      <w:r>
        <w:t xml:space="preserve"> </w:t>
      </w:r>
      <w:r w:rsidRPr="000A635E">
        <w:t xml:space="preserve">or shared </w:t>
      </w:r>
      <w:r>
        <w:t>modelling repository (ie not the Solid Ground registry, but a server-based, multi-user EA modelling repository)</w:t>
      </w:r>
      <w:r w:rsidRPr="000A635E">
        <w:t>.</w:t>
      </w:r>
    </w:p>
    <w:p w14:paraId="6C2857D0" w14:textId="77777777" w:rsidR="005A0CEB" w:rsidRPr="00C55194" w:rsidRDefault="005A0CEB" w:rsidP="005A0CEB">
      <w:pPr>
        <w:pStyle w:val="ListBullet"/>
        <w:rPr>
          <w:b/>
        </w:rPr>
      </w:pPr>
      <w:r w:rsidRPr="000A635E">
        <w:t>The conceptual model conforms to the ISO 19103 Conceptual Schema Language</w:t>
      </w:r>
      <w:r>
        <w:t xml:space="preserve"> (uses standard definitions for modelling elements)</w:t>
      </w:r>
      <w:r w:rsidRPr="000A635E">
        <w:t>.</w:t>
      </w:r>
    </w:p>
    <w:p w14:paraId="62BDB3A8" w14:textId="77777777" w:rsidR="005A0CEB" w:rsidRDefault="005A0CEB" w:rsidP="005A0CEB">
      <w:pPr>
        <w:pStyle w:val="ListBullet"/>
      </w:pPr>
      <w:r>
        <w:t xml:space="preserve">The model may already have been designed from the “top-down” or refactored from one or more imported, pre-existing implementation models, as in the previous section. </w:t>
      </w:r>
    </w:p>
    <w:p w14:paraId="22A21FDB" w14:textId="77777777" w:rsidR="005A0CEB" w:rsidRDefault="005A0CEB" w:rsidP="005A0CEB">
      <w:pPr>
        <w:pStyle w:val="ListBullet"/>
      </w:pPr>
      <w:r>
        <w:t>The conceptual model's package must have a valid version number, comprising three parts x.y.z, where x, y and z are integers.</w:t>
      </w:r>
    </w:p>
    <w:p w14:paraId="40ACD6A5" w14:textId="76B0B307" w:rsidR="005A0CEB" w:rsidRDefault="005A0CEB" w:rsidP="005A0CEB">
      <w:pPr>
        <w:pStyle w:val="ListBullet"/>
      </w:pPr>
      <w:r>
        <w:t xml:space="preserve">Each model that the current conceptual model depends on must have a package dependencies diagram. See page </w:t>
      </w:r>
      <w:r w:rsidR="009C7A29">
        <w:fldChar w:fldCharType="begin"/>
      </w:r>
      <w:r>
        <w:instrText xml:space="preserve"> PAGEREF _Ref326333886 \h </w:instrText>
      </w:r>
      <w:r w:rsidR="009C7A29">
        <w:fldChar w:fldCharType="separate"/>
      </w:r>
      <w:r w:rsidR="000D7A43">
        <w:rPr>
          <w:noProof/>
        </w:rPr>
        <w:t>15</w:t>
      </w:r>
      <w:r w:rsidR="009C7A29">
        <w:fldChar w:fldCharType="end"/>
      </w:r>
      <w:r>
        <w:t xml:space="preserve">. </w:t>
      </w:r>
    </w:p>
    <w:p w14:paraId="41B359B9" w14:textId="77777777" w:rsidR="005A0CEB" w:rsidRDefault="005A0CEB" w:rsidP="005A0CEB">
      <w:pPr>
        <w:pStyle w:val="BodyText"/>
      </w:pPr>
      <w:r>
        <w:t>For the example, the following model is assumed:</w:t>
      </w:r>
    </w:p>
    <w:p w14:paraId="1885E99F" w14:textId="77777777" w:rsidR="005A0CEB" w:rsidRDefault="005A0CEB" w:rsidP="005A0CEB">
      <w:pPr>
        <w:pStyle w:val="BodyText"/>
      </w:pPr>
      <w:r>
        <w:rPr>
          <w:noProof/>
          <w:lang w:val="en-US" w:eastAsia="en-US"/>
        </w:rPr>
        <w:drawing>
          <wp:inline distT="0" distB="0" distL="0" distR="0" wp14:anchorId="4B07D8CB" wp14:editId="0714B738">
            <wp:extent cx="4178515" cy="2832246"/>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78515" cy="2832246"/>
                    </a:xfrm>
                    <a:prstGeom prst="rect">
                      <a:avLst/>
                    </a:prstGeom>
                  </pic:spPr>
                </pic:pic>
              </a:graphicData>
            </a:graphic>
          </wp:inline>
        </w:drawing>
      </w:r>
    </w:p>
    <w:p w14:paraId="64604350" w14:textId="77777777" w:rsidR="005A0CEB" w:rsidRDefault="005A0CEB" w:rsidP="005A0CEB">
      <w:pPr>
        <w:pStyle w:val="Heading3"/>
      </w:pPr>
      <w:bookmarkStart w:id="6" w:name="_Ref326236117"/>
      <w:r>
        <w:t>Instructions</w:t>
      </w:r>
      <w:bookmarkEnd w:id="6"/>
    </w:p>
    <w:p w14:paraId="5C034A00" w14:textId="77777777" w:rsidR="005A0CEB" w:rsidRDefault="005A0CEB" w:rsidP="005A0CEB">
      <w:pPr>
        <w:pStyle w:val="ListNumber"/>
        <w:numPr>
          <w:ilvl w:val="0"/>
          <w:numId w:val="20"/>
        </w:numPr>
      </w:pPr>
      <w:r>
        <w:t>Take all classes and modelling elements that form a distinct and granular conceptual model and move them into their own package.</w:t>
      </w:r>
    </w:p>
    <w:p w14:paraId="053AB819" w14:textId="77777777" w:rsidR="005A0CEB" w:rsidRDefault="005A0CEB" w:rsidP="005A0CEB">
      <w:pPr>
        <w:pStyle w:val="ListContinue"/>
      </w:pPr>
      <w:r>
        <w:t xml:space="preserve">In this example we will use the </w:t>
      </w:r>
      <w:r w:rsidRPr="00A91E61">
        <w:rPr>
          <w:rStyle w:val="ScientificName"/>
        </w:rPr>
        <w:t>WaterMeasurement</w:t>
      </w:r>
      <w:r>
        <w:t xml:space="preserve"> model from the previous scenario. ##Figure ref.</w:t>
      </w:r>
    </w:p>
    <w:p w14:paraId="38B53F3F" w14:textId="77777777" w:rsidR="005A0CEB" w:rsidRDefault="005A0CEB" w:rsidP="005A0CEB">
      <w:pPr>
        <w:pStyle w:val="ListNumber"/>
      </w:pPr>
      <w:r>
        <w:t>Add the &lt;&lt;ApplicationSchema&gt;&gt; stereotype to this package. If you have imported a model from ArcGIS or from a database, the package may already have the &lt;&lt;Application Schema&gt;&gt; stereotype.</w:t>
      </w:r>
    </w:p>
    <w:p w14:paraId="1C481527" w14:textId="77777777" w:rsidR="005A0CEB" w:rsidRDefault="005A0CEB" w:rsidP="005A0CEB">
      <w:pPr>
        <w:pStyle w:val="ListNumber"/>
      </w:pPr>
      <w:r>
        <w:t>Delete any existing Package Dependencies diagrams from the model. (It may already have one if you are refactoring an existing model, or have imported the model from a database).</w:t>
      </w:r>
    </w:p>
    <w:p w14:paraId="146034AA" w14:textId="77777777" w:rsidR="005A0CEB" w:rsidRDefault="005A0CEB" w:rsidP="005A0CEB">
      <w:pPr>
        <w:pStyle w:val="Comment"/>
      </w:pPr>
      <w:r>
        <w:t>Will SG do this? Does it matter if you have &gt; 1 package dependency diagram?</w:t>
      </w:r>
    </w:p>
    <w:p w14:paraId="49D119C6" w14:textId="77777777" w:rsidR="005A0CEB" w:rsidRDefault="005A0CEB" w:rsidP="005A0CEB">
      <w:pPr>
        <w:pStyle w:val="ListNumber"/>
      </w:pPr>
      <w:r>
        <w:t xml:space="preserve">Ensure </w:t>
      </w:r>
      <w:r w:rsidRPr="006E7380">
        <w:rPr>
          <w:b/>
        </w:rPr>
        <w:t>all</w:t>
      </w:r>
      <w:r>
        <w:t xml:space="preserve"> packages in the model you wish to register have Package Dependencies diagrams. </w:t>
      </w:r>
      <w:r>
        <w:br/>
      </w:r>
      <w:r>
        <w:br/>
        <w:t xml:space="preserve">Right-click the package(s) and select </w:t>
      </w:r>
      <w:r w:rsidRPr="0095389E">
        <w:rPr>
          <w:rStyle w:val="UIMenuItem"/>
        </w:rPr>
        <w:t>Extensions &gt; Solid Ground &gt; Standards Conformance &gt; Generate Package Dependencies Diagram</w:t>
      </w:r>
      <w:r>
        <w:t xml:space="preserve">. </w:t>
      </w:r>
    </w:p>
    <w:p w14:paraId="75D6ADB9" w14:textId="77777777" w:rsidR="005A0CEB" w:rsidRDefault="005A0CEB" w:rsidP="005A0CEB">
      <w:pPr>
        <w:pStyle w:val="ListContinue"/>
      </w:pPr>
      <w:r>
        <w:t>Prior to the June 2012 release of Solid Ground, you had to use one of the Hollow World tools to generate the Package Dependency Diagram. This particular tool is now part of Solid Ground.</w:t>
      </w:r>
    </w:p>
    <w:p w14:paraId="47D38885" w14:textId="77777777" w:rsidR="005A0CEB" w:rsidRDefault="005A0CEB" w:rsidP="005A0CEB">
      <w:pPr>
        <w:pStyle w:val="ListContinue"/>
      </w:pPr>
      <w:r>
        <w:t xml:space="preserve">For the </w:t>
      </w:r>
      <w:r w:rsidRPr="006E7380">
        <w:rPr>
          <w:rStyle w:val="UIMenuItem"/>
        </w:rPr>
        <w:t>WaterMeasurement</w:t>
      </w:r>
      <w:r>
        <w:t xml:space="preserve"> package, the package dependency diagram should appear similar to this:</w:t>
      </w:r>
    </w:p>
    <w:p w14:paraId="192928F7" w14:textId="6D7EEA99" w:rsidR="005A0CEB" w:rsidRDefault="005A0CEB" w:rsidP="005A0CEB">
      <w:pPr>
        <w:pStyle w:val="Picturelistindent"/>
      </w:pPr>
      <w:r>
        <w:rPr>
          <w:noProof/>
          <w:lang w:val="en-US" w:eastAsia="en-US"/>
        </w:rPr>
        <w:drawing>
          <wp:inline distT="0" distB="0" distL="0" distR="0" wp14:anchorId="40C5A028" wp14:editId="789DFCF0">
            <wp:extent cx="3143412" cy="245757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43412" cy="2457576"/>
                    </a:xfrm>
                    <a:prstGeom prst="rect">
                      <a:avLst/>
                    </a:prstGeom>
                  </pic:spPr>
                </pic:pic>
              </a:graphicData>
            </a:graphic>
          </wp:inline>
        </w:drawing>
      </w:r>
      <w:r w:rsidR="00296F43">
        <w:rPr>
          <w:noProof/>
        </w:rPr>
        <w:pict w14:anchorId="7B866288">
          <v:shape id="_x0000_s1080" type="#_x0000_t136" style="position:absolute;left:0;text-align:left;margin-left:0;margin-top:0;width:412.4pt;height:247.45pt;rotation:315;z-index:-2515527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5B154C9E" w14:textId="77777777" w:rsidR="005A0CEB" w:rsidRDefault="005A0CEB" w:rsidP="005A0CEB">
      <w:pPr>
        <w:pStyle w:val="ListNumber"/>
      </w:pPr>
      <w:r>
        <w:t xml:space="preserve">To register the model with the Solid Ground registry, in the EA Project Browser, right-click the package (here, </w:t>
      </w:r>
      <w:r w:rsidRPr="006E7380">
        <w:rPr>
          <w:rStyle w:val="UIMenuItem"/>
        </w:rPr>
        <w:t>WaterMeasurement</w:t>
      </w:r>
      <w:r>
        <w:t xml:space="preserve"> ##figref) and select </w:t>
      </w:r>
      <w:r w:rsidRPr="006E7380">
        <w:rPr>
          <w:rStyle w:val="UIMenuItem"/>
        </w:rPr>
        <w:t>Extensions &gt; Solid Ground &gt; Model Registry &gt; Register Model</w:t>
      </w:r>
      <w:r>
        <w:t>.</w:t>
      </w:r>
    </w:p>
    <w:p w14:paraId="5B292EC6" w14:textId="77777777" w:rsidR="005A0CEB" w:rsidRDefault="005A0CEB" w:rsidP="005A0CEB">
      <w:pPr>
        <w:pStyle w:val="ListNumber"/>
      </w:pPr>
      <w:r>
        <w:t xml:space="preserve">At the Register Reference dialogue, tick the box next to all models you wish to register. For the </w:t>
      </w:r>
      <w:r w:rsidRPr="003F4DA4">
        <w:rPr>
          <w:rStyle w:val="ScientificName"/>
        </w:rPr>
        <w:t>WaterMeasurement</w:t>
      </w:r>
      <w:r>
        <w:t xml:space="preserve"> example, the Register Reference dialogue should show the dependencies, as follows:</w:t>
      </w:r>
    </w:p>
    <w:p w14:paraId="55F458EA" w14:textId="77777777" w:rsidR="005A0CEB" w:rsidRDefault="005A0CEB" w:rsidP="005A0CEB">
      <w:pPr>
        <w:pStyle w:val="Picturelistindent"/>
      </w:pPr>
      <w:r>
        <w:rPr>
          <w:noProof/>
          <w:lang w:val="en-US" w:eastAsia="en-US"/>
        </w:rPr>
        <w:drawing>
          <wp:inline distT="0" distB="0" distL="0" distR="0" wp14:anchorId="5FFD7E4B" wp14:editId="1AE2EDDF">
            <wp:extent cx="3257717" cy="240677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57717" cy="2406774"/>
                    </a:xfrm>
                    <a:prstGeom prst="rect">
                      <a:avLst/>
                    </a:prstGeom>
                  </pic:spPr>
                </pic:pic>
              </a:graphicData>
            </a:graphic>
          </wp:inline>
        </w:drawing>
      </w:r>
    </w:p>
    <w:p w14:paraId="1A03F3EF" w14:textId="77777777" w:rsidR="005A0CEB" w:rsidRDefault="005A0CEB" w:rsidP="005A0CEB">
      <w:pPr>
        <w:pStyle w:val="ListContinue"/>
      </w:pPr>
      <w:r>
        <w:t xml:space="preserve">If the model contains dependencies that have </w:t>
      </w:r>
      <w:r w:rsidRPr="003F4DA4">
        <w:rPr>
          <w:i/>
        </w:rPr>
        <w:t>not</w:t>
      </w:r>
      <w:r>
        <w:t xml:space="preserve"> been registered previously, Solid Ground will display them in this dialogue and select them, so they will registered automatically. For example:</w:t>
      </w:r>
    </w:p>
    <w:p w14:paraId="24B1D305" w14:textId="77777777" w:rsidR="005A0CEB" w:rsidRDefault="005A0CEB" w:rsidP="005A0CEB">
      <w:pPr>
        <w:pStyle w:val="Picturelistindent"/>
      </w:pPr>
      <w:r>
        <w:rPr>
          <w:noProof/>
          <w:lang w:val="en-US" w:eastAsia="en-US"/>
        </w:rPr>
        <w:drawing>
          <wp:inline distT="0" distB="0" distL="0" distR="0" wp14:anchorId="0ECC49B3" wp14:editId="4E3408A8">
            <wp:extent cx="4819898" cy="2355971"/>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9898" cy="2355971"/>
                    </a:xfrm>
                    <a:prstGeom prst="rect">
                      <a:avLst/>
                    </a:prstGeom>
                  </pic:spPr>
                </pic:pic>
              </a:graphicData>
            </a:graphic>
          </wp:inline>
        </w:drawing>
      </w:r>
    </w:p>
    <w:p w14:paraId="54F92D53" w14:textId="77777777" w:rsidR="005A0CEB" w:rsidRPr="003F4DA4" w:rsidRDefault="005A0CEB" w:rsidP="005A0CEB">
      <w:pPr>
        <w:pStyle w:val="ListContinue"/>
      </w:pPr>
      <w:r>
        <w:t xml:space="preserve">Here, the </w:t>
      </w:r>
      <w:r w:rsidRPr="003F4DA4">
        <w:rPr>
          <w:rStyle w:val="ScientificName"/>
        </w:rPr>
        <w:t>solidground_demo2</w:t>
      </w:r>
      <w:r>
        <w:t xml:space="preserve"> model depends on ISO19103, but also another package, </w:t>
      </w:r>
      <w:r w:rsidRPr="003F4DA4">
        <w:rPr>
          <w:rStyle w:val="ScientificName"/>
        </w:rPr>
        <w:t>isotest</w:t>
      </w:r>
      <w:r>
        <w:t xml:space="preserve">. As </w:t>
      </w:r>
      <w:r w:rsidRPr="003F4DA4">
        <w:rPr>
          <w:rStyle w:val="ScientificName"/>
        </w:rPr>
        <w:t>isotest</w:t>
      </w:r>
      <w:r>
        <w:t xml:space="preserve"> has not been registered, Solid Ground offers to register it for you.</w:t>
      </w:r>
    </w:p>
    <w:p w14:paraId="764CA011" w14:textId="77777777" w:rsidR="005A0CEB" w:rsidRPr="006E7380" w:rsidRDefault="005A0CEB" w:rsidP="005A0CEB">
      <w:pPr>
        <w:pStyle w:val="ListNumber"/>
      </w:pPr>
      <w:r>
        <w:t>Solid Ground will tell you if any of the dependent packages have been registered previously. you may optionally replace them.</w:t>
      </w:r>
    </w:p>
    <w:p w14:paraId="74A5A0FC" w14:textId="77777777" w:rsidR="005A0CEB" w:rsidRDefault="005A0CEB" w:rsidP="005A0CEB">
      <w:pPr>
        <w:pStyle w:val="Heading3"/>
      </w:pPr>
      <w:r>
        <w:t>Postconditions</w:t>
      </w:r>
    </w:p>
    <w:p w14:paraId="111DEAA5" w14:textId="77777777" w:rsidR="005A0CEB" w:rsidRPr="00A91E61" w:rsidRDefault="005A0CEB" w:rsidP="005A0CEB">
      <w:pPr>
        <w:pStyle w:val="BodyText"/>
      </w:pPr>
      <w:r>
        <w:t>The model and any model it depends upon will be registered in the Solid Ground registry, with metadata containing the version, creator (author), creation date and governance. The model is now available for other modellers to “import” and reference in their models.</w:t>
      </w:r>
    </w:p>
    <w:p w14:paraId="43BF8299" w14:textId="77777777" w:rsidR="005A0CEB" w:rsidRDefault="005A0CEB" w:rsidP="005A0CEB">
      <w:pPr>
        <w:pStyle w:val="Heading3"/>
      </w:pPr>
      <w:r>
        <w:t>Points to remember</w:t>
      </w:r>
    </w:p>
    <w:p w14:paraId="25020C70" w14:textId="77777777" w:rsidR="005A0CEB" w:rsidRDefault="005A0CEB" w:rsidP="005A0CEB">
      <w:pPr>
        <w:pStyle w:val="BodyText"/>
      </w:pPr>
      <w:r>
        <w:t>Solid Ground ensures that dependency relationships are maintained. However, Solid Ground does not support circular dependencies, as they are not defined in ISO 19100</w:t>
      </w:r>
    </w:p>
    <w:p w14:paraId="5AA3EAE5" w14:textId="77777777" w:rsidR="005A0CEB" w:rsidRDefault="005A0CEB" w:rsidP="005A0CEB">
      <w:pPr>
        <w:pStyle w:val="BodyText"/>
      </w:pPr>
      <w:r>
        <w:t>There may be erroneous dependencies in your models (particularly if they are haven’t been reviewed in detail) and the registration process will help to identify any incorrect dependencies.</w:t>
      </w:r>
    </w:p>
    <w:p w14:paraId="5D773499" w14:textId="77777777" w:rsidR="005A0CEB" w:rsidRDefault="005A0CEB" w:rsidP="005A0CEB">
      <w:pPr>
        <w:pStyle w:val="BodyText"/>
      </w:pPr>
    </w:p>
    <w:p w14:paraId="4129B084" w14:textId="77777777" w:rsidR="005A0CEB" w:rsidRPr="00AB164D" w:rsidRDefault="005A0CEB" w:rsidP="005A0CEB">
      <w:pPr>
        <w:pStyle w:val="Heading2"/>
      </w:pPr>
      <w:bookmarkStart w:id="7" w:name="_Toc510677596"/>
      <w:r>
        <w:t>Browse model registry</w:t>
      </w:r>
      <w:bookmarkEnd w:id="7"/>
    </w:p>
    <w:p w14:paraId="7765971C" w14:textId="77777777" w:rsidR="005A0CEB" w:rsidRDefault="005A0CEB" w:rsidP="005A0CEB">
      <w:pPr>
        <w:pStyle w:val="Heading3"/>
        <w:numPr>
          <w:ilvl w:val="2"/>
          <w:numId w:val="10"/>
        </w:numPr>
      </w:pPr>
      <w:r>
        <w:t>Rationale</w:t>
      </w:r>
    </w:p>
    <w:p w14:paraId="0F63013D" w14:textId="77777777" w:rsidR="005A0CEB" w:rsidRDefault="005A0CEB" w:rsidP="005A0CEB">
      <w:pPr>
        <w:pStyle w:val="BodyText"/>
      </w:pPr>
      <w:r>
        <w:t>You have a modelling task, and wish to re-use existing models in order to:</w:t>
      </w:r>
    </w:p>
    <w:p w14:paraId="64334292" w14:textId="77777777" w:rsidR="005A0CEB" w:rsidRDefault="005A0CEB" w:rsidP="005A0CEB">
      <w:pPr>
        <w:pStyle w:val="ListBullet"/>
      </w:pPr>
      <w:r>
        <w:t>speed up the modelling development, testing and deployment process</w:t>
      </w:r>
    </w:p>
    <w:p w14:paraId="1D8DCAD6" w14:textId="77777777" w:rsidR="005A0CEB" w:rsidRDefault="005A0CEB" w:rsidP="005A0CEB">
      <w:pPr>
        <w:pStyle w:val="ListBullet"/>
      </w:pPr>
      <w:r>
        <w:t>conform to ISO, OGC and (perhaps) organisational standards</w:t>
      </w:r>
    </w:p>
    <w:p w14:paraId="63AB2784" w14:textId="77777777" w:rsidR="005A0CEB" w:rsidRDefault="005A0CEB" w:rsidP="005A0CEB">
      <w:pPr>
        <w:pStyle w:val="Heading3"/>
        <w:numPr>
          <w:ilvl w:val="2"/>
          <w:numId w:val="10"/>
        </w:numPr>
      </w:pPr>
      <w:r>
        <w:t>Preconditions</w:t>
      </w:r>
    </w:p>
    <w:p w14:paraId="3817E080" w14:textId="77777777" w:rsidR="005A0CEB" w:rsidRDefault="005A0CEB" w:rsidP="005A0CEB">
      <w:pPr>
        <w:pStyle w:val="BodyText"/>
      </w:pPr>
      <w:r>
        <w:t>Your organisation has a pre-existing deployment of the Solid Ground registry. This registry has been pre-populated with reference models (ISO, OGC etc) and perhaps "template" models developed by others in your organisation.</w:t>
      </w:r>
    </w:p>
    <w:p w14:paraId="070C5769" w14:textId="77777777" w:rsidR="005A0CEB" w:rsidRPr="00974912" w:rsidRDefault="005A0CEB" w:rsidP="005A0CEB">
      <w:pPr>
        <w:pStyle w:val="BodyText"/>
      </w:pPr>
      <w:r>
        <w:t>Installing, populating and deploying a Solid Ground registry is beyond the scope of this document.</w:t>
      </w:r>
    </w:p>
    <w:p w14:paraId="7F820080" w14:textId="132A8BCE" w:rsidR="005A0CEB" w:rsidRDefault="005A0CEB" w:rsidP="005A0CEB">
      <w:pPr>
        <w:pStyle w:val="Heading3"/>
        <w:numPr>
          <w:ilvl w:val="2"/>
          <w:numId w:val="10"/>
        </w:numPr>
      </w:pPr>
      <w:r>
        <w:t>Instructions</w:t>
      </w:r>
      <w:r w:rsidR="00296F43">
        <w:rPr>
          <w:noProof/>
        </w:rPr>
        <w:pict w14:anchorId="47DD62F7">
          <v:shape id="_x0000_s1081" type="#_x0000_t136" style="position:absolute;left:0;text-align:left;margin-left:0;margin-top:0;width:412.4pt;height:247.45pt;rotation:315;z-index:-2515507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395A38E5" w14:textId="77777777" w:rsidR="005A0CEB" w:rsidRDefault="005A0CEB" w:rsidP="005A0CEB">
      <w:pPr>
        <w:pStyle w:val="ListNumber"/>
        <w:numPr>
          <w:ilvl w:val="0"/>
          <w:numId w:val="34"/>
        </w:numPr>
      </w:pPr>
      <w:r>
        <w:t>Create a new EA project.</w:t>
      </w:r>
    </w:p>
    <w:p w14:paraId="55456F8C" w14:textId="77777777" w:rsidR="005A0CEB" w:rsidRDefault="005A0CEB" w:rsidP="005A0CEB">
      <w:pPr>
        <w:pStyle w:val="ListNumber"/>
        <w:numPr>
          <w:ilvl w:val="0"/>
          <w:numId w:val="34"/>
        </w:numPr>
      </w:pPr>
      <w:r>
        <w:t xml:space="preserve">In the EA Project Browser, right-click any package. </w:t>
      </w:r>
    </w:p>
    <w:p w14:paraId="63D53D33" w14:textId="77777777" w:rsidR="005A0CEB" w:rsidRDefault="005A0CEB" w:rsidP="005A0CEB">
      <w:pPr>
        <w:pStyle w:val="ListNumber"/>
        <w:numPr>
          <w:ilvl w:val="0"/>
          <w:numId w:val="34"/>
        </w:numPr>
      </w:pPr>
      <w:r>
        <w:t xml:space="preserve">From the pop-up menu, select </w:t>
      </w:r>
      <w:r w:rsidRPr="00907A0C">
        <w:rPr>
          <w:rStyle w:val="UIMenuItem"/>
        </w:rPr>
        <w:t xml:space="preserve">Extensions &gt; Solid Ground &gt; </w:t>
      </w:r>
      <w:r>
        <w:rPr>
          <w:rStyle w:val="UIMenuItem"/>
        </w:rPr>
        <w:t>Model Registry &gt; Browse Model Registry</w:t>
      </w:r>
      <w:r>
        <w:t>. The registry browser window appears.</w:t>
      </w:r>
    </w:p>
    <w:p w14:paraId="0699CA96" w14:textId="27FFE31E" w:rsidR="005A0CEB" w:rsidRDefault="005A0CEB" w:rsidP="005A0CEB">
      <w:pPr>
        <w:pStyle w:val="ListContinue"/>
      </w:pPr>
      <w:r>
        <w:t>The top part of the screen</w:t>
      </w:r>
      <w:r w:rsidR="0055704D">
        <w:t xml:space="preserve">, </w:t>
      </w:r>
      <w:r>
        <w:t>containing the Connection, Refresh, Delete, Import, Search and Publish buttons</w:t>
      </w:r>
      <w:r w:rsidR="0055704D">
        <w:t>,</w:t>
      </w:r>
      <w:r>
        <w:t xml:space="preserve"> lists actions you perform on the selected model.</w:t>
      </w:r>
      <w:r w:rsidR="0055704D">
        <w:t xml:space="preserve"> See </w:t>
      </w:r>
      <w:r w:rsidR="0055704D" w:rsidRPr="0055704D">
        <w:rPr>
          <w:rFonts w:ascii="CombiNumerals Pro Rev" w:hAnsi="CombiNumerals Pro Rev"/>
        </w:rPr>
        <w:t></w:t>
      </w:r>
      <w:r w:rsidR="0055704D">
        <w:t xml:space="preserve"> in </w:t>
      </w:r>
      <w:r w:rsidR="009C7A29">
        <w:fldChar w:fldCharType="begin"/>
      </w:r>
      <w:r w:rsidR="0055704D">
        <w:instrText xml:space="preserve"> REF _Ref326766836 \h </w:instrText>
      </w:r>
      <w:r w:rsidR="009C7A29">
        <w:fldChar w:fldCharType="separate"/>
      </w:r>
      <w:r w:rsidR="000D7A43">
        <w:t xml:space="preserve">Figure </w:t>
      </w:r>
      <w:r w:rsidR="000D7A43">
        <w:rPr>
          <w:noProof/>
        </w:rPr>
        <w:t>1</w:t>
      </w:r>
      <w:r w:rsidR="009C7A29">
        <w:fldChar w:fldCharType="end"/>
      </w:r>
      <w:r w:rsidR="0055704D">
        <w:t>.</w:t>
      </w:r>
    </w:p>
    <w:p w14:paraId="54FD9609" w14:textId="757E02A5" w:rsidR="005A0CEB" w:rsidRDefault="005A0CEB" w:rsidP="005A0CEB">
      <w:pPr>
        <w:pStyle w:val="ListContinue"/>
      </w:pPr>
      <w:r>
        <w:t xml:space="preserve">The </w:t>
      </w:r>
      <w:r w:rsidRPr="005A0CEB">
        <w:rPr>
          <w:rStyle w:val="UIMenuItem"/>
        </w:rPr>
        <w:t>Registers</w:t>
      </w:r>
      <w:r>
        <w:t xml:space="preserve"> tab lists the models present in the current registry. Click any of the column headings to sort in ascending or descending order.</w:t>
      </w:r>
      <w:r w:rsidR="0055704D">
        <w:t xml:space="preserve"> See </w:t>
      </w:r>
      <w:r w:rsidR="0055704D">
        <w:rPr>
          <w:rFonts w:ascii="CombiNumerals Pro Rev" w:hAnsi="CombiNumerals Pro Rev"/>
        </w:rPr>
        <w:t></w:t>
      </w:r>
      <w:r w:rsidR="0055704D">
        <w:t xml:space="preserve"> in </w:t>
      </w:r>
      <w:r w:rsidR="009C7A29">
        <w:fldChar w:fldCharType="begin"/>
      </w:r>
      <w:r w:rsidR="0055704D">
        <w:instrText xml:space="preserve"> REF _Ref326766836 \h </w:instrText>
      </w:r>
      <w:r w:rsidR="009C7A29">
        <w:fldChar w:fldCharType="separate"/>
      </w:r>
      <w:r w:rsidR="000D7A43">
        <w:t xml:space="preserve">Figure </w:t>
      </w:r>
      <w:r w:rsidR="000D7A43">
        <w:rPr>
          <w:noProof/>
        </w:rPr>
        <w:t>1</w:t>
      </w:r>
      <w:r w:rsidR="009C7A29">
        <w:fldChar w:fldCharType="end"/>
      </w:r>
      <w:r w:rsidR="0055704D">
        <w:t>.</w:t>
      </w:r>
    </w:p>
    <w:p w14:paraId="1F71C44B" w14:textId="3CCBE32D" w:rsidR="005A0CEB" w:rsidRDefault="005A0CEB" w:rsidP="005A0CEB">
      <w:pPr>
        <w:pStyle w:val="ListContinue"/>
      </w:pPr>
      <w:r>
        <w:t xml:space="preserve">The lower part of the screen (containing the Register, Items, Subregisters, etc tabs) lists various attributes of the currently-selected model. </w:t>
      </w:r>
      <w:r w:rsidR="0055704D">
        <w:t xml:space="preserve">See </w:t>
      </w:r>
      <w:r w:rsidR="0055704D">
        <w:rPr>
          <w:rFonts w:ascii="CombiNumerals Pro Rev" w:hAnsi="CombiNumerals Pro Rev"/>
        </w:rPr>
        <w:t></w:t>
      </w:r>
      <w:r w:rsidR="0055704D">
        <w:t xml:space="preserve"> in </w:t>
      </w:r>
      <w:r w:rsidR="009C7A29">
        <w:fldChar w:fldCharType="begin"/>
      </w:r>
      <w:r w:rsidR="0055704D">
        <w:instrText xml:space="preserve"> REF _Ref326766836 \h </w:instrText>
      </w:r>
      <w:r w:rsidR="009C7A29">
        <w:fldChar w:fldCharType="separate"/>
      </w:r>
      <w:r w:rsidR="000D7A43">
        <w:t xml:space="preserve">Figure </w:t>
      </w:r>
      <w:r w:rsidR="000D7A43">
        <w:rPr>
          <w:noProof/>
        </w:rPr>
        <w:t>1</w:t>
      </w:r>
      <w:r w:rsidR="009C7A29">
        <w:fldChar w:fldCharType="end"/>
      </w:r>
      <w:r w:rsidR="0055704D">
        <w:t>.</w:t>
      </w:r>
    </w:p>
    <w:p w14:paraId="6A842FBC" w14:textId="6EEC28F3" w:rsidR="005A0CEB" w:rsidRDefault="00CB7C76" w:rsidP="005A0CEB">
      <w:pPr>
        <w:pStyle w:val="ListContinue"/>
      </w:pPr>
      <w:r>
        <w:fldChar w:fldCharType="begin"/>
      </w:r>
      <w:r>
        <w:instrText xml:space="preserve"> REF _Ref326752823 \h  \* MERGEFORMAT </w:instrText>
      </w:r>
      <w:r>
        <w:fldChar w:fldCharType="separate"/>
      </w:r>
      <w:r w:rsidR="000D7A43">
        <w:t>Table 1</w:t>
      </w:r>
      <w:r>
        <w:fldChar w:fldCharType="end"/>
      </w:r>
      <w:r w:rsidR="005A0CEB">
        <w:t xml:space="preserve"> describes each part of the Registry Browser in more detail. </w:t>
      </w:r>
    </w:p>
    <w:p w14:paraId="6C282BDE" w14:textId="490C5FC2" w:rsidR="00252A49" w:rsidRDefault="00252A49" w:rsidP="00252A49">
      <w:pPr>
        <w:pStyle w:val="ListNumber"/>
      </w:pPr>
      <w:r>
        <w:t xml:space="preserve">To see the attributes of elements within a model, select the model, then the </w:t>
      </w:r>
      <w:r w:rsidRPr="00252A49">
        <w:rPr>
          <w:rStyle w:val="UIMenuItem"/>
        </w:rPr>
        <w:t>Items</w:t>
      </w:r>
      <w:r>
        <w:t xml:space="preserve"> tab, then the </w:t>
      </w:r>
      <w:r w:rsidRPr="00252A49">
        <w:rPr>
          <w:rStyle w:val="UIMenuItem"/>
        </w:rPr>
        <w:t>Attributes</w:t>
      </w:r>
      <w:r>
        <w:t xml:space="preserve"> tab. See </w:t>
      </w:r>
      <w:r w:rsidR="009C7A29">
        <w:fldChar w:fldCharType="begin"/>
      </w:r>
      <w:r>
        <w:instrText xml:space="preserve"> REF _Ref326767559 \h </w:instrText>
      </w:r>
      <w:r w:rsidR="009C7A29">
        <w:fldChar w:fldCharType="separate"/>
      </w:r>
      <w:r w:rsidR="000D7A43">
        <w:t xml:space="preserve">Figure </w:t>
      </w:r>
      <w:r w:rsidR="000D7A43">
        <w:rPr>
          <w:noProof/>
        </w:rPr>
        <w:t>2</w:t>
      </w:r>
      <w:r w:rsidR="009C7A29">
        <w:fldChar w:fldCharType="end"/>
      </w:r>
      <w:r>
        <w:t>.</w:t>
      </w:r>
    </w:p>
    <w:p w14:paraId="5C27C50E" w14:textId="77777777" w:rsidR="00252A49" w:rsidRDefault="00252A49" w:rsidP="00252A49">
      <w:pPr>
        <w:pStyle w:val="Pictureleftaligned"/>
      </w:pPr>
      <w:r>
        <w:rPr>
          <w:noProof/>
          <w:lang w:val="en-US" w:eastAsia="en-US"/>
        </w:rPr>
        <w:drawing>
          <wp:inline distT="0" distB="0" distL="0" distR="0" wp14:anchorId="3D3CEA73" wp14:editId="64FB1A50">
            <wp:extent cx="5943600" cy="44678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467860"/>
                    </a:xfrm>
                    <a:prstGeom prst="rect">
                      <a:avLst/>
                    </a:prstGeom>
                  </pic:spPr>
                </pic:pic>
              </a:graphicData>
            </a:graphic>
          </wp:inline>
        </w:drawing>
      </w:r>
    </w:p>
    <w:p w14:paraId="7CBF8904" w14:textId="7B71F267" w:rsidR="00252A49" w:rsidRDefault="00252A49" w:rsidP="00252A49">
      <w:pPr>
        <w:pStyle w:val="Caption"/>
      </w:pPr>
      <w:bookmarkStart w:id="8" w:name="_Ref326766836"/>
      <w:bookmarkStart w:id="9" w:name="_Toc510677611"/>
      <w:r>
        <w:t xml:space="preserve">Figure </w:t>
      </w:r>
      <w:r w:rsidR="009C7A29">
        <w:fldChar w:fldCharType="begin"/>
      </w:r>
      <w:r>
        <w:instrText xml:space="preserve"> SEQ Figure \* ARABIC </w:instrText>
      </w:r>
      <w:r w:rsidR="009C7A29">
        <w:fldChar w:fldCharType="separate"/>
      </w:r>
      <w:r w:rsidR="000D7A43">
        <w:rPr>
          <w:noProof/>
        </w:rPr>
        <w:t>1</w:t>
      </w:r>
      <w:r w:rsidR="009C7A29">
        <w:fldChar w:fldCharType="end"/>
      </w:r>
      <w:bookmarkEnd w:id="8"/>
      <w:r>
        <w:t>: Solid Ground Registry Browser</w:t>
      </w:r>
      <w:bookmarkEnd w:id="9"/>
    </w:p>
    <w:p w14:paraId="5AF863F9" w14:textId="77777777" w:rsidR="00252A49" w:rsidRDefault="00252A49" w:rsidP="00252A49">
      <w:pPr>
        <w:pStyle w:val="Pictureleftaligned"/>
      </w:pPr>
      <w:r>
        <w:rPr>
          <w:noProof/>
          <w:lang w:val="en-US" w:eastAsia="en-US"/>
        </w:rPr>
        <w:drawing>
          <wp:inline distT="0" distB="0" distL="0" distR="0" wp14:anchorId="102D556B" wp14:editId="3632A1FE">
            <wp:extent cx="5943600" cy="2653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53665"/>
                    </a:xfrm>
                    <a:prstGeom prst="rect">
                      <a:avLst/>
                    </a:prstGeom>
                  </pic:spPr>
                </pic:pic>
              </a:graphicData>
            </a:graphic>
          </wp:inline>
        </w:drawing>
      </w:r>
    </w:p>
    <w:p w14:paraId="06203BAD" w14:textId="2DBA15A3" w:rsidR="00252A49" w:rsidRDefault="00252A49" w:rsidP="00252A49">
      <w:pPr>
        <w:pStyle w:val="Caption"/>
      </w:pPr>
      <w:bookmarkStart w:id="10" w:name="_Ref326767559"/>
      <w:bookmarkStart w:id="11" w:name="_Toc510677612"/>
      <w:r>
        <w:t xml:space="preserve">Figure </w:t>
      </w:r>
      <w:fldSimple w:instr=" SEQ Figure \* ARABIC ">
        <w:r w:rsidR="000D7A43">
          <w:rPr>
            <w:noProof/>
          </w:rPr>
          <w:t>2</w:t>
        </w:r>
      </w:fldSimple>
      <w:bookmarkEnd w:id="10"/>
      <w:r>
        <w:t>: Displaying the attributes within the elements of a particular model</w:t>
      </w:r>
      <w:bookmarkEnd w:id="11"/>
    </w:p>
    <w:p w14:paraId="1D9E04C3" w14:textId="2CB69385" w:rsidR="005A0CEB" w:rsidRDefault="005A0CEB" w:rsidP="005A0CEB">
      <w:pPr>
        <w:pStyle w:val="Caption"/>
      </w:pPr>
      <w:bookmarkStart w:id="12" w:name="_Ref326752823"/>
      <w:bookmarkStart w:id="13" w:name="_Toc510677615"/>
      <w:r>
        <w:t xml:space="preserve">Table </w:t>
      </w:r>
      <w:fldSimple w:instr=" SEQ Table \* ARABIC ">
        <w:r w:rsidR="000D7A43">
          <w:rPr>
            <w:noProof/>
          </w:rPr>
          <w:t>1</w:t>
        </w:r>
      </w:fldSimple>
      <w:bookmarkEnd w:id="12"/>
      <w:r>
        <w:t>: Solid Ground Registry Browser components</w:t>
      </w:r>
      <w:bookmarkEnd w:id="13"/>
    </w:p>
    <w:tbl>
      <w:tblPr>
        <w:tblStyle w:val="TableCSIRO"/>
        <w:tblW w:w="0" w:type="auto"/>
        <w:tblLook w:val="04A0" w:firstRow="1" w:lastRow="0" w:firstColumn="1" w:lastColumn="0" w:noHBand="0" w:noVBand="1"/>
      </w:tblPr>
      <w:tblGrid>
        <w:gridCol w:w="2949"/>
        <w:gridCol w:w="6293"/>
      </w:tblGrid>
      <w:tr w:rsidR="005A0CEB" w14:paraId="1A9D33A2" w14:textId="77777777" w:rsidTr="00560FBC">
        <w:trPr>
          <w:cnfStyle w:val="100000000000" w:firstRow="1" w:lastRow="0" w:firstColumn="0" w:lastColumn="0" w:oddVBand="0" w:evenVBand="0" w:oddHBand="0" w:evenHBand="0" w:firstRowFirstColumn="0" w:firstRowLastColumn="0" w:lastRowFirstColumn="0" w:lastRowLastColumn="0"/>
          <w:tblHeader/>
        </w:trPr>
        <w:tc>
          <w:tcPr>
            <w:tcW w:w="2949" w:type="dxa"/>
          </w:tcPr>
          <w:p w14:paraId="5229670F" w14:textId="77777777" w:rsidR="005A0CEB" w:rsidRPr="001342DB" w:rsidRDefault="00252A49" w:rsidP="00560FBC">
            <w:pPr>
              <w:pStyle w:val="ColumnHeading"/>
            </w:pPr>
            <w:r>
              <w:t>User Interface</w:t>
            </w:r>
            <w:r w:rsidR="005A0CEB" w:rsidRPr="001342DB">
              <w:t xml:space="preserve"> element </w:t>
            </w:r>
          </w:p>
        </w:tc>
        <w:tc>
          <w:tcPr>
            <w:tcW w:w="6293" w:type="dxa"/>
          </w:tcPr>
          <w:p w14:paraId="19638976" w14:textId="77777777" w:rsidR="005A0CEB" w:rsidRPr="001342DB" w:rsidRDefault="005A0CEB" w:rsidP="00560FBC">
            <w:pPr>
              <w:pStyle w:val="ColumnHeading"/>
            </w:pPr>
            <w:r w:rsidRPr="001342DB">
              <w:t>Purpose</w:t>
            </w:r>
          </w:p>
        </w:tc>
      </w:tr>
      <w:tr w:rsidR="005A0CEB" w14:paraId="4C672192" w14:textId="77777777" w:rsidTr="00560FBC">
        <w:tc>
          <w:tcPr>
            <w:tcW w:w="2949" w:type="dxa"/>
          </w:tcPr>
          <w:p w14:paraId="1BD2976F" w14:textId="77777777" w:rsidR="005A0CEB" w:rsidRPr="00900E00" w:rsidRDefault="005A0CEB" w:rsidP="00560FBC">
            <w:pPr>
              <w:rPr>
                <w:b/>
              </w:rPr>
            </w:pPr>
            <w:r w:rsidRPr="00900E00">
              <w:rPr>
                <w:b/>
              </w:rPr>
              <w:t>Upper panel of Registry Browser</w:t>
            </w:r>
          </w:p>
        </w:tc>
        <w:tc>
          <w:tcPr>
            <w:tcW w:w="6293" w:type="dxa"/>
          </w:tcPr>
          <w:p w14:paraId="79083F08" w14:textId="77777777" w:rsidR="005A0CEB" w:rsidRDefault="005A0CEB" w:rsidP="00560FBC"/>
        </w:tc>
      </w:tr>
      <w:tr w:rsidR="005A0CEB" w14:paraId="5F26792B"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2B7FCE0F" w14:textId="77777777" w:rsidR="005A0CEB" w:rsidRDefault="005A0CEB" w:rsidP="00560FBC">
            <w:r>
              <w:t>Connection</w:t>
            </w:r>
          </w:p>
        </w:tc>
        <w:tc>
          <w:tcPr>
            <w:tcW w:w="6293" w:type="dxa"/>
          </w:tcPr>
          <w:p w14:paraId="6110DE21" w14:textId="77777777" w:rsidR="005A0CEB" w:rsidRDefault="005A0CEB" w:rsidP="00560FBC">
            <w:r>
              <w:t>This is a drop-down menu allowing you to switch between registries. For example, you might have a "reference" registry that contains ISO, OGC</w:t>
            </w:r>
            <w:r w:rsidR="00252A49">
              <w:t>,</w:t>
            </w:r>
            <w:r>
              <w:t xml:space="preserve"> etc models and is read-only, and you may have your own "development" registry for developing and testing models.</w:t>
            </w:r>
          </w:p>
        </w:tc>
      </w:tr>
      <w:tr w:rsidR="005A0CEB" w14:paraId="3FCDC89D" w14:textId="77777777" w:rsidTr="00560FBC">
        <w:tc>
          <w:tcPr>
            <w:tcW w:w="2949" w:type="dxa"/>
          </w:tcPr>
          <w:p w14:paraId="62035703" w14:textId="77777777" w:rsidR="005A0CEB" w:rsidRDefault="005A0CEB" w:rsidP="00560FBC">
            <w:r>
              <w:t>Refresh</w:t>
            </w:r>
          </w:p>
        </w:tc>
        <w:tc>
          <w:tcPr>
            <w:tcW w:w="6293" w:type="dxa"/>
          </w:tcPr>
          <w:p w14:paraId="352DF99D" w14:textId="77777777" w:rsidR="005A0CEB" w:rsidRDefault="005A0CEB" w:rsidP="00560FBC">
            <w:r>
              <w:t xml:space="preserve">Refreshes and reloads the contents of the </w:t>
            </w:r>
            <w:r w:rsidR="00252A49">
              <w:t xml:space="preserve">registry </w:t>
            </w:r>
            <w:r>
              <w:t xml:space="preserve">browser. </w:t>
            </w:r>
          </w:p>
        </w:tc>
      </w:tr>
      <w:tr w:rsidR="005A0CEB" w14:paraId="1F382243"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5495FAF0" w14:textId="77777777" w:rsidR="005A0CEB" w:rsidRDefault="005A0CEB" w:rsidP="00560FBC">
            <w:r>
              <w:t>Delete</w:t>
            </w:r>
          </w:p>
        </w:tc>
        <w:tc>
          <w:tcPr>
            <w:tcW w:w="6293" w:type="dxa"/>
          </w:tcPr>
          <w:p w14:paraId="18C8A31B" w14:textId="77777777" w:rsidR="005A0CEB" w:rsidRDefault="005A0CEB" w:rsidP="00560FBC">
            <w:r>
              <w:t>Deletes a model from the registry</w:t>
            </w:r>
            <w:r w:rsidR="00252A49">
              <w:t>.</w:t>
            </w:r>
          </w:p>
          <w:p w14:paraId="6425F515" w14:textId="77777777" w:rsidR="005A0CEB" w:rsidRDefault="005A0CEB" w:rsidP="00560FBC">
            <w:r w:rsidRPr="00900E00">
              <w:rPr>
                <w:b/>
              </w:rPr>
              <w:t>WARNING: This function deletes the selected model without confirmation</w:t>
            </w:r>
            <w:r>
              <w:t>.</w:t>
            </w:r>
          </w:p>
        </w:tc>
      </w:tr>
      <w:tr w:rsidR="005A0CEB" w14:paraId="5D986415" w14:textId="77777777" w:rsidTr="00560FBC">
        <w:tc>
          <w:tcPr>
            <w:tcW w:w="2949" w:type="dxa"/>
          </w:tcPr>
          <w:p w14:paraId="478732F1" w14:textId="77777777" w:rsidR="005A0CEB" w:rsidRDefault="005A0CEB" w:rsidP="00560FBC">
            <w:r>
              <w:t>Import</w:t>
            </w:r>
          </w:p>
        </w:tc>
        <w:tc>
          <w:tcPr>
            <w:tcW w:w="6293" w:type="dxa"/>
          </w:tcPr>
          <w:p w14:paraId="28BA0FC9" w14:textId="77777777" w:rsidR="005A0CEB" w:rsidRDefault="005A0CEB" w:rsidP="00560FBC">
            <w:r>
              <w:t>Imports the selected model (and optionally all or some of the model's dependencies) into the currently-selected package within EA.</w:t>
            </w:r>
          </w:p>
          <w:p w14:paraId="04FC4965" w14:textId="77777777" w:rsidR="005A0CEB" w:rsidRDefault="005A0CEB" w:rsidP="00252A49">
            <w:pPr>
              <w:pStyle w:val="Comment"/>
              <w:ind w:left="0"/>
            </w:pPr>
          </w:p>
        </w:tc>
      </w:tr>
      <w:tr w:rsidR="005A0CEB" w14:paraId="624AE391"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3A4462E7" w14:textId="77777777" w:rsidR="005A0CEB" w:rsidRDefault="005A0CEB" w:rsidP="00560FBC">
            <w:r>
              <w:t>Search</w:t>
            </w:r>
          </w:p>
        </w:tc>
        <w:tc>
          <w:tcPr>
            <w:tcW w:w="6293" w:type="dxa"/>
          </w:tcPr>
          <w:p w14:paraId="6C93199F" w14:textId="77777777" w:rsidR="005A0CEB" w:rsidRDefault="005A0CEB" w:rsidP="00560FBC">
            <w:r>
              <w:t>Not yet functional in this release of Solid Ground.</w:t>
            </w:r>
          </w:p>
        </w:tc>
      </w:tr>
      <w:tr w:rsidR="005A0CEB" w14:paraId="60099BDD" w14:textId="77777777" w:rsidTr="00560FBC">
        <w:tc>
          <w:tcPr>
            <w:tcW w:w="2949" w:type="dxa"/>
          </w:tcPr>
          <w:p w14:paraId="6E0926C9" w14:textId="77777777" w:rsidR="005A0CEB" w:rsidRDefault="005A0CEB" w:rsidP="00560FBC">
            <w:r>
              <w:t>Publish…</w:t>
            </w:r>
          </w:p>
        </w:tc>
        <w:tc>
          <w:tcPr>
            <w:tcW w:w="6293" w:type="dxa"/>
          </w:tcPr>
          <w:p w14:paraId="7021E98C" w14:textId="27A06285" w:rsidR="005A0CEB" w:rsidRDefault="005A0CEB" w:rsidP="00560FBC">
            <w:r w:rsidRPr="005A0CEB">
              <w:rPr>
                <w:highlight w:val="yellow"/>
              </w:rPr>
              <w:t xml:space="preserve">Publishes the selected model to </w:t>
            </w:r>
            <w:r w:rsidR="00560FBC">
              <w:rPr>
                <w:highlight w:val="yellow"/>
              </w:rPr>
              <w:t xml:space="preserve">a </w:t>
            </w:r>
            <w:r w:rsidRPr="005A0CEB">
              <w:rPr>
                <w:highlight w:val="yellow"/>
              </w:rPr>
              <w:t>SKOS</w:t>
            </w:r>
            <w:r w:rsidR="00560FBC">
              <w:rPr>
                <w:highlight w:val="yellow"/>
              </w:rPr>
              <w:t xml:space="preserve"> file</w:t>
            </w:r>
            <w:r w:rsidRPr="005A0CEB">
              <w:rPr>
                <w:highlight w:val="yellow"/>
              </w:rPr>
              <w:t>.</w:t>
            </w:r>
          </w:p>
        </w:tc>
      </w:tr>
      <w:tr w:rsidR="005A0CEB" w14:paraId="1E2EBA9A"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6BAD5ECD" w14:textId="77777777" w:rsidR="005A0CEB" w:rsidRPr="001342DB" w:rsidRDefault="005A0CEB" w:rsidP="00560FBC">
            <w:pPr>
              <w:rPr>
                <w:b/>
              </w:rPr>
            </w:pPr>
            <w:r w:rsidRPr="001342DB">
              <w:rPr>
                <w:b/>
              </w:rPr>
              <w:t>Lower panel</w:t>
            </w:r>
            <w:r>
              <w:rPr>
                <w:b/>
              </w:rPr>
              <w:t xml:space="preserve"> of Registry Browser</w:t>
            </w:r>
          </w:p>
        </w:tc>
        <w:tc>
          <w:tcPr>
            <w:tcW w:w="6293" w:type="dxa"/>
          </w:tcPr>
          <w:p w14:paraId="751ABF6D" w14:textId="77777777" w:rsidR="005A0CEB" w:rsidRDefault="005A0CEB" w:rsidP="00560FBC"/>
        </w:tc>
      </w:tr>
      <w:tr w:rsidR="005A0CEB" w14:paraId="266A36BE" w14:textId="77777777" w:rsidTr="00560FBC">
        <w:tc>
          <w:tcPr>
            <w:tcW w:w="2949" w:type="dxa"/>
          </w:tcPr>
          <w:p w14:paraId="01B95F1F" w14:textId="77777777" w:rsidR="005A0CEB" w:rsidRDefault="005A0CEB" w:rsidP="00560FBC">
            <w:r>
              <w:t>Register</w:t>
            </w:r>
          </w:p>
        </w:tc>
        <w:tc>
          <w:tcPr>
            <w:tcW w:w="6293" w:type="dxa"/>
          </w:tcPr>
          <w:p w14:paraId="3F82CC14" w14:textId="77777777" w:rsidR="00D5594D" w:rsidRDefault="00D5594D" w:rsidP="00560FBC">
            <w:r>
              <w:t>This tab displays basic metadata about the model selected in the Registers grid.</w:t>
            </w:r>
          </w:p>
          <w:p w14:paraId="17DBEE5E" w14:textId="77777777" w:rsidR="005A0CEB" w:rsidRDefault="005A0CEB" w:rsidP="00560FBC">
            <w:r>
              <w:t xml:space="preserve">Constraints </w:t>
            </w:r>
            <w:r w:rsidR="00252A49">
              <w:t xml:space="preserve">&amp; artefacts </w:t>
            </w:r>
            <w:r>
              <w:t>tab</w:t>
            </w:r>
            <w:r w:rsidR="00252A49">
              <w:t xml:space="preserve">s </w:t>
            </w:r>
            <w:r w:rsidR="00D5594D">
              <w:t xml:space="preserve"> </w:t>
            </w:r>
          </w:p>
          <w:p w14:paraId="6B54411F" w14:textId="77777777" w:rsidR="00D5594D" w:rsidRDefault="00D5594D" w:rsidP="00D5594D">
            <w:pPr>
              <w:pStyle w:val="Comment"/>
            </w:pPr>
            <w:r>
              <w:t>What are these</w:t>
            </w:r>
            <w:r w:rsidR="0056694C">
              <w:t xml:space="preserve"> fields</w:t>
            </w:r>
            <w:r>
              <w:t xml:space="preserve"> intended to show?</w:t>
            </w:r>
            <w:r w:rsidR="0056694C">
              <w:t xml:space="preserve"> Where does the content for these fields come from?</w:t>
            </w:r>
          </w:p>
          <w:p w14:paraId="1A532C37" w14:textId="77777777" w:rsidR="005A0CEB" w:rsidRDefault="005A0CEB" w:rsidP="00560FBC">
            <w:r>
              <w:t>Content</w:t>
            </w:r>
          </w:p>
          <w:p w14:paraId="03D3E777" w14:textId="77777777" w:rsidR="005A0CEB" w:rsidRDefault="005A0CEB" w:rsidP="00560FBC">
            <w:r>
              <w:t>Status</w:t>
            </w:r>
          </w:p>
          <w:p w14:paraId="73637D85" w14:textId="77777777" w:rsidR="005A0CEB" w:rsidRDefault="005A0CEB" w:rsidP="00560FBC">
            <w:r>
              <w:t>Notes</w:t>
            </w:r>
          </w:p>
          <w:p w14:paraId="4AD3477C" w14:textId="77777777" w:rsidR="005A0CEB" w:rsidRDefault="005A0CEB" w:rsidP="00560FBC">
            <w:r>
              <w:t>Type</w:t>
            </w:r>
          </w:p>
        </w:tc>
      </w:tr>
      <w:tr w:rsidR="005A0CEB" w14:paraId="34E6909A"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53C2D091" w14:textId="77777777" w:rsidR="005A0CEB" w:rsidRDefault="005A0CEB" w:rsidP="00560FBC">
            <w:r>
              <w:t>Items</w:t>
            </w:r>
          </w:p>
        </w:tc>
        <w:tc>
          <w:tcPr>
            <w:tcW w:w="6293" w:type="dxa"/>
          </w:tcPr>
          <w:p w14:paraId="73C837B2" w14:textId="77777777" w:rsidR="00D5594D" w:rsidRDefault="00D5594D" w:rsidP="00560FBC">
            <w:r>
              <w:t>This tab shows each item (ie class, or element</w:t>
            </w:r>
            <w:r w:rsidR="0056694C">
              <w:t xml:space="preserve">) </w:t>
            </w:r>
            <w:r>
              <w:t xml:space="preserve">within the model. </w:t>
            </w:r>
          </w:p>
          <w:p w14:paraId="630D8C84" w14:textId="4EF061C8" w:rsidR="00D5594D" w:rsidRDefault="00560FBC" w:rsidP="00D5594D">
            <w:pPr>
              <w:pStyle w:val="Comment"/>
            </w:pPr>
            <w:r>
              <w:t>This largely applies to controlled vocabularies, and is an experimental proof of concept that may be removed in future with the merging emphasis on publishing such data to a Linked data environment.</w:t>
            </w:r>
          </w:p>
          <w:p w14:paraId="19D490AD" w14:textId="77777777" w:rsidR="00560FBC" w:rsidRDefault="00560FBC" w:rsidP="00D5594D">
            <w:pPr>
              <w:pStyle w:val="Comment"/>
            </w:pPr>
          </w:p>
          <w:p w14:paraId="0ABF05D5" w14:textId="77777777" w:rsidR="005A0CEB" w:rsidRDefault="005A0CEB" w:rsidP="00560FBC">
            <w:r>
              <w:t>RegisterItemDetail tab</w:t>
            </w:r>
            <w:r w:rsidR="0056694C">
              <w:t>: shows metadata about the item (class or element)</w:t>
            </w:r>
          </w:p>
          <w:p w14:paraId="5D4F6CB5" w14:textId="77777777" w:rsidR="005A0CEB" w:rsidRDefault="005A0CEB" w:rsidP="00560FBC">
            <w:r>
              <w:t>Attributes tab</w:t>
            </w:r>
            <w:r w:rsidR="0056694C">
              <w:t>: shows metadata about the name and type of each attribute (property/field) within a class (or modelled element). Note the URI field, which points to the type definition of the item.</w:t>
            </w:r>
          </w:p>
          <w:p w14:paraId="4B0A3BA9" w14:textId="77777777" w:rsidR="005A0CEB" w:rsidRDefault="005A0CEB" w:rsidP="00560FBC">
            <w:r>
              <w:t>Online Resource tab</w:t>
            </w:r>
          </w:p>
          <w:p w14:paraId="629FAF6A" w14:textId="77777777" w:rsidR="005A0CEB" w:rsidRDefault="005A0CEB" w:rsidP="00560FBC">
            <w:r>
              <w:t>Relationships tab</w:t>
            </w:r>
          </w:p>
          <w:p w14:paraId="23195A5D" w14:textId="77777777" w:rsidR="005A0CEB" w:rsidRDefault="005A0CEB" w:rsidP="00560FBC">
            <w:r>
              <w:t>Sub Types tab</w:t>
            </w:r>
          </w:p>
          <w:p w14:paraId="1EAC67FF" w14:textId="77777777" w:rsidR="005A0CEB" w:rsidRDefault="005A0CEB" w:rsidP="00560FBC">
            <w:r>
              <w:t>Super Types tab</w:t>
            </w:r>
          </w:p>
          <w:p w14:paraId="571E5CAE" w14:textId="77777777" w:rsidR="005A0CEB" w:rsidRDefault="005A0CEB" w:rsidP="00560FBC">
            <w:r>
              <w:t>Constraints tab</w:t>
            </w:r>
          </w:p>
          <w:p w14:paraId="42D65E25" w14:textId="77777777" w:rsidR="005A0CEB" w:rsidRDefault="005A0CEB" w:rsidP="00560FBC">
            <w:r>
              <w:t>Artefacts tab</w:t>
            </w:r>
          </w:p>
        </w:tc>
      </w:tr>
      <w:tr w:rsidR="005A0CEB" w14:paraId="2C6334E4" w14:textId="77777777" w:rsidTr="00560FBC">
        <w:tc>
          <w:tcPr>
            <w:tcW w:w="2949" w:type="dxa"/>
          </w:tcPr>
          <w:p w14:paraId="0C4631A6" w14:textId="77777777" w:rsidR="005A0CEB" w:rsidRDefault="005A0CEB" w:rsidP="00560FBC">
            <w:r>
              <w:t>Subregisters</w:t>
            </w:r>
          </w:p>
        </w:tc>
        <w:tc>
          <w:tcPr>
            <w:tcW w:w="6293" w:type="dxa"/>
          </w:tcPr>
          <w:p w14:paraId="7BEB6EA4" w14:textId="77777777" w:rsidR="005A0CEB" w:rsidRDefault="005A0CEB" w:rsidP="00560FBC">
            <w:r>
              <w:t>Top panel: Name, URI, HarvestServer</w:t>
            </w:r>
          </w:p>
          <w:p w14:paraId="12007268" w14:textId="77777777" w:rsidR="005A0CEB" w:rsidRDefault="005A0CEB" w:rsidP="00560FBC">
            <w:r>
              <w:t>Middle panel: Intances: Name, Status, URI, Description</w:t>
            </w:r>
          </w:p>
          <w:p w14:paraId="3631B7C1" w14:textId="77777777" w:rsidR="005A0CEB" w:rsidRDefault="005A0CEB" w:rsidP="00560FBC">
            <w:r>
              <w:t>Bottom panel: Properties: Name, Value</w:t>
            </w:r>
          </w:p>
        </w:tc>
      </w:tr>
      <w:tr w:rsidR="005A0CEB" w14:paraId="07DEB7B7"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74F0D722" w14:textId="77777777" w:rsidR="005A0CEB" w:rsidRDefault="005A0CEB" w:rsidP="00560FBC">
            <w:r>
              <w:t>Online Resource</w:t>
            </w:r>
          </w:p>
        </w:tc>
        <w:tc>
          <w:tcPr>
            <w:tcW w:w="6293" w:type="dxa"/>
          </w:tcPr>
          <w:p w14:paraId="567A180E" w14:textId="77777777" w:rsidR="0056694C" w:rsidRDefault="0056694C" w:rsidP="00560FBC">
            <w:r>
              <w:t xml:space="preserve">This tab displays a list of downloadable resources associated with the model. Solid Ground automatically creates an XMI and Solid Ground XML format of the model that you can download. </w:t>
            </w:r>
          </w:p>
          <w:p w14:paraId="19D70F7F" w14:textId="258114D4" w:rsidR="0056694C" w:rsidRDefault="00560FBC" w:rsidP="00560FBC">
            <w:r>
              <w:rPr>
                <w:rStyle w:val="CommentReference"/>
              </w:rPr>
              <w:commentReference w:id="14"/>
            </w:r>
            <w:r w:rsidR="0056694C">
              <w:t xml:space="preserve">You can also upload your own resources to share with others. </w:t>
            </w:r>
          </w:p>
          <w:p w14:paraId="6A7A32F5" w14:textId="77777777" w:rsidR="005A0CEB" w:rsidRDefault="005A0CEB" w:rsidP="00560FBC">
            <w:r>
              <w:t>Upload, Delete, Download</w:t>
            </w:r>
          </w:p>
          <w:p w14:paraId="6D01C734" w14:textId="77777777" w:rsidR="0056694C" w:rsidRDefault="0056694C" w:rsidP="0056694C">
            <w:pPr>
              <w:pStyle w:val="Comment"/>
            </w:pPr>
            <w:commentRangeStart w:id="15"/>
            <w:r>
              <w:t>What is an Application Profile, in the Upload Artifact dialogue?</w:t>
            </w:r>
            <w:commentRangeEnd w:id="15"/>
            <w:r w:rsidR="00560FBC">
              <w:rPr>
                <w:rStyle w:val="CommentReference"/>
                <w:color w:val="000000"/>
              </w:rPr>
              <w:commentReference w:id="15"/>
            </w:r>
          </w:p>
          <w:p w14:paraId="78440CCC" w14:textId="77777777" w:rsidR="005A0CEB" w:rsidRDefault="005A0CEB" w:rsidP="00560FBC">
            <w:r>
              <w:t>Name</w:t>
            </w:r>
          </w:p>
          <w:p w14:paraId="65ABF880" w14:textId="77777777" w:rsidR="005A0CEB" w:rsidRDefault="005A0CEB" w:rsidP="00560FBC">
            <w:r>
              <w:t>Application Profile</w:t>
            </w:r>
          </w:p>
          <w:p w14:paraId="11693339" w14:textId="77777777" w:rsidR="005A0CEB" w:rsidRDefault="005A0CEB" w:rsidP="00560FBC">
            <w:r>
              <w:t>Link</w:t>
            </w:r>
          </w:p>
          <w:p w14:paraId="0BDEDAB1" w14:textId="77777777" w:rsidR="005A0CEB" w:rsidRDefault="005A0CEB" w:rsidP="00560FBC">
            <w:r>
              <w:t>Description</w:t>
            </w:r>
          </w:p>
          <w:p w14:paraId="7F7868A0" w14:textId="77777777" w:rsidR="005A0CEB" w:rsidRDefault="005A0CEB" w:rsidP="00560FBC">
            <w:r>
              <w:t>Creation Date</w:t>
            </w:r>
          </w:p>
          <w:p w14:paraId="4952C865" w14:textId="77777777" w:rsidR="005A0CEB" w:rsidRDefault="005A0CEB" w:rsidP="00560FBC">
            <w:r>
              <w:t>Created By</w:t>
            </w:r>
          </w:p>
        </w:tc>
      </w:tr>
      <w:tr w:rsidR="005A0CEB" w14:paraId="5722B831" w14:textId="77777777" w:rsidTr="00560FBC">
        <w:tc>
          <w:tcPr>
            <w:tcW w:w="2949" w:type="dxa"/>
          </w:tcPr>
          <w:p w14:paraId="063AA5F9" w14:textId="77777777" w:rsidR="005A0CEB" w:rsidRDefault="005A0CEB" w:rsidP="00560FBC">
            <w:r>
              <w:t>Dependencies</w:t>
            </w:r>
          </w:p>
        </w:tc>
        <w:tc>
          <w:tcPr>
            <w:tcW w:w="6293" w:type="dxa"/>
          </w:tcPr>
          <w:p w14:paraId="12FE07AB" w14:textId="77777777" w:rsidR="005A0CEB" w:rsidRDefault="0056694C" w:rsidP="00560FBC">
            <w:r>
              <w:t>This tab shows a tree list of other models the selected model depends on, and the models those models depend on. This example shows the dependency tree for WDTF:</w:t>
            </w:r>
          </w:p>
          <w:p w14:paraId="3678E62A" w14:textId="77777777" w:rsidR="0056694C" w:rsidRDefault="0056694C" w:rsidP="00560FBC">
            <w:r>
              <w:rPr>
                <w:noProof/>
              </w:rPr>
              <w:drawing>
                <wp:inline distT="0" distB="0" distL="0" distR="0" wp14:anchorId="4F7D68FC" wp14:editId="193171FA">
                  <wp:extent cx="2330570" cy="12573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30570" cy="1257365"/>
                          </a:xfrm>
                          <a:prstGeom prst="rect">
                            <a:avLst/>
                          </a:prstGeom>
                        </pic:spPr>
                      </pic:pic>
                    </a:graphicData>
                  </a:graphic>
                </wp:inline>
              </w:drawing>
            </w:r>
          </w:p>
        </w:tc>
      </w:tr>
      <w:tr w:rsidR="005A0CEB" w14:paraId="4FA690E0"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6A010EF5" w14:textId="77777777" w:rsidR="005A0CEB" w:rsidRDefault="005A0CEB" w:rsidP="00560FBC">
            <w:r>
              <w:t>Used By</w:t>
            </w:r>
          </w:p>
        </w:tc>
        <w:tc>
          <w:tcPr>
            <w:tcW w:w="6293" w:type="dxa"/>
          </w:tcPr>
          <w:p w14:paraId="45A7C111" w14:textId="77777777" w:rsidR="005A0CEB" w:rsidRDefault="005A0CEB" w:rsidP="00560FBC">
            <w:r>
              <w:t>Name, Version, GUID</w:t>
            </w:r>
          </w:p>
        </w:tc>
      </w:tr>
      <w:tr w:rsidR="005A0CEB" w14:paraId="32B7843B" w14:textId="77777777" w:rsidTr="00560FBC">
        <w:tc>
          <w:tcPr>
            <w:tcW w:w="2949" w:type="dxa"/>
          </w:tcPr>
          <w:p w14:paraId="4410CA33" w14:textId="77777777" w:rsidR="005A0CEB" w:rsidRDefault="005A0CEB" w:rsidP="00560FBC">
            <w:r>
              <w:t>OutBound Mapping</w:t>
            </w:r>
          </w:p>
        </w:tc>
        <w:tc>
          <w:tcPr>
            <w:tcW w:w="6293" w:type="dxa"/>
          </w:tcPr>
          <w:p w14:paraId="5329E4C9" w14:textId="77777777" w:rsidR="005A0CEB" w:rsidRDefault="005A0CEB" w:rsidP="00560FBC">
            <w:r>
              <w:t>Import, Delete</w:t>
            </w:r>
          </w:p>
          <w:p w14:paraId="093AE032" w14:textId="77777777" w:rsidR="005A0CEB" w:rsidRDefault="005A0CEB" w:rsidP="00560FBC">
            <w:r>
              <w:t>Name, Target Register, Version, GUID,Created By, Governed By</w:t>
            </w:r>
          </w:p>
        </w:tc>
      </w:tr>
      <w:tr w:rsidR="005A0CEB" w14:paraId="27D49A9D" w14:textId="77777777" w:rsidTr="00560FBC">
        <w:trPr>
          <w:cnfStyle w:val="000000010000" w:firstRow="0" w:lastRow="0" w:firstColumn="0" w:lastColumn="0" w:oddVBand="0" w:evenVBand="0" w:oddHBand="0" w:evenHBand="1" w:firstRowFirstColumn="0" w:firstRowLastColumn="0" w:lastRowFirstColumn="0" w:lastRowLastColumn="0"/>
        </w:trPr>
        <w:tc>
          <w:tcPr>
            <w:tcW w:w="2949" w:type="dxa"/>
          </w:tcPr>
          <w:p w14:paraId="45588966" w14:textId="77777777" w:rsidR="005A0CEB" w:rsidRDefault="005A0CEB" w:rsidP="00560FBC">
            <w:r>
              <w:t>InBound Mapping</w:t>
            </w:r>
          </w:p>
        </w:tc>
        <w:tc>
          <w:tcPr>
            <w:tcW w:w="6293" w:type="dxa"/>
          </w:tcPr>
          <w:p w14:paraId="709BF035" w14:textId="77777777" w:rsidR="005A0CEB" w:rsidRDefault="005A0CEB" w:rsidP="00560FBC">
            <w:r>
              <w:t>Import, Delete</w:t>
            </w:r>
          </w:p>
          <w:p w14:paraId="295B1F83" w14:textId="77777777" w:rsidR="005A0CEB" w:rsidRDefault="005A0CEB" w:rsidP="00560FBC">
            <w:r>
              <w:t>Name, Source Register, Version, GUID,Created By, Governed By</w:t>
            </w:r>
          </w:p>
        </w:tc>
      </w:tr>
    </w:tbl>
    <w:p w14:paraId="223C5174" w14:textId="77777777" w:rsidR="005A0CEB" w:rsidRDefault="005A0CEB" w:rsidP="005A0CEB">
      <w:pPr>
        <w:pStyle w:val="ListNumber"/>
        <w:numPr>
          <w:ilvl w:val="0"/>
          <w:numId w:val="0"/>
        </w:numPr>
        <w:ind w:left="567" w:hanging="567"/>
      </w:pPr>
    </w:p>
    <w:p w14:paraId="7F0D8F80" w14:textId="77777777" w:rsidR="005A0CEB" w:rsidRDefault="005A0CEB" w:rsidP="005A0CEB">
      <w:pPr>
        <w:pStyle w:val="ListNumber"/>
        <w:numPr>
          <w:ilvl w:val="0"/>
          <w:numId w:val="34"/>
        </w:numPr>
      </w:pPr>
      <w:r>
        <w:t xml:space="preserve">DeIn the EA Project Browser, right-click any package. </w:t>
      </w:r>
    </w:p>
    <w:p w14:paraId="464722D4" w14:textId="77777777" w:rsidR="005A0CEB" w:rsidRDefault="005A0CEB" w:rsidP="005A0CEB">
      <w:pPr>
        <w:pStyle w:val="Heading3"/>
        <w:numPr>
          <w:ilvl w:val="2"/>
          <w:numId w:val="10"/>
        </w:numPr>
      </w:pPr>
      <w:r>
        <w:t xml:space="preserve">From the pop-up menu, select </w:t>
      </w:r>
      <w:r w:rsidRPr="00907A0C">
        <w:rPr>
          <w:rStyle w:val="UIMenuItem"/>
        </w:rPr>
        <w:t>Extensions &gt; Solid Gro</w:t>
      </w:r>
      <w:r>
        <w:t>ePostconditions</w:t>
      </w:r>
    </w:p>
    <w:p w14:paraId="320FE646" w14:textId="77777777" w:rsidR="005A0CEB" w:rsidRPr="00395607" w:rsidRDefault="005A0CEB" w:rsidP="005A0CEB">
      <w:pPr>
        <w:pStyle w:val="Heading3"/>
        <w:numPr>
          <w:ilvl w:val="2"/>
          <w:numId w:val="10"/>
        </w:numPr>
      </w:pPr>
      <w:r>
        <w:t>Points to remember</w:t>
      </w:r>
    </w:p>
    <w:p w14:paraId="2701DB4E" w14:textId="77777777" w:rsidR="005A0CEB" w:rsidRDefault="005A0CEB" w:rsidP="005A0CEB">
      <w:pPr>
        <w:pStyle w:val="BodyText"/>
      </w:pPr>
    </w:p>
    <w:p w14:paraId="2570A68C" w14:textId="77777777" w:rsidR="005A0CEB" w:rsidRDefault="005A0CEB" w:rsidP="005A0CEB">
      <w:pPr>
        <w:pStyle w:val="BodyText"/>
      </w:pPr>
    </w:p>
    <w:p w14:paraId="2DFA8D7C" w14:textId="77777777" w:rsidR="005A0CEB" w:rsidRDefault="005A0CEB" w:rsidP="005A0CEB">
      <w:pPr>
        <w:pStyle w:val="BodyText"/>
      </w:pPr>
    </w:p>
    <w:p w14:paraId="243A6F2C" w14:textId="77777777" w:rsidR="005A0CEB" w:rsidRPr="00395607" w:rsidRDefault="005A0CEB" w:rsidP="005A0CEB">
      <w:pPr>
        <w:pStyle w:val="BodyText"/>
      </w:pPr>
    </w:p>
    <w:p w14:paraId="70C7C0ED" w14:textId="77777777" w:rsidR="00954E2D" w:rsidRDefault="00954E2D" w:rsidP="00954E2D">
      <w:pPr>
        <w:pStyle w:val="Heading1"/>
      </w:pPr>
      <w:bookmarkStart w:id="16" w:name="_Toc510677597"/>
      <w:r>
        <w:t>Standards conformance</w:t>
      </w:r>
      <w:bookmarkEnd w:id="3"/>
      <w:bookmarkEnd w:id="16"/>
    </w:p>
    <w:p w14:paraId="3A412B0D" w14:textId="77777777" w:rsidR="00954E2D" w:rsidRDefault="00954E2D" w:rsidP="00954E2D">
      <w:pPr>
        <w:pStyle w:val="Heading2"/>
      </w:pPr>
      <w:bookmarkStart w:id="17" w:name="_Toc325543903"/>
      <w:bookmarkStart w:id="18" w:name="_Toc510677598"/>
      <w:r>
        <w:t>Assign sequence number</w:t>
      </w:r>
      <w:bookmarkEnd w:id="17"/>
      <w:bookmarkEnd w:id="18"/>
    </w:p>
    <w:p w14:paraId="711D5B60" w14:textId="77777777" w:rsidR="00954E2D" w:rsidRDefault="00954E2D" w:rsidP="00954E2D">
      <w:pPr>
        <w:pStyle w:val="Heading3"/>
      </w:pPr>
      <w:r>
        <w:t>Rationale</w:t>
      </w:r>
    </w:p>
    <w:p w14:paraId="0E4760EC" w14:textId="77777777" w:rsidR="00954E2D" w:rsidRDefault="00954E2D" w:rsidP="00954E2D">
      <w:pPr>
        <w:pStyle w:val="BodyText"/>
        <w:rPr>
          <w:lang w:eastAsia="en-US"/>
        </w:rPr>
      </w:pPr>
      <w:r>
        <w:rPr>
          <w:lang w:eastAsia="en-US"/>
        </w:rPr>
        <w:t xml:space="preserve">Attribute order is not important to UML but is very important to GML. Solid Ground provides a way of controlling order in UML by applying a </w:t>
      </w:r>
      <w:r w:rsidRPr="00954E2D">
        <w:rPr>
          <w:rStyle w:val="ScientificName"/>
        </w:rPr>
        <w:t>sequenceNumber</w:t>
      </w:r>
      <w:r>
        <w:rPr>
          <w:lang w:eastAsia="en-US"/>
        </w:rPr>
        <w:t xml:space="preserve"> tagged value to each attribute and association connection role in an Application Schema. This ensures generated GML encodings are consistent. </w:t>
      </w:r>
    </w:p>
    <w:p w14:paraId="635DF8B3" w14:textId="77777777" w:rsidR="002405BB" w:rsidRDefault="002405BB" w:rsidP="00954E2D">
      <w:pPr>
        <w:pStyle w:val="BodyText"/>
        <w:rPr>
          <w:lang w:eastAsia="en-US"/>
        </w:rPr>
      </w:pPr>
      <w:r>
        <w:rPr>
          <w:lang w:eastAsia="en-US"/>
        </w:rPr>
        <w:t>This tool was previously available in the Hollow World EA Add-in, and is now available in Solid Ground.</w:t>
      </w:r>
    </w:p>
    <w:p w14:paraId="271AE95C" w14:textId="77777777" w:rsidR="00954E2D" w:rsidRDefault="003E56D9" w:rsidP="00954E2D">
      <w:pPr>
        <w:pStyle w:val="Heading3"/>
      </w:pPr>
      <w:r>
        <w:t>Preconditions</w:t>
      </w:r>
    </w:p>
    <w:p w14:paraId="4E772B57" w14:textId="77777777" w:rsidR="00954E2D" w:rsidRDefault="00954E2D" w:rsidP="00954E2D">
      <w:pPr>
        <w:pStyle w:val="BodyText"/>
        <w:rPr>
          <w:lang w:eastAsia="en-US"/>
        </w:rPr>
      </w:pPr>
      <w:r>
        <w:rPr>
          <w:lang w:eastAsia="en-US"/>
        </w:rPr>
        <w:t>You can use this tool only after you have selected a package with the stereotype "Application Schema".</w:t>
      </w:r>
    </w:p>
    <w:p w14:paraId="4CC675EE" w14:textId="77777777" w:rsidR="00954E2D" w:rsidRPr="00954E2D" w:rsidRDefault="00954E2D" w:rsidP="00954E2D">
      <w:pPr>
        <w:pStyle w:val="BodyText"/>
        <w:rPr>
          <w:lang w:eastAsia="en-US"/>
        </w:rPr>
      </w:pPr>
      <w:r w:rsidRPr="00954E2D">
        <w:rPr>
          <w:lang w:eastAsia="en-US"/>
        </w:rPr>
        <w:t>This tool will apply sequence numbers only to classes that have stereotypes that are known to Solid Ground.</w:t>
      </w:r>
      <w:r>
        <w:rPr>
          <w:lang w:eastAsia="en-US"/>
        </w:rPr>
        <w:t xml:space="preserve"> </w:t>
      </w:r>
      <w:r w:rsidRPr="00954E2D">
        <w:rPr>
          <w:lang w:eastAsia="en-US"/>
        </w:rPr>
        <w:t>Stereot</w:t>
      </w:r>
      <w:r>
        <w:rPr>
          <w:lang w:eastAsia="en-US"/>
        </w:rPr>
        <w:t>ypes are added via UML profiles</w:t>
      </w:r>
    </w:p>
    <w:p w14:paraId="74A716AE" w14:textId="77777777" w:rsidR="00954E2D" w:rsidRDefault="00954E2D" w:rsidP="00954E2D">
      <w:pPr>
        <w:pStyle w:val="Comment"/>
        <w:rPr>
          <w:lang w:eastAsia="en-US"/>
        </w:rPr>
      </w:pPr>
      <w:r w:rsidRPr="00954E2D">
        <w:rPr>
          <w:lang w:eastAsia="en-US"/>
        </w:rPr>
        <w:t>The</w:t>
      </w:r>
      <w:r>
        <w:rPr>
          <w:lang w:eastAsia="en-US"/>
        </w:rPr>
        <w:t xml:space="preserve"> current list of stereotypes is ???</w:t>
      </w:r>
    </w:p>
    <w:p w14:paraId="491E0EA4" w14:textId="77777777" w:rsidR="00954E2D" w:rsidRDefault="00954E2D" w:rsidP="00954E2D">
      <w:pPr>
        <w:pStyle w:val="Comment"/>
        <w:rPr>
          <w:lang w:eastAsia="en-US"/>
        </w:rPr>
      </w:pPr>
      <w:r w:rsidRPr="00954E2D">
        <w:rPr>
          <w:lang w:eastAsia="en-US"/>
        </w:rPr>
        <w:t>(RA: 11April12). Unsure how profiles are added.</w:t>
      </w:r>
    </w:p>
    <w:p w14:paraId="2124861E" w14:textId="77777777" w:rsidR="00954E2D" w:rsidRDefault="00954E2D" w:rsidP="00954E2D">
      <w:pPr>
        <w:pStyle w:val="BodyText"/>
        <w:rPr>
          <w:lang w:eastAsia="en-US"/>
        </w:rPr>
      </w:pPr>
      <w:r>
        <w:rPr>
          <w:lang w:eastAsia="en-US"/>
        </w:rPr>
        <w:t>Once you have run this tool, you should not edit the tagged values manually unless you are sure the resulting order is what you want.</w:t>
      </w:r>
    </w:p>
    <w:p w14:paraId="1139ECE4" w14:textId="77777777" w:rsidR="00954E2D" w:rsidRDefault="003E56D9" w:rsidP="00954E2D">
      <w:pPr>
        <w:pStyle w:val="Heading3"/>
      </w:pPr>
      <w:r>
        <w:t>instructions</w:t>
      </w:r>
    </w:p>
    <w:p w14:paraId="76419EF2" w14:textId="77777777" w:rsidR="00954E2D" w:rsidRDefault="00954E2D" w:rsidP="003E56D9">
      <w:pPr>
        <w:pStyle w:val="ListNumber"/>
        <w:rPr>
          <w:lang w:eastAsia="en-US"/>
        </w:rPr>
      </w:pPr>
      <w:r>
        <w:rPr>
          <w:lang w:eastAsia="en-US"/>
        </w:rPr>
        <w:t>Created a simple package stereotyped as &lt;&lt; Application Schema&gt;&gt;.</w:t>
      </w:r>
    </w:p>
    <w:p w14:paraId="4E7BABFD" w14:textId="0FC471F6" w:rsidR="003E56D9" w:rsidRDefault="003E56D9" w:rsidP="003E56D9">
      <w:pPr>
        <w:pStyle w:val="Comment"/>
        <w:rPr>
          <w:lang w:eastAsia="en-US"/>
        </w:rPr>
      </w:pPr>
      <w:r>
        <w:rPr>
          <w:lang w:eastAsia="en-US"/>
        </w:rPr>
        <w:t>##redraw this diagram using Rob's models</w:t>
      </w:r>
      <w:r w:rsidR="00296F43">
        <w:rPr>
          <w:noProof/>
          <w:lang w:eastAsia="en-US"/>
        </w:rPr>
        <w:pict w14:anchorId="065897CE">
          <v:shape id="_x0000_s1082" type="#_x0000_t136" style="position:absolute;left:0;text-align:left;margin-left:0;margin-top:0;width:412.4pt;height:247.45pt;rotation:315;z-index:-25154867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7981EF55" w14:textId="77777777" w:rsidR="00954E2D" w:rsidRDefault="00954E2D" w:rsidP="003E56D9">
      <w:pPr>
        <w:pStyle w:val="Picturelistindent"/>
        <w:rPr>
          <w:lang w:eastAsia="en-US"/>
        </w:rPr>
      </w:pPr>
      <w:r>
        <w:rPr>
          <w:noProof/>
          <w:lang w:val="en-US" w:eastAsia="en-US"/>
        </w:rPr>
        <w:drawing>
          <wp:inline distT="0" distB="0" distL="0" distR="0" wp14:anchorId="79189806" wp14:editId="3F8D256D">
            <wp:extent cx="5731510" cy="3081299"/>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081299"/>
                    </a:xfrm>
                    <a:prstGeom prst="rect">
                      <a:avLst/>
                    </a:prstGeom>
                  </pic:spPr>
                </pic:pic>
              </a:graphicData>
            </a:graphic>
          </wp:inline>
        </w:drawing>
      </w:r>
    </w:p>
    <w:p w14:paraId="08C79BB3" w14:textId="77777777" w:rsidR="00954E2D" w:rsidRDefault="00954E2D" w:rsidP="003E56D9">
      <w:pPr>
        <w:pStyle w:val="ListNumber"/>
        <w:rPr>
          <w:lang w:eastAsia="en-US"/>
        </w:rPr>
      </w:pPr>
      <w:r>
        <w:rPr>
          <w:lang w:eastAsia="en-US"/>
        </w:rPr>
        <w:t>Right-click the package.</w:t>
      </w:r>
    </w:p>
    <w:p w14:paraId="6CACD367" w14:textId="77777777" w:rsidR="00954E2D" w:rsidRDefault="00954E2D" w:rsidP="003E56D9">
      <w:pPr>
        <w:pStyle w:val="ListNumber"/>
        <w:rPr>
          <w:lang w:eastAsia="en-US"/>
        </w:rPr>
      </w:pPr>
      <w:r>
        <w:rPr>
          <w:lang w:eastAsia="en-US"/>
        </w:rPr>
        <w:t xml:space="preserve">From the pop-up menu, select </w:t>
      </w:r>
      <w:r w:rsidRPr="003E56D9">
        <w:rPr>
          <w:rStyle w:val="UIMenuItem"/>
        </w:rPr>
        <w:t>Extensions &gt; Solid Ground &gt; Standards Conformance &gt; Assign Sequence Number.</w:t>
      </w:r>
    </w:p>
    <w:p w14:paraId="3D370B28" w14:textId="77777777" w:rsidR="00954E2D" w:rsidRDefault="00954E2D" w:rsidP="003E56D9">
      <w:pPr>
        <w:pStyle w:val="ListNumber"/>
        <w:rPr>
          <w:lang w:eastAsia="en-US"/>
        </w:rPr>
      </w:pPr>
      <w:r>
        <w:rPr>
          <w:lang w:eastAsia="en-US"/>
        </w:rPr>
        <w:t>If successful, the message "The 'Assign Sequence Number' function has been executed successfully" appears.</w:t>
      </w:r>
      <w:r w:rsidR="003E56D9">
        <w:rPr>
          <w:lang w:eastAsia="en-US"/>
        </w:rPr>
        <w:t xml:space="preserve"> Solid Ground also displays a report of the results.</w:t>
      </w:r>
    </w:p>
    <w:p w14:paraId="03B3D760" w14:textId="77777777" w:rsidR="003E56D9" w:rsidRDefault="003E56D9" w:rsidP="003E56D9">
      <w:pPr>
        <w:pStyle w:val="Comment"/>
        <w:rPr>
          <w:lang w:eastAsia="en-US"/>
        </w:rPr>
      </w:pPr>
      <w:r>
        <w:rPr>
          <w:lang w:eastAsia="en-US"/>
        </w:rPr>
        <w:t>Re-capture this image</w:t>
      </w:r>
    </w:p>
    <w:p w14:paraId="255A292F" w14:textId="77777777" w:rsidR="00954E2D" w:rsidRDefault="00954E2D" w:rsidP="00CA7AD6">
      <w:pPr>
        <w:pStyle w:val="Picturelistindent"/>
        <w:rPr>
          <w:lang w:eastAsia="en-US"/>
        </w:rPr>
      </w:pPr>
      <w:r>
        <w:rPr>
          <w:noProof/>
          <w:lang w:val="en-US" w:eastAsia="en-US"/>
        </w:rPr>
        <w:drawing>
          <wp:inline distT="0" distB="0" distL="0" distR="0" wp14:anchorId="24E19B32" wp14:editId="7E0B8369">
            <wp:extent cx="5731510" cy="1055676"/>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055676"/>
                    </a:xfrm>
                    <a:prstGeom prst="rect">
                      <a:avLst/>
                    </a:prstGeom>
                  </pic:spPr>
                </pic:pic>
              </a:graphicData>
            </a:graphic>
          </wp:inline>
        </w:drawing>
      </w:r>
    </w:p>
    <w:p w14:paraId="0EEAC978" w14:textId="77777777" w:rsidR="003E56D9" w:rsidRDefault="003E56D9" w:rsidP="003E56D9">
      <w:pPr>
        <w:pStyle w:val="Heading3"/>
        <w:rPr>
          <w:lang w:eastAsia="en-US"/>
        </w:rPr>
      </w:pPr>
      <w:r>
        <w:rPr>
          <w:lang w:eastAsia="en-US"/>
        </w:rPr>
        <w:t>Postconditions</w:t>
      </w:r>
    </w:p>
    <w:p w14:paraId="603FA874" w14:textId="77777777" w:rsidR="003E56D9" w:rsidRDefault="003E56D9" w:rsidP="003E56D9">
      <w:pPr>
        <w:pStyle w:val="BodyText"/>
        <w:rPr>
          <w:lang w:eastAsia="en-US"/>
        </w:rPr>
      </w:pPr>
      <w:r>
        <w:rPr>
          <w:lang w:eastAsia="en-US"/>
        </w:rPr>
        <w:t xml:space="preserve">Each attribute and association connector has a tagged value containing an </w:t>
      </w:r>
    </w:p>
    <w:p w14:paraId="052E5C43" w14:textId="77777777" w:rsidR="003E56D9" w:rsidRDefault="003E56D9" w:rsidP="003E56D9">
      <w:pPr>
        <w:pStyle w:val="Comment"/>
        <w:rPr>
          <w:lang w:eastAsia="en-US"/>
        </w:rPr>
      </w:pPr>
      <w:commentRangeStart w:id="19"/>
      <w:r>
        <w:rPr>
          <w:lang w:eastAsia="en-US"/>
        </w:rPr>
        <w:t xml:space="preserve">Q: Do the values monotonically increase for every attribute/connector in the selected package? </w:t>
      </w:r>
      <w:commentRangeEnd w:id="19"/>
      <w:r w:rsidR="00560FBC">
        <w:rPr>
          <w:rStyle w:val="CommentReference"/>
          <w:color w:val="000000"/>
        </w:rPr>
        <w:commentReference w:id="19"/>
      </w:r>
    </w:p>
    <w:p w14:paraId="5E961BF4" w14:textId="77777777" w:rsidR="003E56D9" w:rsidRPr="003E56D9" w:rsidRDefault="003E56D9" w:rsidP="003E56D9">
      <w:pPr>
        <w:pStyle w:val="Comment"/>
        <w:rPr>
          <w:lang w:eastAsia="en-US"/>
        </w:rPr>
      </w:pPr>
      <w:commentRangeStart w:id="20"/>
      <w:r>
        <w:rPr>
          <w:lang w:eastAsia="en-US"/>
        </w:rPr>
        <w:t>Q: Do the values assigned to the tagged values have any intrinsic meaning or are they present simply to provide an ordinal value?</w:t>
      </w:r>
      <w:commentRangeEnd w:id="20"/>
      <w:r w:rsidR="00560FBC">
        <w:rPr>
          <w:rStyle w:val="CommentReference"/>
          <w:color w:val="000000"/>
        </w:rPr>
        <w:commentReference w:id="20"/>
      </w:r>
    </w:p>
    <w:p w14:paraId="3FBB4086" w14:textId="77777777" w:rsidR="003E56D9" w:rsidRDefault="003E56D9" w:rsidP="003E56D9">
      <w:pPr>
        <w:pStyle w:val="Heading3"/>
        <w:rPr>
          <w:lang w:eastAsia="en-US"/>
        </w:rPr>
      </w:pPr>
      <w:r>
        <w:rPr>
          <w:lang w:eastAsia="en-US"/>
        </w:rPr>
        <w:t>Points to note</w:t>
      </w:r>
    </w:p>
    <w:p w14:paraId="0DA72934" w14:textId="1272446A" w:rsidR="00954E2D" w:rsidRDefault="00954E2D" w:rsidP="00954E2D">
      <w:pPr>
        <w:pStyle w:val="BodyText"/>
        <w:rPr>
          <w:lang w:eastAsia="en-US"/>
        </w:rPr>
      </w:pPr>
      <w:r>
        <w:rPr>
          <w:lang w:eastAsia="en-US"/>
        </w:rPr>
        <w:t xml:space="preserve">To edit </w:t>
      </w:r>
      <w:r w:rsidR="003E56D9">
        <w:rPr>
          <w:lang w:eastAsia="en-US"/>
        </w:rPr>
        <w:t xml:space="preserve">a </w:t>
      </w:r>
      <w:r>
        <w:rPr>
          <w:lang w:eastAsia="en-US"/>
        </w:rPr>
        <w:t xml:space="preserve">tagged value manually, </w:t>
      </w:r>
      <w:r w:rsidR="003E56D9">
        <w:rPr>
          <w:lang w:eastAsia="en-US"/>
        </w:rPr>
        <w:t>right-click a</w:t>
      </w:r>
      <w:r>
        <w:rPr>
          <w:lang w:eastAsia="en-US"/>
        </w:rPr>
        <w:t xml:space="preserve"> class</w:t>
      </w:r>
      <w:r w:rsidR="003E56D9">
        <w:rPr>
          <w:lang w:eastAsia="en-US"/>
        </w:rPr>
        <w:t xml:space="preserve"> or connector</w:t>
      </w:r>
      <w:r>
        <w:rPr>
          <w:lang w:eastAsia="en-US"/>
        </w:rPr>
        <w:t xml:space="preserve">, </w:t>
      </w:r>
      <w:r w:rsidR="003E56D9">
        <w:rPr>
          <w:lang w:val="en-US" w:eastAsia="en-US"/>
        </w:rPr>
        <w:t xml:space="preserve">select </w:t>
      </w:r>
      <w:r w:rsidR="003E56D9" w:rsidRPr="003E56D9">
        <w:rPr>
          <w:rStyle w:val="UIMenuItem"/>
        </w:rPr>
        <w:t>Attributes</w:t>
      </w:r>
      <w:r w:rsidR="003E56D9">
        <w:rPr>
          <w:lang w:val="en-US" w:eastAsia="en-US"/>
        </w:rPr>
        <w:t xml:space="preserve">… from the pop-up menu, then </w:t>
      </w:r>
      <w:r w:rsidR="003E56D9">
        <w:rPr>
          <w:lang w:eastAsia="en-US"/>
        </w:rPr>
        <w:t>select</w:t>
      </w:r>
      <w:r>
        <w:rPr>
          <w:lang w:eastAsia="en-US"/>
        </w:rPr>
        <w:t xml:space="preserve"> Tagged Values on the left-ha</w:t>
      </w:r>
      <w:r w:rsidR="00296F43">
        <w:rPr>
          <w:noProof/>
          <w:lang w:eastAsia="en-US"/>
        </w:rPr>
        <w:pict w14:anchorId="78B35289">
          <v:shape id="PowerPlusWaterMarkObject357831064" o:spid="_x0000_s1068" type="#_x0000_t136" style="position:absolute;margin-left:0;margin-top:0;width:412.4pt;height:247.45pt;rotation:315;z-index:-2515773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Pr>
          <w:lang w:eastAsia="en-US"/>
        </w:rPr>
        <w:t>nd side.</w:t>
      </w:r>
    </w:p>
    <w:p w14:paraId="60E45F2B" w14:textId="3B6AC3DE" w:rsidR="00954E2D" w:rsidRDefault="00954E2D" w:rsidP="00954E2D">
      <w:pPr>
        <w:pStyle w:val="Heading2"/>
      </w:pPr>
      <w:bookmarkStart w:id="21" w:name="_Toc325543908"/>
      <w:bookmarkStart w:id="22" w:name="_Ref326333886"/>
      <w:bookmarkStart w:id="23" w:name="_Toc510677599"/>
      <w:r>
        <w:t>Generate package dependencies diagram</w:t>
      </w:r>
      <w:r w:rsidR="00296F43">
        <w:rPr>
          <w:noProof/>
        </w:rPr>
        <w:pict w14:anchorId="066713AF">
          <v:shape id="_x0000_s1069" type="#_x0000_t136" style="position:absolute;left:0;text-align:left;margin-left:0;margin-top:0;width:412.4pt;height:247.45pt;rotation:315;z-index:-2515752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t>s</w:t>
      </w:r>
      <w:bookmarkEnd w:id="21"/>
      <w:bookmarkEnd w:id="22"/>
      <w:bookmarkEnd w:id="23"/>
    </w:p>
    <w:p w14:paraId="3423E610" w14:textId="77777777" w:rsidR="00954E2D" w:rsidRDefault="003E56D9" w:rsidP="00954E2D">
      <w:pPr>
        <w:pStyle w:val="Heading3"/>
      </w:pPr>
      <w:r>
        <w:t xml:space="preserve">Rationale </w:t>
      </w:r>
    </w:p>
    <w:p w14:paraId="603DCDCD" w14:textId="77777777" w:rsidR="00954E2D" w:rsidRDefault="00954E2D" w:rsidP="00954E2D">
      <w:pPr>
        <w:pStyle w:val="BodyText"/>
        <w:rPr>
          <w:lang w:eastAsia="en-US"/>
        </w:rPr>
      </w:pPr>
      <w:r>
        <w:rPr>
          <w:lang w:eastAsia="en-US"/>
        </w:rPr>
        <w:t xml:space="preserve">Creates a new diagram containing a list of packages the </w:t>
      </w:r>
      <w:r w:rsidR="003E56D9">
        <w:rPr>
          <w:lang w:eastAsia="en-US"/>
        </w:rPr>
        <w:t>selected package depends on. Solid Ground uses the package dependency diagram to trace model dependencies</w:t>
      </w:r>
      <w:r w:rsidR="002405BB">
        <w:rPr>
          <w:lang w:eastAsia="en-US"/>
        </w:rPr>
        <w:t>.</w:t>
      </w:r>
    </w:p>
    <w:p w14:paraId="3E0D1115" w14:textId="77777777" w:rsidR="002405BB" w:rsidRDefault="002405BB" w:rsidP="002405BB">
      <w:pPr>
        <w:pStyle w:val="BodyText"/>
        <w:rPr>
          <w:lang w:eastAsia="en-US"/>
        </w:rPr>
      </w:pPr>
      <w:r>
        <w:rPr>
          <w:lang w:eastAsia="en-US"/>
        </w:rPr>
        <w:t>This tool was previously available in the Hollow World EA Add-in, and is now available in Solid Ground.</w:t>
      </w:r>
    </w:p>
    <w:p w14:paraId="165523C7" w14:textId="77777777" w:rsidR="002840EB" w:rsidRDefault="002840EB" w:rsidP="002405BB">
      <w:pPr>
        <w:pStyle w:val="BodyText"/>
        <w:rPr>
          <w:lang w:eastAsia="en-US"/>
        </w:rPr>
      </w:pPr>
      <w:r>
        <w:rPr>
          <w:lang w:eastAsia="en-US"/>
        </w:rPr>
        <w:t>If you try to register a model, and one or more of the dependent models does not have a Package Dependencies Diagram, run this tool to create the diagram.</w:t>
      </w:r>
    </w:p>
    <w:p w14:paraId="5B4A5844" w14:textId="77777777" w:rsidR="00954E2D" w:rsidRDefault="00954E2D" w:rsidP="00954E2D">
      <w:pPr>
        <w:pStyle w:val="Heading3"/>
      </w:pPr>
      <w:bookmarkStart w:id="24" w:name="_Toc325543910"/>
      <w:r>
        <w:t>Requirements</w:t>
      </w:r>
      <w:bookmarkEnd w:id="24"/>
    </w:p>
    <w:p w14:paraId="4E2913C6" w14:textId="77777777" w:rsidR="00954E2D" w:rsidRDefault="00954E2D" w:rsidP="00954E2D">
      <w:pPr>
        <w:pStyle w:val="BodyText"/>
        <w:rPr>
          <w:lang w:eastAsia="en-US"/>
        </w:rPr>
      </w:pPr>
      <w:r>
        <w:rPr>
          <w:lang w:eastAsia="en-US"/>
        </w:rPr>
        <w:t>You can use this tool only after you have selected</w:t>
      </w:r>
      <w:r w:rsidR="003E56D9">
        <w:rPr>
          <w:lang w:eastAsia="en-US"/>
        </w:rPr>
        <w:t xml:space="preserve"> a package with the stereotype &lt;&lt;</w:t>
      </w:r>
      <w:r>
        <w:rPr>
          <w:lang w:eastAsia="en-US"/>
        </w:rPr>
        <w:t>Application Schema</w:t>
      </w:r>
      <w:r w:rsidR="003E56D9">
        <w:rPr>
          <w:lang w:eastAsia="en-US"/>
        </w:rPr>
        <w:t>&gt;&gt;</w:t>
      </w:r>
      <w:r>
        <w:rPr>
          <w:lang w:eastAsia="en-US"/>
        </w:rPr>
        <w:t>.</w:t>
      </w:r>
    </w:p>
    <w:p w14:paraId="18E8826D" w14:textId="77777777" w:rsidR="002840EB" w:rsidRDefault="002840EB" w:rsidP="00954E2D">
      <w:pPr>
        <w:pStyle w:val="BodyText"/>
        <w:rPr>
          <w:lang w:eastAsia="en-US"/>
        </w:rPr>
      </w:pPr>
    </w:p>
    <w:p w14:paraId="2AE04DDD" w14:textId="77777777" w:rsidR="00954E2D" w:rsidRDefault="000D325B" w:rsidP="00954E2D">
      <w:pPr>
        <w:pStyle w:val="Heading3"/>
      </w:pPr>
      <w:r>
        <w:t>Instructions</w:t>
      </w:r>
    </w:p>
    <w:p w14:paraId="7A17EEF3" w14:textId="77777777" w:rsidR="00954E2D" w:rsidRDefault="000D325B" w:rsidP="003E56D9">
      <w:pPr>
        <w:pStyle w:val="ListNumber"/>
        <w:numPr>
          <w:ilvl w:val="0"/>
          <w:numId w:val="22"/>
        </w:numPr>
        <w:rPr>
          <w:lang w:eastAsia="en-US"/>
        </w:rPr>
      </w:pPr>
      <w:r>
        <w:rPr>
          <w:lang w:eastAsia="en-US"/>
        </w:rPr>
        <w:t>In the EA Project Browser, r</w:t>
      </w:r>
      <w:r w:rsidR="00954E2D">
        <w:rPr>
          <w:lang w:eastAsia="en-US"/>
        </w:rPr>
        <w:t>ight-click the package.</w:t>
      </w:r>
    </w:p>
    <w:p w14:paraId="0336CE0D" w14:textId="77777777" w:rsidR="00954E2D" w:rsidRDefault="00954E2D" w:rsidP="003E56D9">
      <w:pPr>
        <w:pStyle w:val="ListNumber"/>
        <w:rPr>
          <w:lang w:eastAsia="en-US"/>
        </w:rPr>
      </w:pPr>
      <w:r>
        <w:rPr>
          <w:lang w:eastAsia="en-US"/>
        </w:rPr>
        <w:t xml:space="preserve">From the pop-up menu, select </w:t>
      </w:r>
      <w:r w:rsidRPr="003E56D9">
        <w:rPr>
          <w:rStyle w:val="UIMenuItem"/>
        </w:rPr>
        <w:t>Extensions &gt; Solid Ground &gt; Standards Conformance &gt; Generate Package Dependencies Diagrams</w:t>
      </w:r>
      <w:r w:rsidR="003E56D9" w:rsidRPr="003E56D9">
        <w:rPr>
          <w:rStyle w:val="UIMenuItem"/>
        </w:rPr>
        <w:t>.</w:t>
      </w:r>
    </w:p>
    <w:p w14:paraId="688B803E" w14:textId="77777777" w:rsidR="00954E2D" w:rsidRDefault="00954E2D" w:rsidP="003E56D9">
      <w:pPr>
        <w:pStyle w:val="ListNumber"/>
        <w:rPr>
          <w:lang w:eastAsia="en-US"/>
        </w:rPr>
      </w:pPr>
      <w:r>
        <w:rPr>
          <w:lang w:eastAsia="en-US"/>
        </w:rPr>
        <w:t>If successful, the a new diagram appears in the editor and in the Project Browser (below the package). The diagram contains a package that in turn contains a list of dependencies.</w:t>
      </w:r>
    </w:p>
    <w:p w14:paraId="4AC3BB38" w14:textId="5C3267FE" w:rsidR="003E56D9" w:rsidRPr="003E2C32" w:rsidRDefault="003E56D9" w:rsidP="003E56D9">
      <w:pPr>
        <w:pStyle w:val="ListNumber"/>
        <w:rPr>
          <w:lang w:eastAsia="en-US"/>
        </w:rPr>
      </w:pPr>
      <w:r>
        <w:rPr>
          <w:lang w:eastAsia="en-US"/>
        </w:rPr>
        <w:t>For an example of a package dependency diagram</w:t>
      </w:r>
      <w:r w:rsidR="00104440">
        <w:rPr>
          <w:lang w:eastAsia="en-US"/>
        </w:rPr>
        <w:t>,</w:t>
      </w:r>
      <w:r>
        <w:rPr>
          <w:lang w:eastAsia="en-US"/>
        </w:rPr>
        <w:t xml:space="preserve"> see </w:t>
      </w:r>
      <w:r w:rsidR="00104440">
        <w:rPr>
          <w:lang w:eastAsia="en-US"/>
        </w:rPr>
        <w:t xml:space="preserve">section </w:t>
      </w:r>
      <w:r w:rsidR="009C7A29">
        <w:rPr>
          <w:lang w:eastAsia="en-US"/>
        </w:rPr>
        <w:fldChar w:fldCharType="begin"/>
      </w:r>
      <w:r>
        <w:rPr>
          <w:lang w:eastAsia="en-US"/>
        </w:rPr>
        <w:instrText xml:space="preserve"> REF _Ref326236117 \w \h </w:instrText>
      </w:r>
      <w:r w:rsidR="009C7A29">
        <w:rPr>
          <w:lang w:eastAsia="en-US"/>
        </w:rPr>
      </w:r>
      <w:r w:rsidR="009C7A29">
        <w:rPr>
          <w:lang w:eastAsia="en-US"/>
        </w:rPr>
        <w:fldChar w:fldCharType="separate"/>
      </w:r>
      <w:r w:rsidR="000D7A43">
        <w:rPr>
          <w:lang w:eastAsia="en-US"/>
        </w:rPr>
        <w:t>1.2.3</w:t>
      </w:r>
      <w:r w:rsidR="009C7A29">
        <w:rPr>
          <w:lang w:eastAsia="en-US"/>
        </w:rPr>
        <w:fldChar w:fldCharType="end"/>
      </w:r>
      <w:r>
        <w:rPr>
          <w:lang w:eastAsia="en-US"/>
        </w:rPr>
        <w:t xml:space="preserve"> on page </w:t>
      </w:r>
      <w:r w:rsidR="009C7A29">
        <w:rPr>
          <w:lang w:eastAsia="en-US"/>
        </w:rPr>
        <w:fldChar w:fldCharType="begin"/>
      </w:r>
      <w:r>
        <w:rPr>
          <w:lang w:eastAsia="en-US"/>
        </w:rPr>
        <w:instrText xml:space="preserve"> PAGEREF _Ref326236117 \h </w:instrText>
      </w:r>
      <w:r w:rsidR="009C7A29">
        <w:rPr>
          <w:lang w:eastAsia="en-US"/>
        </w:rPr>
      </w:r>
      <w:r w:rsidR="009C7A29">
        <w:rPr>
          <w:lang w:eastAsia="en-US"/>
        </w:rPr>
        <w:fldChar w:fldCharType="separate"/>
      </w:r>
      <w:r w:rsidR="000D7A43">
        <w:rPr>
          <w:noProof/>
          <w:lang w:eastAsia="en-US"/>
        </w:rPr>
        <w:t>7</w:t>
      </w:r>
      <w:r w:rsidR="009C7A29">
        <w:rPr>
          <w:lang w:eastAsia="en-US"/>
        </w:rPr>
        <w:fldChar w:fldCharType="end"/>
      </w:r>
      <w:r>
        <w:rPr>
          <w:lang w:eastAsia="en-US"/>
        </w:rPr>
        <w:t>.</w:t>
      </w:r>
    </w:p>
    <w:p w14:paraId="51F22504" w14:textId="77777777" w:rsidR="00954E2D" w:rsidRDefault="00954E2D" w:rsidP="00954E2D">
      <w:pPr>
        <w:pStyle w:val="Heading2"/>
      </w:pPr>
      <w:bookmarkStart w:id="25" w:name="_Toc325543912"/>
      <w:bookmarkStart w:id="26" w:name="_Ref326321545"/>
      <w:bookmarkStart w:id="27" w:name="_Toc510677600"/>
      <w:r>
        <w:t>Run Conformance tests</w:t>
      </w:r>
      <w:bookmarkEnd w:id="25"/>
      <w:bookmarkEnd w:id="26"/>
      <w:bookmarkEnd w:id="27"/>
    </w:p>
    <w:p w14:paraId="5182E3D8" w14:textId="77777777" w:rsidR="00954E2D" w:rsidRDefault="000D325B" w:rsidP="00954E2D">
      <w:pPr>
        <w:pStyle w:val="Heading3"/>
      </w:pPr>
      <w:r>
        <w:t>Rationale</w:t>
      </w:r>
    </w:p>
    <w:p w14:paraId="256BA3B2" w14:textId="77777777" w:rsidR="00954E2D" w:rsidRDefault="00954E2D" w:rsidP="00954E2D">
      <w:pPr>
        <w:pStyle w:val="BodyText"/>
        <w:rPr>
          <w:lang w:eastAsia="en-US"/>
        </w:rPr>
      </w:pPr>
      <w:r>
        <w:rPr>
          <w:lang w:eastAsia="en-US"/>
        </w:rPr>
        <w:t xml:space="preserve">Tests a package against a set of </w:t>
      </w:r>
      <w:r w:rsidR="00104440">
        <w:rPr>
          <w:lang w:eastAsia="en-US"/>
        </w:rPr>
        <w:t xml:space="preserve">ISO-derived </w:t>
      </w:r>
      <w:r>
        <w:rPr>
          <w:lang w:eastAsia="en-US"/>
        </w:rPr>
        <w:t xml:space="preserve">"best practice" modelling practices, and creates a report listing the elements (packages, associations, etc) that do not comply with these practices. </w:t>
      </w:r>
    </w:p>
    <w:p w14:paraId="2D73AF6B" w14:textId="77777777" w:rsidR="00104440" w:rsidRDefault="00104440" w:rsidP="00954E2D">
      <w:pPr>
        <w:pStyle w:val="BodyText"/>
        <w:rPr>
          <w:lang w:eastAsia="en-US"/>
        </w:rPr>
      </w:pPr>
      <w:r>
        <w:rPr>
          <w:lang w:eastAsia="en-US"/>
        </w:rPr>
        <w:t>Some of the conformance checks are intended to check models intended for GML outputs; however you can use them to check for general model "well-formedness".</w:t>
      </w:r>
    </w:p>
    <w:p w14:paraId="4A1D67D9" w14:textId="77777777" w:rsidR="002405BB" w:rsidRDefault="002405BB" w:rsidP="002405BB">
      <w:pPr>
        <w:pStyle w:val="BodyText"/>
        <w:rPr>
          <w:lang w:eastAsia="en-US"/>
        </w:rPr>
      </w:pPr>
      <w:r>
        <w:rPr>
          <w:lang w:eastAsia="en-US"/>
        </w:rPr>
        <w:t>This tool was previously available in the Hollow World EA Add-in, and is now available in Solid Ground.</w:t>
      </w:r>
    </w:p>
    <w:p w14:paraId="6525D0B6" w14:textId="77777777" w:rsidR="00954E2D" w:rsidRDefault="000D325B" w:rsidP="00954E2D">
      <w:pPr>
        <w:pStyle w:val="Heading3"/>
      </w:pPr>
      <w:r>
        <w:t>Preconditions</w:t>
      </w:r>
    </w:p>
    <w:p w14:paraId="76C4D0FF" w14:textId="77777777" w:rsidR="00954E2D" w:rsidRDefault="00104440" w:rsidP="00104440">
      <w:pPr>
        <w:pStyle w:val="BodyText"/>
        <w:rPr>
          <w:lang w:eastAsia="en-US"/>
        </w:rPr>
      </w:pPr>
      <w:r>
        <w:rPr>
          <w:lang w:eastAsia="en-US"/>
        </w:rPr>
        <w:t xml:space="preserve">The conformance tests apply only to models using an ISO application schema; hence you </w:t>
      </w:r>
      <w:r w:rsidR="00954E2D">
        <w:rPr>
          <w:lang w:eastAsia="en-US"/>
        </w:rPr>
        <w:t xml:space="preserve">can use this tool only after you have selected a package with the stereotype </w:t>
      </w:r>
      <w:r>
        <w:rPr>
          <w:lang w:eastAsia="en-US"/>
        </w:rPr>
        <w:t>&lt;&lt;A</w:t>
      </w:r>
      <w:r w:rsidR="00954E2D">
        <w:rPr>
          <w:lang w:eastAsia="en-US"/>
        </w:rPr>
        <w:t>pplication Schema</w:t>
      </w:r>
      <w:r>
        <w:rPr>
          <w:lang w:eastAsia="en-US"/>
        </w:rPr>
        <w:t>&gt;&gt;.</w:t>
      </w:r>
      <w:r w:rsidR="00954E2D">
        <w:rPr>
          <w:lang w:eastAsia="en-US"/>
        </w:rPr>
        <w:t xml:space="preserve"> </w:t>
      </w:r>
    </w:p>
    <w:p w14:paraId="7792C2A4" w14:textId="77777777" w:rsidR="000D325B" w:rsidRDefault="000D325B" w:rsidP="00954E2D">
      <w:pPr>
        <w:pStyle w:val="Heading3"/>
      </w:pPr>
      <w:r>
        <w:t>Instructions</w:t>
      </w:r>
    </w:p>
    <w:p w14:paraId="5441FF18" w14:textId="77777777" w:rsidR="000D325B" w:rsidRDefault="000D325B" w:rsidP="000D325B">
      <w:pPr>
        <w:pStyle w:val="ListNumber"/>
        <w:numPr>
          <w:ilvl w:val="0"/>
          <w:numId w:val="17"/>
        </w:numPr>
        <w:rPr>
          <w:lang w:eastAsia="en-US"/>
        </w:rPr>
      </w:pPr>
      <w:r>
        <w:rPr>
          <w:lang w:eastAsia="en-US"/>
        </w:rPr>
        <w:t>In the EA Project Browser, right-click the package.</w:t>
      </w:r>
    </w:p>
    <w:p w14:paraId="02E41CC1" w14:textId="77777777" w:rsidR="000D325B" w:rsidRDefault="000D325B" w:rsidP="000D325B">
      <w:pPr>
        <w:pStyle w:val="ListNumber"/>
        <w:rPr>
          <w:lang w:eastAsia="en-US"/>
        </w:rPr>
      </w:pPr>
      <w:r>
        <w:rPr>
          <w:lang w:eastAsia="en-US"/>
        </w:rPr>
        <w:t xml:space="preserve">From the pop-up menu, select </w:t>
      </w:r>
      <w:r w:rsidRPr="003E56D9">
        <w:rPr>
          <w:rStyle w:val="UIMenuItem"/>
        </w:rPr>
        <w:t xml:space="preserve">Extensions &gt; Solid Ground &gt; Standards Conformance &gt; </w:t>
      </w:r>
      <w:r>
        <w:rPr>
          <w:rStyle w:val="UIMenuItem"/>
        </w:rPr>
        <w:t>Run Conformance Tests</w:t>
      </w:r>
      <w:r w:rsidRPr="003E56D9">
        <w:rPr>
          <w:rStyle w:val="UIMenuItem"/>
        </w:rPr>
        <w:t>.</w:t>
      </w:r>
    </w:p>
    <w:p w14:paraId="042FD436" w14:textId="77777777" w:rsidR="000D325B" w:rsidRDefault="000D325B" w:rsidP="000D325B">
      <w:pPr>
        <w:pStyle w:val="Heading3"/>
        <w:rPr>
          <w:lang w:eastAsia="en-US"/>
        </w:rPr>
      </w:pPr>
      <w:r>
        <w:rPr>
          <w:lang w:eastAsia="en-US"/>
        </w:rPr>
        <w:t>Postconditions</w:t>
      </w:r>
    </w:p>
    <w:p w14:paraId="39ECC2A8" w14:textId="77777777" w:rsidR="000D325B" w:rsidRDefault="000D325B" w:rsidP="000D325B">
      <w:pPr>
        <w:pStyle w:val="BodyText"/>
        <w:rPr>
          <w:lang w:eastAsia="en-US"/>
        </w:rPr>
      </w:pPr>
      <w:r>
        <w:rPr>
          <w:lang w:eastAsia="en-US"/>
        </w:rPr>
        <w:t>Solid Ground displays a results report</w:t>
      </w:r>
      <w:r w:rsidR="00CA7AD6">
        <w:rPr>
          <w:lang w:eastAsia="en-US"/>
        </w:rPr>
        <w:t xml:space="preserve"> for each </w:t>
      </w:r>
      <w:r>
        <w:rPr>
          <w:lang w:eastAsia="en-US"/>
        </w:rPr>
        <w:t xml:space="preserve">package, attribute and connector </w:t>
      </w:r>
      <w:r w:rsidR="00CA7AD6">
        <w:rPr>
          <w:lang w:eastAsia="en-US"/>
        </w:rPr>
        <w:t>in the model. The report contains:</w:t>
      </w:r>
    </w:p>
    <w:p w14:paraId="4AF489DA" w14:textId="4CD1B9D2" w:rsidR="000D325B" w:rsidRDefault="000D325B" w:rsidP="00A650CB">
      <w:pPr>
        <w:pStyle w:val="ListBullet"/>
        <w:ind w:left="720" w:hanging="720"/>
        <w:rPr>
          <w:lang w:eastAsia="en-US"/>
        </w:rPr>
      </w:pPr>
      <w:r>
        <w:rPr>
          <w:lang w:eastAsia="en-US"/>
        </w:rPr>
        <w:t>Errors,  where the model elem</w:t>
      </w:r>
      <w:r w:rsidR="00296F43">
        <w:rPr>
          <w:noProof/>
          <w:lang w:eastAsia="en-US"/>
        </w:rPr>
        <w:pict w14:anchorId="7BF6F995">
          <v:shape id="_x0000_s1070" type="#_x0000_t136" style="position:absolute;left:0;text-align:left;margin-left:0;margin-top:0;width:412.4pt;height:247.45pt;rotation:315;z-index:-25157324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Pr>
          <w:lang w:eastAsia="en-US"/>
        </w:rPr>
        <w:t>ent does not pass one or more of the conformance checks; and</w:t>
      </w:r>
    </w:p>
    <w:p w14:paraId="22595128" w14:textId="77777777" w:rsidR="000D325B" w:rsidRPr="000D325B" w:rsidRDefault="000D325B" w:rsidP="000D325B">
      <w:pPr>
        <w:pStyle w:val="ListBullet"/>
        <w:rPr>
          <w:lang w:eastAsia="en-US"/>
        </w:rPr>
      </w:pPr>
      <w:r>
        <w:rPr>
          <w:lang w:eastAsia="en-US"/>
        </w:rPr>
        <w:t>Warnings, where the model element is missing some useful, but not essential, information</w:t>
      </w:r>
      <w:r w:rsidR="00A25FE3">
        <w:rPr>
          <w:lang w:eastAsia="en-US"/>
        </w:rPr>
        <w:t>. Examples are</w:t>
      </w:r>
      <w:r>
        <w:rPr>
          <w:lang w:eastAsia="en-US"/>
        </w:rPr>
        <w:t xml:space="preserve"> role names on associations, or Notes, in the model element's </w:t>
      </w:r>
      <w:r w:rsidRPr="00A25FE3">
        <w:rPr>
          <w:rStyle w:val="UIMenuItem"/>
        </w:rPr>
        <w:t>Notes</w:t>
      </w:r>
      <w:r>
        <w:rPr>
          <w:lang w:eastAsia="en-US"/>
        </w:rPr>
        <w:t xml:space="preserve"> field.</w:t>
      </w:r>
    </w:p>
    <w:p w14:paraId="578B20A8" w14:textId="77777777" w:rsidR="00954E2D" w:rsidRDefault="000D325B" w:rsidP="00954E2D">
      <w:pPr>
        <w:pStyle w:val="Heading3"/>
      </w:pPr>
      <w:bookmarkStart w:id="28" w:name="_Ref326739259"/>
      <w:r>
        <w:t>Points to note</w:t>
      </w:r>
      <w:bookmarkEnd w:id="28"/>
    </w:p>
    <w:p w14:paraId="0F709E8E" w14:textId="77777777" w:rsidR="00954E2D" w:rsidRDefault="001436A8" w:rsidP="00954E2D">
      <w:pPr>
        <w:pStyle w:val="BodyText"/>
        <w:rPr>
          <w:lang w:eastAsia="en-US"/>
        </w:rPr>
      </w:pPr>
      <w:r>
        <w:rPr>
          <w:lang w:eastAsia="en-US"/>
        </w:rPr>
        <w:t>The conformance check s</w:t>
      </w:r>
      <w:r w:rsidR="009B133C">
        <w:rPr>
          <w:lang w:eastAsia="en-US"/>
        </w:rPr>
        <w:t xml:space="preserve"> are main</w:t>
      </w:r>
      <w:r w:rsidR="00FA234C">
        <w:rPr>
          <w:lang w:eastAsia="en-US"/>
        </w:rPr>
        <w:t>tain</w:t>
      </w:r>
      <w:r w:rsidR="009B133C">
        <w:rPr>
          <w:lang w:eastAsia="en-US"/>
        </w:rPr>
        <w:t xml:space="preserve">ed as XQuery source files (.xq) </w:t>
      </w:r>
      <w:r w:rsidR="00954E2D">
        <w:rPr>
          <w:lang w:eastAsia="en-US"/>
        </w:rPr>
        <w:t xml:space="preserve">in the SVN folder </w:t>
      </w:r>
      <w:hyperlink r:id="rId32" w:history="1">
        <w:r w:rsidR="00954E2D" w:rsidRPr="005447CE">
          <w:rPr>
            <w:rStyle w:val="Hyperlink"/>
            <w:lang w:eastAsia="en-US"/>
          </w:rPr>
          <w:t>http://projects.arcs.org.au/svn/fullmoon/trunk/rules/conformance-test/ISO19136-V3.2-AnxE_XMI-V1.1</w:t>
        </w:r>
      </w:hyperlink>
      <w:r w:rsidR="00954E2D">
        <w:rPr>
          <w:lang w:eastAsia="en-US"/>
        </w:rPr>
        <w:t xml:space="preserve"> </w:t>
      </w:r>
      <w:r>
        <w:rPr>
          <w:lang w:eastAsia="en-US"/>
        </w:rPr>
        <w:t xml:space="preserve"> and are listed in the table below.</w:t>
      </w:r>
    </w:p>
    <w:p w14:paraId="6E7F7909" w14:textId="77777777" w:rsidR="00ED35E6" w:rsidRDefault="00ED35E6" w:rsidP="00ED35E6">
      <w:pPr>
        <w:pStyle w:val="Comment"/>
        <w:rPr>
          <w:lang w:eastAsia="en-US"/>
        </w:rPr>
      </w:pPr>
      <w:commentRangeStart w:id="29"/>
      <w:r>
        <w:rPr>
          <w:lang w:eastAsia="en-US"/>
        </w:rPr>
        <w:t xml:space="preserve">These checks don't include warnings eg associations having role-names, or elements having non-null values for the </w:t>
      </w:r>
      <w:r w:rsidRPr="00ED35E6">
        <w:rPr>
          <w:rStyle w:val="ScientificName"/>
        </w:rPr>
        <w:t>Notes</w:t>
      </w:r>
      <w:r>
        <w:rPr>
          <w:lang w:eastAsia="en-US"/>
        </w:rPr>
        <w:t xml:space="preserve"> field.</w:t>
      </w:r>
      <w:r w:rsidR="00A25FE3">
        <w:rPr>
          <w:lang w:eastAsia="en-US"/>
        </w:rPr>
        <w:t xml:space="preserve"> </w:t>
      </w:r>
      <w:commentRangeEnd w:id="29"/>
      <w:r w:rsidR="00560FBC">
        <w:rPr>
          <w:rStyle w:val="CommentReference"/>
          <w:color w:val="000000"/>
        </w:rPr>
        <w:commentReference w:id="29"/>
      </w:r>
    </w:p>
    <w:tbl>
      <w:tblPr>
        <w:tblStyle w:val="TableCSIRO"/>
        <w:tblW w:w="0" w:type="auto"/>
        <w:tblInd w:w="0" w:type="dxa"/>
        <w:tblLook w:val="04A0" w:firstRow="1" w:lastRow="0" w:firstColumn="1" w:lastColumn="0" w:noHBand="0" w:noVBand="1"/>
      </w:tblPr>
      <w:tblGrid>
        <w:gridCol w:w="794"/>
        <w:gridCol w:w="9014"/>
      </w:tblGrid>
      <w:tr w:rsidR="001436A8" w:rsidRPr="001436A8" w14:paraId="6218A18A" w14:textId="77777777" w:rsidTr="001436A8">
        <w:trPr>
          <w:cnfStyle w:val="100000000000" w:firstRow="1" w:lastRow="0" w:firstColumn="0" w:lastColumn="0" w:oddVBand="0" w:evenVBand="0" w:oddHBand="0" w:evenHBand="0" w:firstRowFirstColumn="0" w:firstRowLastColumn="0" w:lastRowFirstColumn="0" w:lastRowLastColumn="0"/>
          <w:tblHeader/>
        </w:trPr>
        <w:tc>
          <w:tcPr>
            <w:tcW w:w="794" w:type="dxa"/>
          </w:tcPr>
          <w:p w14:paraId="2B534B1A" w14:textId="77777777" w:rsidR="001436A8" w:rsidRPr="001436A8" w:rsidRDefault="001436A8" w:rsidP="001436A8">
            <w:pPr>
              <w:pStyle w:val="ColumnHeading"/>
            </w:pPr>
            <w:r>
              <w:t>Test no</w:t>
            </w:r>
          </w:p>
        </w:tc>
        <w:tc>
          <w:tcPr>
            <w:tcW w:w="9014" w:type="dxa"/>
          </w:tcPr>
          <w:p w14:paraId="3574EF99" w14:textId="77777777" w:rsidR="001436A8" w:rsidRPr="001436A8" w:rsidRDefault="001436A8" w:rsidP="001436A8">
            <w:pPr>
              <w:pStyle w:val="ColumnHeading"/>
            </w:pPr>
            <w:r>
              <w:t>Test</w:t>
            </w:r>
          </w:p>
        </w:tc>
      </w:tr>
      <w:tr w:rsidR="001436A8" w14:paraId="09A262FA" w14:textId="77777777" w:rsidTr="001436A8">
        <w:tc>
          <w:tcPr>
            <w:tcW w:w="794" w:type="dxa"/>
          </w:tcPr>
          <w:p w14:paraId="65FA069E" w14:textId="77777777" w:rsidR="001436A8" w:rsidRPr="001436A8" w:rsidRDefault="001436A8" w:rsidP="00954E2D">
            <w:pPr>
              <w:pStyle w:val="BodyText"/>
            </w:pPr>
            <w:r w:rsidRPr="001436A8">
              <w:t>1</w:t>
            </w:r>
          </w:p>
        </w:tc>
        <w:tc>
          <w:tcPr>
            <w:tcW w:w="9014" w:type="dxa"/>
          </w:tcPr>
          <w:p w14:paraId="43DCD349" w14:textId="77777777" w:rsidR="001436A8" w:rsidRPr="001436A8" w:rsidRDefault="001436A8" w:rsidP="001436A8">
            <w:pPr>
              <w:autoSpaceDE w:val="0"/>
              <w:autoSpaceDN w:val="0"/>
              <w:adjustRightInd w:val="0"/>
              <w:spacing w:after="0"/>
            </w:pPr>
            <w:r>
              <w:t xml:space="preserve">The model must have </w:t>
            </w:r>
            <w:r w:rsidRPr="001436A8">
              <w:t>least one outermost UML</w:t>
            </w:r>
            <w:r>
              <w:t xml:space="preserve"> p</w:t>
            </w:r>
            <w:r w:rsidRPr="001436A8">
              <w:t>ackage with the stereotype &lt;&lt;Application Schema&gt;&gt;</w:t>
            </w:r>
            <w:r>
              <w:t>.</w:t>
            </w:r>
          </w:p>
        </w:tc>
      </w:tr>
      <w:tr w:rsidR="001436A8" w14:paraId="5A6D57F5"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35BBC0ED" w14:textId="77777777" w:rsidR="001436A8" w:rsidRPr="001436A8" w:rsidRDefault="001436A8" w:rsidP="00954E2D">
            <w:pPr>
              <w:pStyle w:val="BodyText"/>
            </w:pPr>
            <w:r w:rsidRPr="001436A8">
              <w:t>2</w:t>
            </w:r>
          </w:p>
        </w:tc>
        <w:tc>
          <w:tcPr>
            <w:tcW w:w="9014" w:type="dxa"/>
          </w:tcPr>
          <w:p w14:paraId="7EE50F19" w14:textId="77777777" w:rsidR="001436A8" w:rsidRPr="001436A8" w:rsidRDefault="001436A8" w:rsidP="001436A8">
            <w:pPr>
              <w:autoSpaceDE w:val="0"/>
              <w:autoSpaceDN w:val="0"/>
              <w:adjustRightInd w:val="0"/>
              <w:spacing w:after="0"/>
            </w:pPr>
            <w:r>
              <w:t xml:space="preserve">The model must have only one </w:t>
            </w:r>
            <w:r w:rsidRPr="001436A8">
              <w:t>UML</w:t>
            </w:r>
            <w:r w:rsidR="00A65742">
              <w:t xml:space="preserve"> p</w:t>
            </w:r>
            <w:r w:rsidRPr="001436A8">
              <w:t>ackage</w:t>
            </w:r>
            <w:r>
              <w:t xml:space="preserve"> </w:t>
            </w:r>
            <w:r w:rsidRPr="001436A8">
              <w:t xml:space="preserve">with the stereotype &lt;&lt;Application Schema&gt;&gt;. </w:t>
            </w:r>
            <w:r w:rsidR="008010A8">
              <w:t xml:space="preserve">In other words, you must not have Application Schemas within Application Schemas. </w:t>
            </w:r>
            <w:r w:rsidRPr="001436A8">
              <w:t xml:space="preserve">In </w:t>
            </w:r>
            <w:r>
              <w:t xml:space="preserve">the </w:t>
            </w:r>
            <w:r w:rsidRPr="001436A8">
              <w:t>following</w:t>
            </w:r>
          </w:p>
          <w:p w14:paraId="34812B78" w14:textId="77777777" w:rsidR="001436A8" w:rsidRPr="001436A8" w:rsidRDefault="00ED35E6" w:rsidP="00ED35E6">
            <w:pPr>
              <w:pStyle w:val="BodyText"/>
            </w:pPr>
            <w:r>
              <w:t>t</w:t>
            </w:r>
            <w:r w:rsidR="001436A8" w:rsidRPr="001436A8">
              <w:t>ests</w:t>
            </w:r>
            <w:r w:rsidR="001436A8">
              <w:t>,</w:t>
            </w:r>
            <w:r w:rsidR="001436A8" w:rsidRPr="001436A8">
              <w:t xml:space="preserve"> </w:t>
            </w:r>
            <w:r w:rsidR="001436A8">
              <w:t xml:space="preserve">this package is denoted the </w:t>
            </w:r>
            <w:r w:rsidR="001436A8" w:rsidRPr="001436A8">
              <w:t>"target Application Schema package".</w:t>
            </w:r>
          </w:p>
        </w:tc>
      </w:tr>
      <w:tr w:rsidR="001436A8" w14:paraId="637D2CB7" w14:textId="77777777" w:rsidTr="001436A8">
        <w:tc>
          <w:tcPr>
            <w:tcW w:w="794" w:type="dxa"/>
          </w:tcPr>
          <w:p w14:paraId="2FD44924" w14:textId="77777777" w:rsidR="001436A8" w:rsidRPr="001436A8" w:rsidRDefault="001436A8" w:rsidP="00954E2D">
            <w:pPr>
              <w:pStyle w:val="BodyText"/>
            </w:pPr>
            <w:r w:rsidRPr="001436A8">
              <w:t>3</w:t>
            </w:r>
          </w:p>
        </w:tc>
        <w:tc>
          <w:tcPr>
            <w:tcW w:w="9014" w:type="dxa"/>
          </w:tcPr>
          <w:p w14:paraId="7E06BC92" w14:textId="77777777" w:rsidR="001436A8" w:rsidRPr="001436A8" w:rsidRDefault="00A65742" w:rsidP="00A65742">
            <w:pPr>
              <w:autoSpaceDE w:val="0"/>
              <w:autoSpaceDN w:val="0"/>
              <w:adjustRightInd w:val="0"/>
              <w:spacing w:after="0"/>
            </w:pPr>
            <w:r>
              <w:t xml:space="preserve">The model must have </w:t>
            </w:r>
            <w:r w:rsidR="001436A8" w:rsidRPr="001436A8">
              <w:t>at least one publicly visible</w:t>
            </w:r>
            <w:r>
              <w:t xml:space="preserve"> </w:t>
            </w:r>
            <w:r w:rsidR="001436A8" w:rsidRPr="001436A8">
              <w:t>UML</w:t>
            </w:r>
            <w:r>
              <w:t xml:space="preserve"> c</w:t>
            </w:r>
            <w:r w:rsidR="001436A8" w:rsidRPr="001436A8">
              <w:t>lass within the target Application Schema packag</w:t>
            </w:r>
            <w:r>
              <w:t>e.</w:t>
            </w:r>
          </w:p>
        </w:tc>
      </w:tr>
      <w:tr w:rsidR="001436A8" w14:paraId="2DFB5C65"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5429561A" w14:textId="77777777" w:rsidR="001436A8" w:rsidRPr="001436A8" w:rsidRDefault="001436A8" w:rsidP="00954E2D">
            <w:pPr>
              <w:pStyle w:val="BodyText"/>
            </w:pPr>
            <w:r w:rsidRPr="001436A8">
              <w:t>4</w:t>
            </w:r>
          </w:p>
        </w:tc>
        <w:tc>
          <w:tcPr>
            <w:tcW w:w="9014" w:type="dxa"/>
          </w:tcPr>
          <w:p w14:paraId="50D8F351" w14:textId="77777777" w:rsidR="001436A8" w:rsidRPr="001436A8" w:rsidRDefault="00A65742" w:rsidP="00A65742">
            <w:pPr>
              <w:autoSpaceDE w:val="0"/>
              <w:autoSpaceDN w:val="0"/>
              <w:adjustRightInd w:val="0"/>
              <w:spacing w:after="0"/>
            </w:pPr>
            <w:r>
              <w:t xml:space="preserve">The </w:t>
            </w:r>
            <w:r w:rsidRPr="001436A8">
              <w:t>target</w:t>
            </w:r>
            <w:r>
              <w:t xml:space="preserve"> </w:t>
            </w:r>
            <w:r w:rsidRPr="001436A8">
              <w:t>Application Schema package</w:t>
            </w:r>
            <w:r>
              <w:t xml:space="preserve"> must have </w:t>
            </w:r>
            <w:r w:rsidR="001436A8" w:rsidRPr="001436A8">
              <w:t xml:space="preserve">non-null values for both the </w:t>
            </w:r>
            <w:r w:rsidR="001436A8" w:rsidRPr="00A65742">
              <w:rPr>
                <w:rStyle w:val="ScientificName"/>
              </w:rPr>
              <w:t>targetNamespace</w:t>
            </w:r>
            <w:r w:rsidR="001436A8" w:rsidRPr="001436A8">
              <w:t xml:space="preserve"> and </w:t>
            </w:r>
            <w:r w:rsidR="001436A8" w:rsidRPr="00A65742">
              <w:rPr>
                <w:rStyle w:val="ScientificName"/>
              </w:rPr>
              <w:t>xmlns</w:t>
            </w:r>
            <w:r w:rsidR="001436A8" w:rsidRPr="001436A8">
              <w:t xml:space="preserve"> tagged values.</w:t>
            </w:r>
          </w:p>
        </w:tc>
      </w:tr>
      <w:tr w:rsidR="001436A8" w14:paraId="23739239" w14:textId="77777777" w:rsidTr="001436A8">
        <w:tc>
          <w:tcPr>
            <w:tcW w:w="794" w:type="dxa"/>
          </w:tcPr>
          <w:p w14:paraId="1F144CBC" w14:textId="77777777" w:rsidR="001436A8" w:rsidRPr="001436A8" w:rsidRDefault="001436A8" w:rsidP="00954E2D">
            <w:pPr>
              <w:pStyle w:val="BodyText"/>
            </w:pPr>
            <w:r w:rsidRPr="001436A8">
              <w:t>5</w:t>
            </w:r>
          </w:p>
        </w:tc>
        <w:tc>
          <w:tcPr>
            <w:tcW w:w="9014" w:type="dxa"/>
          </w:tcPr>
          <w:p w14:paraId="68D08B0E" w14:textId="77777777" w:rsidR="001436A8" w:rsidRPr="001436A8" w:rsidRDefault="00A65742" w:rsidP="00A65742">
            <w:pPr>
              <w:autoSpaceDE w:val="0"/>
              <w:autoSpaceDN w:val="0"/>
              <w:adjustRightInd w:val="0"/>
              <w:spacing w:after="0"/>
            </w:pPr>
            <w:r>
              <w:t xml:space="preserve">All </w:t>
            </w:r>
            <w:r w:rsidRPr="001436A8">
              <w:t>Application Schema and Leaf packages within the model</w:t>
            </w:r>
            <w:r>
              <w:t xml:space="preserve"> must have an </w:t>
            </w:r>
            <w:r w:rsidR="001436A8" w:rsidRPr="00A65742">
              <w:rPr>
                <w:rStyle w:val="ScientificName"/>
              </w:rPr>
              <w:t>xsdDocument</w:t>
            </w:r>
            <w:r w:rsidR="001436A8" w:rsidRPr="001436A8">
              <w:t xml:space="preserve"> tagged value</w:t>
            </w:r>
            <w:r>
              <w:t>.</w:t>
            </w:r>
          </w:p>
        </w:tc>
      </w:tr>
      <w:tr w:rsidR="001436A8" w14:paraId="4841A49F"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23BD4B08" w14:textId="77777777" w:rsidR="001436A8" w:rsidRPr="001436A8" w:rsidRDefault="001436A8" w:rsidP="00954E2D">
            <w:pPr>
              <w:pStyle w:val="BodyText"/>
            </w:pPr>
            <w:r w:rsidRPr="001436A8">
              <w:t>6</w:t>
            </w:r>
          </w:p>
        </w:tc>
        <w:tc>
          <w:tcPr>
            <w:tcW w:w="9014" w:type="dxa"/>
          </w:tcPr>
          <w:p w14:paraId="2FF43FD5" w14:textId="77777777" w:rsidR="001436A8" w:rsidRPr="001436A8" w:rsidRDefault="00FA234C" w:rsidP="00CC7594">
            <w:pPr>
              <w:autoSpaceDE w:val="0"/>
              <w:autoSpaceDN w:val="0"/>
              <w:adjustRightInd w:val="0"/>
              <w:spacing w:after="0"/>
            </w:pPr>
            <w:r>
              <w:t xml:space="preserve">All </w:t>
            </w:r>
            <w:r w:rsidRPr="00CC7594">
              <w:rPr>
                <w:rStyle w:val="ScientificName"/>
              </w:rPr>
              <w:t>xsdDocument</w:t>
            </w:r>
            <w:r>
              <w:t xml:space="preserve"> tagged values in </w:t>
            </w:r>
            <w:r w:rsidRPr="001436A8">
              <w:t>Application Schema and Leaf packages within the model</w:t>
            </w:r>
            <w:r>
              <w:t xml:space="preserve"> must </w:t>
            </w:r>
            <w:r w:rsidR="00CC7594">
              <w:t>be non-null and unique.</w:t>
            </w:r>
          </w:p>
        </w:tc>
      </w:tr>
      <w:tr w:rsidR="001436A8" w14:paraId="2D74CAB5" w14:textId="77777777" w:rsidTr="001436A8">
        <w:tc>
          <w:tcPr>
            <w:tcW w:w="794" w:type="dxa"/>
          </w:tcPr>
          <w:p w14:paraId="1955443A" w14:textId="77777777" w:rsidR="001436A8" w:rsidRPr="001436A8" w:rsidRDefault="001436A8" w:rsidP="00954E2D">
            <w:pPr>
              <w:pStyle w:val="BodyText"/>
            </w:pPr>
            <w:r w:rsidRPr="001436A8">
              <w:t>7</w:t>
            </w:r>
          </w:p>
        </w:tc>
        <w:tc>
          <w:tcPr>
            <w:tcW w:w="9014" w:type="dxa"/>
          </w:tcPr>
          <w:p w14:paraId="77271E16" w14:textId="77777777" w:rsidR="001436A8" w:rsidRPr="001436A8" w:rsidRDefault="00CC7594" w:rsidP="001436A8">
            <w:pPr>
              <w:autoSpaceDE w:val="0"/>
              <w:autoSpaceDN w:val="0"/>
              <w:adjustRightInd w:val="0"/>
              <w:spacing w:after="0"/>
            </w:pPr>
            <w:r>
              <w:t xml:space="preserve">All </w:t>
            </w:r>
            <w:r w:rsidR="001436A8" w:rsidRPr="007A37F4">
              <w:rPr>
                <w:rStyle w:val="ScientificName"/>
              </w:rPr>
              <w:t>@xmi.id</w:t>
            </w:r>
            <w:r w:rsidR="001436A8" w:rsidRPr="001436A8">
              <w:t xml:space="preserve"> values in the XMI file</w:t>
            </w:r>
            <w:r>
              <w:t xml:space="preserve"> must be unique. </w:t>
            </w:r>
            <w:r w:rsidR="001436A8" w:rsidRPr="001436A8">
              <w:t>An apparent bug in EA export can duplicate tagged values</w:t>
            </w:r>
          </w:p>
          <w:p w14:paraId="32BA3AF6" w14:textId="77777777" w:rsidR="001436A8" w:rsidRPr="001436A8" w:rsidRDefault="001436A8" w:rsidP="00CC7594">
            <w:pPr>
              <w:autoSpaceDE w:val="0"/>
              <w:autoSpaceDN w:val="0"/>
              <w:adjustRightInd w:val="0"/>
              <w:spacing w:after="0"/>
            </w:pPr>
            <w:r w:rsidRPr="001436A8">
              <w:t xml:space="preserve">for the root package. It may not be a 'bug' per se as it </w:t>
            </w:r>
            <w:r w:rsidR="00CC7594">
              <w:t>s</w:t>
            </w:r>
            <w:r w:rsidRPr="001436A8">
              <w:t xml:space="preserve">eems to have appeared in the GeoSciML model only </w:t>
            </w:r>
            <w:r w:rsidR="00CC7594">
              <w:t>a</w:t>
            </w:r>
            <w:r w:rsidRPr="001436A8">
              <w:t>fter</w:t>
            </w:r>
            <w:r w:rsidR="00CC7594">
              <w:t xml:space="preserve"> </w:t>
            </w:r>
            <w:r w:rsidRPr="001436A8">
              <w:t>manual user errors with synchroni</w:t>
            </w:r>
            <w:r w:rsidR="00CC7594">
              <w:t>s</w:t>
            </w:r>
            <w:r w:rsidRPr="001436A8">
              <w:t>ation of dependent packages.</w:t>
            </w:r>
            <w:r w:rsidR="00CC7594">
              <w:t xml:space="preserve"> This test is included in order to eliminate duplicate values.</w:t>
            </w:r>
          </w:p>
        </w:tc>
      </w:tr>
      <w:tr w:rsidR="001436A8" w14:paraId="0B4BD5C5"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74914556" w14:textId="77777777" w:rsidR="001436A8" w:rsidRPr="001436A8" w:rsidRDefault="001436A8" w:rsidP="00954E2D">
            <w:pPr>
              <w:pStyle w:val="BodyText"/>
            </w:pPr>
            <w:r w:rsidRPr="001436A8">
              <w:t>8</w:t>
            </w:r>
          </w:p>
        </w:tc>
        <w:tc>
          <w:tcPr>
            <w:tcW w:w="9014" w:type="dxa"/>
          </w:tcPr>
          <w:p w14:paraId="041DEE4E" w14:textId="77777777" w:rsidR="001436A8" w:rsidRPr="001436A8" w:rsidRDefault="007A37F4" w:rsidP="007A37F4">
            <w:pPr>
              <w:pStyle w:val="BodyText"/>
            </w:pPr>
            <w:r>
              <w:t xml:space="preserve">All </w:t>
            </w:r>
            <w:r w:rsidR="001436A8" w:rsidRPr="007A37F4">
              <w:rPr>
                <w:rStyle w:val="ScientificName"/>
              </w:rPr>
              <w:t>EAStub</w:t>
            </w:r>
            <w:r w:rsidR="001436A8" w:rsidRPr="001436A8">
              <w:t xml:space="preserve"> names within the model</w:t>
            </w:r>
            <w:r>
              <w:t xml:space="preserve"> must be unique.</w:t>
            </w:r>
          </w:p>
        </w:tc>
      </w:tr>
      <w:tr w:rsidR="001436A8" w14:paraId="652A11C9" w14:textId="77777777" w:rsidTr="001436A8">
        <w:tc>
          <w:tcPr>
            <w:tcW w:w="794" w:type="dxa"/>
          </w:tcPr>
          <w:p w14:paraId="77549937" w14:textId="77777777" w:rsidR="001436A8" w:rsidRPr="001436A8" w:rsidRDefault="001436A8" w:rsidP="00954E2D">
            <w:pPr>
              <w:pStyle w:val="BodyText"/>
            </w:pPr>
            <w:r w:rsidRPr="001436A8">
              <w:t>9</w:t>
            </w:r>
          </w:p>
        </w:tc>
        <w:tc>
          <w:tcPr>
            <w:tcW w:w="9014" w:type="dxa"/>
          </w:tcPr>
          <w:p w14:paraId="0386CB18" w14:textId="77777777" w:rsidR="001436A8" w:rsidRPr="001436A8" w:rsidRDefault="007A37F4" w:rsidP="00954E2D">
            <w:pPr>
              <w:pStyle w:val="BodyText"/>
            </w:pPr>
            <w:r>
              <w:t>Not defined.</w:t>
            </w:r>
          </w:p>
        </w:tc>
      </w:tr>
      <w:tr w:rsidR="001436A8" w14:paraId="5D30156B"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19F94375" w14:textId="77777777" w:rsidR="001436A8" w:rsidRPr="001436A8" w:rsidRDefault="001436A8" w:rsidP="00954E2D">
            <w:pPr>
              <w:pStyle w:val="BodyText"/>
            </w:pPr>
            <w:r w:rsidRPr="001436A8">
              <w:t>10</w:t>
            </w:r>
          </w:p>
        </w:tc>
        <w:tc>
          <w:tcPr>
            <w:tcW w:w="9014" w:type="dxa"/>
          </w:tcPr>
          <w:p w14:paraId="0A9DA783" w14:textId="77777777" w:rsidR="001436A8" w:rsidRPr="001436A8" w:rsidRDefault="007A37F4" w:rsidP="007A37F4">
            <w:pPr>
              <w:autoSpaceDE w:val="0"/>
              <w:autoSpaceDN w:val="0"/>
              <w:adjustRightInd w:val="0"/>
              <w:spacing w:after="0"/>
            </w:pPr>
            <w:r>
              <w:t>E</w:t>
            </w:r>
            <w:r w:rsidR="001436A8" w:rsidRPr="001436A8">
              <w:t xml:space="preserve">ach name from </w:t>
            </w:r>
            <w:r w:rsidR="001436A8" w:rsidRPr="007A37F4">
              <w:rPr>
                <w:rStyle w:val="ScientificName"/>
              </w:rPr>
              <w:t>EAStub</w:t>
            </w:r>
            <w:r w:rsidR="001436A8" w:rsidRPr="001436A8">
              <w:t xml:space="preserve"> element</w:t>
            </w:r>
            <w:r>
              <w:t>s</w:t>
            </w:r>
            <w:r w:rsidR="001436A8" w:rsidRPr="001436A8">
              <w:t xml:space="preserve"> </w:t>
            </w:r>
            <w:r>
              <w:t>must have</w:t>
            </w:r>
            <w:r w:rsidR="001436A8" w:rsidRPr="001436A8">
              <w:t xml:space="preserve"> corresponding</w:t>
            </w:r>
            <w:r>
              <w:t xml:space="preserve"> r</w:t>
            </w:r>
            <w:r w:rsidR="001436A8" w:rsidRPr="001436A8">
              <w:t>ecord</w:t>
            </w:r>
            <w:r>
              <w:t>s</w:t>
            </w:r>
            <w:r w:rsidR="001436A8" w:rsidRPr="001436A8">
              <w:t xml:space="preserve"> in registers or type-mapping tables </w:t>
            </w:r>
            <w:r>
              <w:t>d</w:t>
            </w:r>
            <w:r w:rsidR="001436A8" w:rsidRPr="001436A8">
              <w:t>epending on</w:t>
            </w:r>
            <w:r>
              <w:t xml:space="preserve"> </w:t>
            </w:r>
            <w:r w:rsidR="001436A8" w:rsidRPr="007A37F4">
              <w:rPr>
                <w:rStyle w:val="ScientificName"/>
              </w:rPr>
              <w:t>EAStub/@UMLType</w:t>
            </w:r>
            <w:r w:rsidR="001436A8" w:rsidRPr="001436A8">
              <w:t>.</w:t>
            </w:r>
          </w:p>
        </w:tc>
      </w:tr>
      <w:tr w:rsidR="001436A8" w14:paraId="2E22CDB9" w14:textId="77777777" w:rsidTr="001436A8">
        <w:tc>
          <w:tcPr>
            <w:tcW w:w="794" w:type="dxa"/>
          </w:tcPr>
          <w:p w14:paraId="18B298FE" w14:textId="77777777" w:rsidR="001436A8" w:rsidRPr="001436A8" w:rsidRDefault="001436A8" w:rsidP="00954E2D">
            <w:pPr>
              <w:pStyle w:val="BodyText"/>
            </w:pPr>
            <w:r w:rsidRPr="001436A8">
              <w:t>11</w:t>
            </w:r>
          </w:p>
        </w:tc>
        <w:tc>
          <w:tcPr>
            <w:tcW w:w="9014" w:type="dxa"/>
          </w:tcPr>
          <w:p w14:paraId="16A40A10" w14:textId="77777777" w:rsidR="001436A8" w:rsidRPr="001436A8" w:rsidRDefault="007A37F4" w:rsidP="007A37F4">
            <w:pPr>
              <w:autoSpaceDE w:val="0"/>
              <w:autoSpaceDN w:val="0"/>
              <w:adjustRightInd w:val="0"/>
              <w:spacing w:after="0"/>
            </w:pPr>
            <w:r>
              <w:t>A</w:t>
            </w:r>
            <w:r w:rsidRPr="001436A8">
              <w:t>ll</w:t>
            </w:r>
            <w:r>
              <w:t xml:space="preserve">  </w:t>
            </w:r>
            <w:r w:rsidRPr="001436A8">
              <w:t>attributes and association ends of class</w:t>
            </w:r>
            <w:r>
              <w:t xml:space="preserve">es must have a </w:t>
            </w:r>
            <w:r w:rsidR="001436A8" w:rsidRPr="009A7CAB">
              <w:rPr>
                <w:rStyle w:val="ScientificName"/>
              </w:rPr>
              <w:t>sequenceNumber</w:t>
            </w:r>
            <w:r w:rsidR="001436A8" w:rsidRPr="001436A8">
              <w:t xml:space="preserve"> tagged value</w:t>
            </w:r>
            <w:r>
              <w:t>.</w:t>
            </w:r>
          </w:p>
        </w:tc>
      </w:tr>
      <w:tr w:rsidR="001436A8" w14:paraId="607FC5ED"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083AF7BF" w14:textId="77777777" w:rsidR="001436A8" w:rsidRPr="001436A8" w:rsidRDefault="001436A8" w:rsidP="00954E2D">
            <w:pPr>
              <w:pStyle w:val="BodyText"/>
            </w:pPr>
            <w:r w:rsidRPr="001436A8">
              <w:t>12</w:t>
            </w:r>
          </w:p>
        </w:tc>
        <w:tc>
          <w:tcPr>
            <w:tcW w:w="9014" w:type="dxa"/>
          </w:tcPr>
          <w:p w14:paraId="593EFD14" w14:textId="77777777" w:rsidR="001436A8" w:rsidRPr="001436A8" w:rsidRDefault="007A37F4" w:rsidP="007A37F4">
            <w:pPr>
              <w:autoSpaceDE w:val="0"/>
              <w:autoSpaceDN w:val="0"/>
              <w:adjustRightInd w:val="0"/>
              <w:spacing w:after="0"/>
            </w:pPr>
            <w:r>
              <w:t xml:space="preserve">In a model, all instances of the </w:t>
            </w:r>
            <w:r w:rsidR="001436A8" w:rsidRPr="009A7CAB">
              <w:rPr>
                <w:rStyle w:val="ScientificName"/>
              </w:rPr>
              <w:t>sequenceNumber</w:t>
            </w:r>
            <w:r>
              <w:t xml:space="preserve"> </w:t>
            </w:r>
            <w:r w:rsidR="009A7CAB">
              <w:t xml:space="preserve">tagged value </w:t>
            </w:r>
            <w:r>
              <w:t>must be unique</w:t>
            </w:r>
            <w:r w:rsidR="001436A8" w:rsidRPr="001436A8">
              <w:t xml:space="preserve"> across all attributes</w:t>
            </w:r>
            <w:r>
              <w:t xml:space="preserve"> </w:t>
            </w:r>
            <w:r w:rsidR="001436A8" w:rsidRPr="001436A8">
              <w:t>and association ends of class</w:t>
            </w:r>
            <w:r>
              <w:t>es</w:t>
            </w:r>
            <w:r w:rsidR="001436A8" w:rsidRPr="001436A8">
              <w:t>.</w:t>
            </w:r>
          </w:p>
        </w:tc>
      </w:tr>
      <w:tr w:rsidR="001436A8" w14:paraId="7AA58B8E" w14:textId="77777777" w:rsidTr="001436A8">
        <w:tc>
          <w:tcPr>
            <w:tcW w:w="794" w:type="dxa"/>
          </w:tcPr>
          <w:p w14:paraId="20D8F0E3" w14:textId="77777777" w:rsidR="001436A8" w:rsidRPr="001436A8" w:rsidRDefault="001436A8" w:rsidP="00954E2D">
            <w:pPr>
              <w:pStyle w:val="BodyText"/>
            </w:pPr>
            <w:r w:rsidRPr="001436A8">
              <w:t>13</w:t>
            </w:r>
          </w:p>
        </w:tc>
        <w:tc>
          <w:tcPr>
            <w:tcW w:w="9014" w:type="dxa"/>
          </w:tcPr>
          <w:p w14:paraId="3D9DFB7F" w14:textId="77777777" w:rsidR="001436A8" w:rsidRDefault="009A7CAB" w:rsidP="009A7CAB">
            <w:pPr>
              <w:autoSpaceDE w:val="0"/>
              <w:autoSpaceDN w:val="0"/>
              <w:adjustRightInd w:val="0"/>
              <w:spacing w:after="0"/>
            </w:pPr>
            <w:r>
              <w:t>A</w:t>
            </w:r>
            <w:r w:rsidR="001436A8" w:rsidRPr="001436A8">
              <w:t>l</w:t>
            </w:r>
            <w:r>
              <w:t>l</w:t>
            </w:r>
            <w:r w:rsidR="001436A8" w:rsidRPr="001436A8">
              <w:t xml:space="preserve"> attribute and association target types are</w:t>
            </w:r>
            <w:r>
              <w:t xml:space="preserve"> </w:t>
            </w:r>
            <w:r w:rsidR="001436A8" w:rsidRPr="001436A8">
              <w:t xml:space="preserve">either internal or external classes, or </w:t>
            </w:r>
            <w:r w:rsidR="0043519F">
              <w:t xml:space="preserve">EA XMI IDs </w:t>
            </w:r>
            <w:r w:rsidR="001436A8" w:rsidRPr="001436A8">
              <w:t>that</w:t>
            </w:r>
            <w:r>
              <w:t xml:space="preserve"> </w:t>
            </w:r>
            <w:r w:rsidR="001436A8" w:rsidRPr="001436A8">
              <w:t>correspond to the NULL-type.</w:t>
            </w:r>
          </w:p>
          <w:p w14:paraId="70C61877" w14:textId="77777777" w:rsidR="009A7CAB" w:rsidRPr="001436A8" w:rsidRDefault="009A7CAB" w:rsidP="009A7CAB">
            <w:pPr>
              <w:autoSpaceDE w:val="0"/>
              <w:autoSpaceDN w:val="0"/>
              <w:adjustRightInd w:val="0"/>
              <w:spacing w:after="0"/>
            </w:pPr>
            <w:commentRangeStart w:id="30"/>
            <w:r w:rsidRPr="009A7CAB">
              <w:rPr>
                <w:highlight w:val="yellow"/>
              </w:rPr>
              <w:t>Sorry I have NO idea what this one means!</w:t>
            </w:r>
            <w:commentRangeEnd w:id="30"/>
            <w:r w:rsidR="00560FBC">
              <w:rPr>
                <w:rStyle w:val="CommentReference"/>
              </w:rPr>
              <w:commentReference w:id="30"/>
            </w:r>
          </w:p>
        </w:tc>
      </w:tr>
      <w:tr w:rsidR="001436A8" w14:paraId="62809559"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3BE7D061" w14:textId="77777777" w:rsidR="001436A8" w:rsidRPr="001436A8" w:rsidRDefault="001436A8" w:rsidP="00954E2D">
            <w:pPr>
              <w:pStyle w:val="BodyText"/>
            </w:pPr>
            <w:r w:rsidRPr="001436A8">
              <w:t>14</w:t>
            </w:r>
          </w:p>
        </w:tc>
        <w:tc>
          <w:tcPr>
            <w:tcW w:w="9014" w:type="dxa"/>
          </w:tcPr>
          <w:p w14:paraId="4731F493" w14:textId="77777777" w:rsidR="001436A8" w:rsidRPr="001436A8" w:rsidRDefault="009A7CAB" w:rsidP="0050302F">
            <w:pPr>
              <w:autoSpaceDE w:val="0"/>
              <w:autoSpaceDN w:val="0"/>
              <w:adjustRightInd w:val="0"/>
              <w:spacing w:after="0"/>
            </w:pPr>
            <w:r>
              <w:t xml:space="preserve">If the model contains classes stereotyped </w:t>
            </w:r>
            <w:r w:rsidR="0050302F">
              <w:t>with</w:t>
            </w:r>
            <w:r>
              <w:t xml:space="preserve"> </w:t>
            </w:r>
            <w:r w:rsidR="001436A8" w:rsidRPr="001436A8">
              <w:t xml:space="preserve"> </w:t>
            </w:r>
            <w:r w:rsidRPr="001436A8">
              <w:t>&lt;&lt;CodeList&gt;&gt;</w:t>
            </w:r>
            <w:r>
              <w:t xml:space="preserve"> and these classes have the tagged value </w:t>
            </w:r>
            <w:r w:rsidRPr="009A7CAB">
              <w:rPr>
                <w:rStyle w:val="ScientificName"/>
              </w:rPr>
              <w:t>asDictionary</w:t>
            </w:r>
            <w:r>
              <w:rPr>
                <w:rStyle w:val="ScientificName"/>
              </w:rPr>
              <w:t>="true"</w:t>
            </w:r>
            <w:r w:rsidRPr="009A7CAB">
              <w:t>,</w:t>
            </w:r>
            <w:r>
              <w:t xml:space="preserve"> then the classes must also contain the </w:t>
            </w:r>
            <w:r w:rsidR="001436A8" w:rsidRPr="009A7CAB">
              <w:rPr>
                <w:rStyle w:val="ScientificName"/>
              </w:rPr>
              <w:t>codeSpace</w:t>
            </w:r>
            <w:r w:rsidR="001436A8" w:rsidRPr="001436A8">
              <w:t xml:space="preserve">, </w:t>
            </w:r>
            <w:r w:rsidR="001436A8" w:rsidRPr="009A7CAB">
              <w:rPr>
                <w:rStyle w:val="ScientificName"/>
              </w:rPr>
              <w:t>dictionaryIdentifier</w:t>
            </w:r>
            <w:r w:rsidR="001436A8" w:rsidRPr="001436A8">
              <w:t>,</w:t>
            </w:r>
            <w:r>
              <w:t xml:space="preserve"> and </w:t>
            </w:r>
            <w:r w:rsidR="001436A8" w:rsidRPr="009A7CAB">
              <w:rPr>
                <w:rStyle w:val="ScientificName"/>
              </w:rPr>
              <w:t>memberIdentifierStem</w:t>
            </w:r>
            <w:r w:rsidR="001436A8" w:rsidRPr="001436A8">
              <w:t xml:space="preserve"> tagged values</w:t>
            </w:r>
            <w:r>
              <w:t>.</w:t>
            </w:r>
          </w:p>
        </w:tc>
      </w:tr>
      <w:tr w:rsidR="001436A8" w14:paraId="3645CC82" w14:textId="77777777" w:rsidTr="001436A8">
        <w:tc>
          <w:tcPr>
            <w:tcW w:w="794" w:type="dxa"/>
          </w:tcPr>
          <w:p w14:paraId="79EE7163" w14:textId="77777777" w:rsidR="001436A8" w:rsidRPr="001436A8" w:rsidRDefault="001436A8" w:rsidP="00954E2D">
            <w:pPr>
              <w:pStyle w:val="BodyText"/>
            </w:pPr>
            <w:r w:rsidRPr="001436A8">
              <w:t>15</w:t>
            </w:r>
          </w:p>
        </w:tc>
        <w:tc>
          <w:tcPr>
            <w:tcW w:w="9014" w:type="dxa"/>
          </w:tcPr>
          <w:p w14:paraId="4B80DF0C" w14:textId="77777777" w:rsidR="001436A8" w:rsidRPr="001436A8" w:rsidRDefault="00B42907" w:rsidP="001436A8">
            <w:pPr>
              <w:autoSpaceDE w:val="0"/>
              <w:autoSpaceDN w:val="0"/>
              <w:adjustRightInd w:val="0"/>
              <w:spacing w:after="0"/>
            </w:pPr>
            <w:r>
              <w:t xml:space="preserve">Checks for incorrect use of </w:t>
            </w:r>
            <w:r w:rsidR="001436A8" w:rsidRPr="001436A8">
              <w:t>&lt;&lt;DataType&gt;&gt;, &lt;&lt;CodeList&gt;&gt; or &lt;&lt;Enumeration&gt;&gt;</w:t>
            </w:r>
            <w:r w:rsidR="0050302F">
              <w:t xml:space="preserve"> </w:t>
            </w:r>
            <w:r>
              <w:t xml:space="preserve">classes </w:t>
            </w:r>
            <w:r w:rsidR="001436A8" w:rsidRPr="001436A8">
              <w:t>in the model.</w:t>
            </w:r>
          </w:p>
          <w:p w14:paraId="29F9A168" w14:textId="77777777" w:rsidR="001436A8" w:rsidRPr="001436A8" w:rsidRDefault="0050302F" w:rsidP="001436A8">
            <w:pPr>
              <w:autoSpaceDE w:val="0"/>
              <w:autoSpaceDN w:val="0"/>
              <w:adjustRightInd w:val="0"/>
              <w:spacing w:after="0"/>
            </w:pPr>
            <w:r>
              <w:t>C</w:t>
            </w:r>
            <w:r w:rsidR="001436A8" w:rsidRPr="001436A8">
              <w:t>lasses of these stereotypes should only be used in the</w:t>
            </w:r>
            <w:r>
              <w:t xml:space="preserve"> </w:t>
            </w:r>
            <w:r w:rsidR="001436A8" w:rsidRPr="001436A8">
              <w:t xml:space="preserve">following contexts: </w:t>
            </w:r>
          </w:p>
          <w:p w14:paraId="68B1E8A6" w14:textId="77777777" w:rsidR="001436A8" w:rsidRDefault="001436A8" w:rsidP="001436A8">
            <w:pPr>
              <w:autoSpaceDE w:val="0"/>
              <w:autoSpaceDN w:val="0"/>
              <w:adjustRightInd w:val="0"/>
              <w:spacing w:after="0"/>
            </w:pPr>
            <w:r w:rsidRPr="001436A8">
              <w:t xml:space="preserve">1. </w:t>
            </w:r>
            <w:r w:rsidR="00B42907">
              <w:t>A</w:t>
            </w:r>
            <w:r w:rsidRPr="001436A8">
              <w:t xml:space="preserve">ttribute types; </w:t>
            </w:r>
            <w:r w:rsidR="0050302F">
              <w:t xml:space="preserve"> </w:t>
            </w:r>
            <w:r w:rsidRPr="001436A8">
              <w:t>2. DataType class</w:t>
            </w:r>
            <w:r w:rsidR="00B42907">
              <w:t>es</w:t>
            </w:r>
            <w:r w:rsidRPr="001436A8">
              <w:t xml:space="preserve"> may be the source of any association;</w:t>
            </w:r>
            <w:r w:rsidR="0050302F">
              <w:t xml:space="preserve"> </w:t>
            </w:r>
            <w:r w:rsidR="00B42907">
              <w:t>3</w:t>
            </w:r>
            <w:r w:rsidRPr="001436A8">
              <w:t xml:space="preserve">. </w:t>
            </w:r>
            <w:r w:rsidR="00B42907">
              <w:t>T</w:t>
            </w:r>
            <w:r w:rsidRPr="001436A8">
              <w:t>arget of a composition association, navigable towards</w:t>
            </w:r>
            <w:r w:rsidR="0050302F">
              <w:t xml:space="preserve"> </w:t>
            </w:r>
            <w:r w:rsidRPr="001436A8">
              <w:t xml:space="preserve"> the &lt;&lt;DataType&gt;&gt;, &lt;&lt;Enumeration&gt;&gt; or &lt;&lt;CodeList&gt;&gt;.</w:t>
            </w:r>
          </w:p>
          <w:p w14:paraId="0C37084B" w14:textId="77777777" w:rsidR="001436A8" w:rsidRPr="001436A8" w:rsidRDefault="001436A8" w:rsidP="001436A8">
            <w:pPr>
              <w:pStyle w:val="BodyText"/>
            </w:pPr>
            <w:r w:rsidRPr="001436A8">
              <w:t>Use in any other association is an error.</w:t>
            </w:r>
          </w:p>
        </w:tc>
      </w:tr>
      <w:tr w:rsidR="001436A8" w14:paraId="29BEEE2A"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2EC377F6" w14:textId="77777777" w:rsidR="001436A8" w:rsidRPr="001436A8" w:rsidRDefault="001436A8" w:rsidP="00954E2D">
            <w:pPr>
              <w:pStyle w:val="BodyText"/>
            </w:pPr>
            <w:r w:rsidRPr="001436A8">
              <w:t>16</w:t>
            </w:r>
          </w:p>
        </w:tc>
        <w:tc>
          <w:tcPr>
            <w:tcW w:w="9014" w:type="dxa"/>
          </w:tcPr>
          <w:p w14:paraId="1BDDDEF4" w14:textId="77777777" w:rsidR="001436A8" w:rsidRPr="001436A8" w:rsidRDefault="00ED35E6" w:rsidP="00B42907">
            <w:pPr>
              <w:autoSpaceDE w:val="0"/>
              <w:autoSpaceDN w:val="0"/>
              <w:adjustRightInd w:val="0"/>
              <w:spacing w:after="0"/>
            </w:pPr>
            <w:r>
              <w:t xml:space="preserve">Any package </w:t>
            </w:r>
            <w:r w:rsidR="001436A8" w:rsidRPr="001436A8">
              <w:t xml:space="preserve">with the stereotype </w:t>
            </w:r>
            <w:r w:rsidR="00B42907">
              <w:t>&lt;&lt;L</w:t>
            </w:r>
            <w:r w:rsidR="001436A8" w:rsidRPr="001436A8">
              <w:t>eaf</w:t>
            </w:r>
            <w:r w:rsidR="00B42907">
              <w:t xml:space="preserve">&gt;&gt; </w:t>
            </w:r>
            <w:r w:rsidR="001436A8" w:rsidRPr="001436A8">
              <w:t>shall not</w:t>
            </w:r>
            <w:r>
              <w:t xml:space="preserve"> </w:t>
            </w:r>
            <w:r w:rsidR="001436A8" w:rsidRPr="001436A8">
              <w:t>contain another package.</w:t>
            </w:r>
            <w:r>
              <w:t xml:space="preserve"> </w:t>
            </w:r>
          </w:p>
        </w:tc>
      </w:tr>
      <w:tr w:rsidR="001436A8" w14:paraId="5EA22922" w14:textId="77777777" w:rsidTr="001436A8">
        <w:tc>
          <w:tcPr>
            <w:tcW w:w="794" w:type="dxa"/>
          </w:tcPr>
          <w:p w14:paraId="1CC38B97" w14:textId="77777777" w:rsidR="001436A8" w:rsidRPr="001436A8" w:rsidRDefault="001436A8" w:rsidP="00954E2D">
            <w:pPr>
              <w:pStyle w:val="BodyText"/>
            </w:pPr>
            <w:r w:rsidRPr="001436A8">
              <w:t>17</w:t>
            </w:r>
          </w:p>
        </w:tc>
        <w:tc>
          <w:tcPr>
            <w:tcW w:w="9014" w:type="dxa"/>
          </w:tcPr>
          <w:p w14:paraId="14CEDA87" w14:textId="77777777" w:rsidR="001436A8" w:rsidRPr="001436A8" w:rsidRDefault="00ED35E6" w:rsidP="00ED35E6">
            <w:pPr>
              <w:autoSpaceDE w:val="0"/>
              <w:autoSpaceDN w:val="0"/>
              <w:adjustRightInd w:val="0"/>
              <w:spacing w:after="0"/>
            </w:pPr>
            <w:r>
              <w:t xml:space="preserve">All </w:t>
            </w:r>
            <w:r w:rsidR="001436A8" w:rsidRPr="001436A8">
              <w:t>class</w:t>
            </w:r>
            <w:r>
              <w:t>es</w:t>
            </w:r>
            <w:r w:rsidR="001436A8" w:rsidRPr="001436A8">
              <w:t xml:space="preserve"> in the model </w:t>
            </w:r>
            <w:r>
              <w:t xml:space="preserve">shall have a </w:t>
            </w:r>
            <w:r w:rsidR="001436A8" w:rsidRPr="001436A8">
              <w:t>suitable</w:t>
            </w:r>
            <w:r>
              <w:t xml:space="preserve"> </w:t>
            </w:r>
            <w:r w:rsidR="001436A8" w:rsidRPr="001436A8">
              <w:t>stereotype.</w:t>
            </w:r>
            <w:r w:rsidR="001436A8" w:rsidRPr="001436A8">
              <w:tab/>
            </w:r>
          </w:p>
        </w:tc>
      </w:tr>
      <w:tr w:rsidR="001436A8" w14:paraId="5DA6CD84"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0E10F11F" w14:textId="77777777" w:rsidR="001436A8" w:rsidRPr="001436A8" w:rsidRDefault="001436A8" w:rsidP="00954E2D">
            <w:pPr>
              <w:pStyle w:val="BodyText"/>
            </w:pPr>
            <w:r w:rsidRPr="001436A8">
              <w:t>18</w:t>
            </w:r>
          </w:p>
        </w:tc>
        <w:tc>
          <w:tcPr>
            <w:tcW w:w="9014" w:type="dxa"/>
          </w:tcPr>
          <w:p w14:paraId="3AFED7BA" w14:textId="77777777" w:rsidR="001436A8" w:rsidRPr="001436A8" w:rsidRDefault="001436A8" w:rsidP="00B42907">
            <w:pPr>
              <w:autoSpaceDE w:val="0"/>
              <w:autoSpaceDN w:val="0"/>
              <w:adjustRightInd w:val="0"/>
              <w:spacing w:after="0"/>
            </w:pPr>
            <w:r w:rsidRPr="001436A8">
              <w:t xml:space="preserve">Every tagged value in the model is </w:t>
            </w:r>
            <w:r w:rsidR="00B42907">
              <w:t xml:space="preserve">applied to the </w:t>
            </w:r>
            <w:r w:rsidRPr="001436A8">
              <w:t>correct model</w:t>
            </w:r>
            <w:r w:rsidR="00ED35E6">
              <w:t xml:space="preserve"> </w:t>
            </w:r>
            <w:r w:rsidRPr="001436A8">
              <w:t>element type and stereotype.</w:t>
            </w:r>
          </w:p>
        </w:tc>
      </w:tr>
      <w:tr w:rsidR="001436A8" w14:paraId="4F7F96FF" w14:textId="77777777" w:rsidTr="001436A8">
        <w:tc>
          <w:tcPr>
            <w:tcW w:w="794" w:type="dxa"/>
          </w:tcPr>
          <w:p w14:paraId="63271DB6" w14:textId="77777777" w:rsidR="001436A8" w:rsidRPr="001436A8" w:rsidRDefault="001436A8" w:rsidP="00954E2D">
            <w:pPr>
              <w:pStyle w:val="BodyText"/>
            </w:pPr>
            <w:r w:rsidRPr="001436A8">
              <w:t>19</w:t>
            </w:r>
          </w:p>
        </w:tc>
        <w:tc>
          <w:tcPr>
            <w:tcW w:w="9014" w:type="dxa"/>
          </w:tcPr>
          <w:p w14:paraId="6EABCA5F" w14:textId="77777777" w:rsidR="001436A8" w:rsidRPr="001436A8" w:rsidRDefault="00ED35E6" w:rsidP="00ED35E6">
            <w:pPr>
              <w:autoSpaceDE w:val="0"/>
              <w:autoSpaceDN w:val="0"/>
              <w:adjustRightInd w:val="0"/>
              <w:spacing w:after="0"/>
            </w:pPr>
            <w:r>
              <w:t xml:space="preserve">For any element in the model having tagged values, there shall be </w:t>
            </w:r>
            <w:r w:rsidR="001436A8" w:rsidRPr="001436A8">
              <w:t>no more than one tagged value with the</w:t>
            </w:r>
            <w:r>
              <w:t xml:space="preserve"> </w:t>
            </w:r>
            <w:r w:rsidR="001436A8" w:rsidRPr="001436A8">
              <w:t xml:space="preserve">same tag </w:t>
            </w:r>
            <w:r w:rsidR="00B42907">
              <w:t xml:space="preserve">(ie same name) </w:t>
            </w:r>
            <w:r w:rsidR="001436A8" w:rsidRPr="001436A8">
              <w:t xml:space="preserve">on </w:t>
            </w:r>
            <w:r>
              <w:t xml:space="preserve">that </w:t>
            </w:r>
            <w:r w:rsidR="001436A8" w:rsidRPr="001436A8">
              <w:t>element</w:t>
            </w:r>
            <w:r>
              <w:t>.</w:t>
            </w:r>
          </w:p>
        </w:tc>
      </w:tr>
      <w:tr w:rsidR="001436A8" w14:paraId="28CB0871"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6CD09178" w14:textId="77777777" w:rsidR="001436A8" w:rsidRPr="001436A8" w:rsidRDefault="001436A8" w:rsidP="00954E2D">
            <w:pPr>
              <w:pStyle w:val="BodyText"/>
            </w:pPr>
            <w:r w:rsidRPr="001436A8">
              <w:t>20</w:t>
            </w:r>
          </w:p>
        </w:tc>
        <w:tc>
          <w:tcPr>
            <w:tcW w:w="9014" w:type="dxa"/>
          </w:tcPr>
          <w:p w14:paraId="1869AAD2" w14:textId="77777777" w:rsidR="001436A8" w:rsidRPr="001436A8" w:rsidRDefault="001436A8" w:rsidP="00954E2D">
            <w:pPr>
              <w:pStyle w:val="BodyText"/>
            </w:pPr>
            <w:r w:rsidRPr="001436A8">
              <w:t>Asserts datatypes of tagged values.</w:t>
            </w:r>
          </w:p>
        </w:tc>
      </w:tr>
      <w:tr w:rsidR="001436A8" w14:paraId="6A90889C" w14:textId="77777777" w:rsidTr="001436A8">
        <w:tc>
          <w:tcPr>
            <w:tcW w:w="794" w:type="dxa"/>
          </w:tcPr>
          <w:p w14:paraId="100F9BD7" w14:textId="77777777" w:rsidR="001436A8" w:rsidRPr="001436A8" w:rsidRDefault="001436A8" w:rsidP="00954E2D">
            <w:pPr>
              <w:pStyle w:val="BodyText"/>
            </w:pPr>
            <w:r w:rsidRPr="001436A8">
              <w:t>21</w:t>
            </w:r>
          </w:p>
        </w:tc>
        <w:tc>
          <w:tcPr>
            <w:tcW w:w="9014" w:type="dxa"/>
          </w:tcPr>
          <w:p w14:paraId="41DA30D7" w14:textId="77777777" w:rsidR="001436A8" w:rsidRPr="001436A8" w:rsidRDefault="00ED35E6" w:rsidP="00954E2D">
            <w:pPr>
              <w:pStyle w:val="BodyText"/>
            </w:pPr>
            <w:r>
              <w:t>Not defined.</w:t>
            </w:r>
          </w:p>
        </w:tc>
      </w:tr>
      <w:tr w:rsidR="001436A8" w14:paraId="6882B75F"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45D5C713" w14:textId="77777777" w:rsidR="001436A8" w:rsidRPr="001436A8" w:rsidRDefault="001436A8" w:rsidP="00954E2D">
            <w:pPr>
              <w:pStyle w:val="BodyText"/>
            </w:pPr>
            <w:r w:rsidRPr="001436A8">
              <w:t>22</w:t>
            </w:r>
          </w:p>
        </w:tc>
        <w:tc>
          <w:tcPr>
            <w:tcW w:w="9014" w:type="dxa"/>
          </w:tcPr>
          <w:p w14:paraId="35430E27" w14:textId="77777777" w:rsidR="001436A8" w:rsidRPr="001436A8" w:rsidRDefault="00ED35E6" w:rsidP="00ED35E6">
            <w:pPr>
              <w:autoSpaceDE w:val="0"/>
              <w:autoSpaceDN w:val="0"/>
              <w:adjustRightInd w:val="0"/>
              <w:spacing w:after="0"/>
            </w:pPr>
            <w:r>
              <w:t>E</w:t>
            </w:r>
            <w:r w:rsidR="001436A8" w:rsidRPr="001436A8">
              <w:t>ach navigable association-end must have a role-name</w:t>
            </w:r>
            <w:r>
              <w:t xml:space="preserve"> ( </w:t>
            </w:r>
            <w:r w:rsidR="001436A8" w:rsidRPr="001436A8">
              <w:t>in order to be encoded)</w:t>
            </w:r>
            <w:r>
              <w:t>.</w:t>
            </w:r>
          </w:p>
        </w:tc>
      </w:tr>
      <w:tr w:rsidR="001436A8" w14:paraId="227526B4" w14:textId="77777777" w:rsidTr="001436A8">
        <w:tc>
          <w:tcPr>
            <w:tcW w:w="794" w:type="dxa"/>
          </w:tcPr>
          <w:p w14:paraId="79C1A31B" w14:textId="77777777" w:rsidR="001436A8" w:rsidRPr="001436A8" w:rsidRDefault="001436A8" w:rsidP="00954E2D">
            <w:pPr>
              <w:pStyle w:val="BodyText"/>
            </w:pPr>
            <w:r w:rsidRPr="001436A8">
              <w:t>23</w:t>
            </w:r>
          </w:p>
        </w:tc>
        <w:tc>
          <w:tcPr>
            <w:tcW w:w="9014" w:type="dxa"/>
          </w:tcPr>
          <w:p w14:paraId="149B3CB8" w14:textId="77777777" w:rsidR="001436A8" w:rsidRPr="001436A8" w:rsidRDefault="00ED35E6" w:rsidP="00ED35E6">
            <w:pPr>
              <w:autoSpaceDE w:val="0"/>
              <w:autoSpaceDN w:val="0"/>
              <w:adjustRightInd w:val="0"/>
              <w:spacing w:after="0"/>
            </w:pPr>
            <w:r>
              <w:t xml:space="preserve">Association model elements shall not have </w:t>
            </w:r>
            <w:r w:rsidRPr="00ED35E6">
              <w:rPr>
                <w:b/>
              </w:rPr>
              <w:t>both</w:t>
            </w:r>
            <w:r>
              <w:t xml:space="preserve"> ends set to "</w:t>
            </w:r>
            <w:r w:rsidR="001436A8" w:rsidRPr="001436A8">
              <w:t>non-navigable</w:t>
            </w:r>
            <w:r>
              <w:t xml:space="preserve">; where the tagged value </w:t>
            </w:r>
            <w:r w:rsidR="001436A8" w:rsidRPr="00ED35E6">
              <w:rPr>
                <w:rStyle w:val="ScientificName"/>
              </w:rPr>
              <w:t>isNavigable=</w:t>
            </w:r>
            <w:r w:rsidRPr="00ED35E6">
              <w:rPr>
                <w:rStyle w:val="ScientificName"/>
              </w:rPr>
              <w:t>"</w:t>
            </w:r>
            <w:r w:rsidR="001436A8" w:rsidRPr="00ED35E6">
              <w:rPr>
                <w:rStyle w:val="ScientificName"/>
              </w:rPr>
              <w:t>false</w:t>
            </w:r>
            <w:r w:rsidRPr="00ED35E6">
              <w:rPr>
                <w:rStyle w:val="ScientificName"/>
              </w:rPr>
              <w:t>"</w:t>
            </w:r>
            <w:r w:rsidR="001436A8" w:rsidRPr="00ED35E6">
              <w:rPr>
                <w:rStyle w:val="ScientificName"/>
              </w:rPr>
              <w:t>.</w:t>
            </w:r>
          </w:p>
        </w:tc>
      </w:tr>
      <w:tr w:rsidR="001436A8" w14:paraId="6B71DE5A"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035A824A" w14:textId="77777777" w:rsidR="001436A8" w:rsidRPr="001436A8" w:rsidRDefault="001436A8" w:rsidP="00954E2D">
            <w:pPr>
              <w:pStyle w:val="BodyText"/>
            </w:pPr>
            <w:r w:rsidRPr="001436A8">
              <w:t>24</w:t>
            </w:r>
          </w:p>
        </w:tc>
        <w:tc>
          <w:tcPr>
            <w:tcW w:w="9014" w:type="dxa"/>
          </w:tcPr>
          <w:p w14:paraId="4244FB84" w14:textId="77777777" w:rsidR="001436A8" w:rsidRPr="001436A8" w:rsidRDefault="001436A8" w:rsidP="00954E2D">
            <w:pPr>
              <w:pStyle w:val="BodyText"/>
            </w:pPr>
            <w:r w:rsidRPr="001436A8">
              <w:t>Not defined</w:t>
            </w:r>
            <w:r w:rsidR="00B42907">
              <w:t>.</w:t>
            </w:r>
          </w:p>
        </w:tc>
      </w:tr>
      <w:tr w:rsidR="001436A8" w14:paraId="4ACD7C23" w14:textId="77777777" w:rsidTr="001436A8">
        <w:tc>
          <w:tcPr>
            <w:tcW w:w="794" w:type="dxa"/>
          </w:tcPr>
          <w:p w14:paraId="0A6C1603" w14:textId="77777777" w:rsidR="001436A8" w:rsidRPr="001436A8" w:rsidRDefault="001436A8" w:rsidP="00954E2D">
            <w:pPr>
              <w:pStyle w:val="BodyText"/>
            </w:pPr>
            <w:r w:rsidRPr="001436A8">
              <w:t>25</w:t>
            </w:r>
          </w:p>
        </w:tc>
        <w:tc>
          <w:tcPr>
            <w:tcW w:w="9014" w:type="dxa"/>
          </w:tcPr>
          <w:p w14:paraId="6F95398B" w14:textId="77777777" w:rsidR="001436A8" w:rsidRPr="001436A8" w:rsidRDefault="00ED35E6" w:rsidP="00A25FE3">
            <w:pPr>
              <w:pStyle w:val="BodyText"/>
            </w:pPr>
            <w:r>
              <w:t xml:space="preserve">The </w:t>
            </w:r>
            <w:r w:rsidR="00A25FE3">
              <w:t>i</w:t>
            </w:r>
            <w:r w:rsidR="001436A8" w:rsidRPr="001436A8">
              <w:t xml:space="preserve">nput model must </w:t>
            </w:r>
            <w:r w:rsidR="00A25FE3">
              <w:t>use</w:t>
            </w:r>
            <w:r w:rsidR="001436A8" w:rsidRPr="001436A8">
              <w:t xml:space="preserve"> XMI version 1.1.</w:t>
            </w:r>
          </w:p>
        </w:tc>
      </w:tr>
      <w:tr w:rsidR="001436A8" w14:paraId="76624464" w14:textId="77777777" w:rsidTr="001436A8">
        <w:trPr>
          <w:cnfStyle w:val="000000010000" w:firstRow="0" w:lastRow="0" w:firstColumn="0" w:lastColumn="0" w:oddVBand="0" w:evenVBand="0" w:oddHBand="0" w:evenHBand="1" w:firstRowFirstColumn="0" w:firstRowLastColumn="0" w:lastRowFirstColumn="0" w:lastRowLastColumn="0"/>
        </w:trPr>
        <w:tc>
          <w:tcPr>
            <w:tcW w:w="794" w:type="dxa"/>
          </w:tcPr>
          <w:p w14:paraId="48202142" w14:textId="77777777" w:rsidR="001436A8" w:rsidRPr="001436A8" w:rsidRDefault="001436A8" w:rsidP="00954E2D">
            <w:pPr>
              <w:pStyle w:val="BodyText"/>
            </w:pPr>
            <w:r w:rsidRPr="001436A8">
              <w:t>26</w:t>
            </w:r>
          </w:p>
        </w:tc>
        <w:tc>
          <w:tcPr>
            <w:tcW w:w="9014" w:type="dxa"/>
          </w:tcPr>
          <w:p w14:paraId="13A8B2F3" w14:textId="77777777" w:rsidR="001436A8" w:rsidRPr="001436A8" w:rsidRDefault="00ED35E6" w:rsidP="001436A8">
            <w:pPr>
              <w:autoSpaceDE w:val="0"/>
              <w:autoSpaceDN w:val="0"/>
              <w:adjustRightInd w:val="0"/>
              <w:spacing w:after="0"/>
            </w:pPr>
            <w:r>
              <w:t>C</w:t>
            </w:r>
            <w:r w:rsidR="001436A8" w:rsidRPr="001436A8">
              <w:t>omposition association</w:t>
            </w:r>
            <w:r>
              <w:t>s</w:t>
            </w:r>
            <w:r w:rsidR="001436A8" w:rsidRPr="001436A8">
              <w:t xml:space="preserve"> shall not be tagged</w:t>
            </w:r>
            <w:r>
              <w:t>:</w:t>
            </w:r>
          </w:p>
          <w:p w14:paraId="49E5E32D" w14:textId="77777777" w:rsidR="001436A8" w:rsidRPr="001436A8" w:rsidRDefault="001436A8" w:rsidP="001436A8">
            <w:pPr>
              <w:autoSpaceDE w:val="0"/>
              <w:autoSpaceDN w:val="0"/>
              <w:adjustRightInd w:val="0"/>
              <w:spacing w:after="0"/>
            </w:pPr>
            <w:r w:rsidRPr="00ED35E6">
              <w:rPr>
                <w:rStyle w:val="ScientificName"/>
              </w:rPr>
              <w:t>inlineOrByReference="byReference"</w:t>
            </w:r>
            <w:r w:rsidRPr="001436A8">
              <w:t xml:space="preserve"> or</w:t>
            </w:r>
          </w:p>
          <w:p w14:paraId="13491974" w14:textId="77777777" w:rsidR="001436A8" w:rsidRPr="00ED35E6" w:rsidRDefault="001436A8" w:rsidP="001436A8">
            <w:pPr>
              <w:pStyle w:val="BodyText"/>
              <w:rPr>
                <w:rStyle w:val="ScientificName"/>
              </w:rPr>
            </w:pPr>
            <w:r w:rsidRPr="00ED35E6">
              <w:rPr>
                <w:rStyle w:val="ScientificName"/>
              </w:rPr>
              <w:t>inlineOrByReference="inlineOrByReference".</w:t>
            </w:r>
          </w:p>
        </w:tc>
      </w:tr>
      <w:tr w:rsidR="001436A8" w14:paraId="7D0CE667" w14:textId="77777777" w:rsidTr="001436A8">
        <w:tc>
          <w:tcPr>
            <w:tcW w:w="794" w:type="dxa"/>
          </w:tcPr>
          <w:p w14:paraId="32E69495" w14:textId="77777777" w:rsidR="001436A8" w:rsidRPr="001436A8" w:rsidRDefault="001436A8" w:rsidP="00954E2D">
            <w:pPr>
              <w:pStyle w:val="BodyText"/>
            </w:pPr>
            <w:r w:rsidRPr="001436A8">
              <w:t>27</w:t>
            </w:r>
          </w:p>
        </w:tc>
        <w:tc>
          <w:tcPr>
            <w:tcW w:w="9014" w:type="dxa"/>
          </w:tcPr>
          <w:p w14:paraId="52DEF377" w14:textId="77777777" w:rsidR="001436A8" w:rsidRPr="001436A8" w:rsidRDefault="00ED35E6" w:rsidP="001436A8">
            <w:pPr>
              <w:autoSpaceDE w:val="0"/>
              <w:autoSpaceDN w:val="0"/>
              <w:adjustRightInd w:val="0"/>
              <w:spacing w:after="0"/>
            </w:pPr>
            <w:r>
              <w:t xml:space="preserve">All </w:t>
            </w:r>
            <w:r w:rsidR="001436A8" w:rsidRPr="001436A8">
              <w:t>targeted association-end</w:t>
            </w:r>
            <w:r w:rsidR="00B42907">
              <w:t xml:space="preserve">s having the tagged value </w:t>
            </w:r>
            <w:r w:rsidR="00B42907" w:rsidRPr="00B42907">
              <w:rPr>
                <w:rStyle w:val="ScientificName"/>
              </w:rPr>
              <w:t>byReference</w:t>
            </w:r>
            <w:r w:rsidR="001436A8" w:rsidRPr="001436A8">
              <w:t xml:space="preserve"> must have </w:t>
            </w:r>
            <w:r w:rsidR="00B42907">
              <w:t>a specified i</w:t>
            </w:r>
            <w:r w:rsidR="001436A8" w:rsidRPr="001436A8">
              <w:t>dentity</w:t>
            </w:r>
            <w:r w:rsidR="00B42907">
              <w:t xml:space="preserve">. </w:t>
            </w:r>
            <w:r w:rsidR="001436A8" w:rsidRPr="001436A8">
              <w:t xml:space="preserve"> </w:t>
            </w:r>
          </w:p>
          <w:p w14:paraId="4E2F062E" w14:textId="77777777" w:rsidR="001436A8" w:rsidRPr="001436A8" w:rsidRDefault="00B42907" w:rsidP="00B42907">
            <w:pPr>
              <w:autoSpaceDE w:val="0"/>
              <w:autoSpaceDN w:val="0"/>
              <w:adjustRightInd w:val="0"/>
              <w:spacing w:after="0"/>
            </w:pPr>
            <w:r>
              <w:t xml:space="preserve">ie the association end </w:t>
            </w:r>
            <w:r w:rsidR="001436A8" w:rsidRPr="001436A8">
              <w:t xml:space="preserve">must be stereotyped as </w:t>
            </w:r>
            <w:r>
              <w:t>one of &lt;&lt;F</w:t>
            </w:r>
            <w:r w:rsidR="001436A8" w:rsidRPr="001436A8">
              <w:t>eatureType</w:t>
            </w:r>
            <w:r>
              <w:t>&gt;&gt;</w:t>
            </w:r>
            <w:r w:rsidR="001436A8" w:rsidRPr="001436A8">
              <w:t xml:space="preserve">, </w:t>
            </w:r>
            <w:r>
              <w:t xml:space="preserve"> &lt;&lt;</w:t>
            </w:r>
            <w:r w:rsidR="001436A8" w:rsidRPr="001436A8">
              <w:t>Type</w:t>
            </w:r>
            <w:r>
              <w:t>&gt;&gt;</w:t>
            </w:r>
            <w:r w:rsidR="001436A8" w:rsidRPr="001436A8">
              <w:t xml:space="preserve">, </w:t>
            </w:r>
            <w:r>
              <w:t>&lt;&lt;</w:t>
            </w:r>
            <w:r w:rsidR="001436A8" w:rsidRPr="001436A8">
              <w:t>Union</w:t>
            </w:r>
            <w:r>
              <w:t>&gt;&gt;</w:t>
            </w:r>
            <w:r w:rsidR="001436A8" w:rsidRPr="001436A8">
              <w:t xml:space="preserve">, </w:t>
            </w:r>
            <w:r>
              <w:t>&lt;&lt;</w:t>
            </w:r>
            <w:r w:rsidR="001436A8" w:rsidRPr="001436A8">
              <w:t>featureType</w:t>
            </w:r>
            <w:r>
              <w:t>&gt;&gt;</w:t>
            </w:r>
            <w:r w:rsidR="001436A8" w:rsidRPr="001436A8">
              <w:t xml:space="preserve">, </w:t>
            </w:r>
            <w:r>
              <w:t>&lt;&lt;</w:t>
            </w:r>
            <w:r w:rsidR="001436A8" w:rsidRPr="001436A8">
              <w:t>type</w:t>
            </w:r>
            <w:r>
              <w:t>&gt;&gt;</w:t>
            </w:r>
            <w:r w:rsidR="001436A8" w:rsidRPr="001436A8">
              <w:t xml:space="preserve">, </w:t>
            </w:r>
            <w:r>
              <w:t>&lt;&lt;</w:t>
            </w:r>
            <w:r w:rsidR="001436A8" w:rsidRPr="001436A8">
              <w:t>union</w:t>
            </w:r>
            <w:r>
              <w:t>&gt;&gt;</w:t>
            </w:r>
            <w:r w:rsidR="001436A8" w:rsidRPr="001436A8">
              <w:t xml:space="preserve"> or</w:t>
            </w:r>
            <w:r>
              <w:t xml:space="preserve"> no-stereotype, where the tagged value is </w:t>
            </w:r>
            <w:r w:rsidR="001436A8" w:rsidRPr="001436A8">
              <w:t>"" or ().</w:t>
            </w:r>
          </w:p>
        </w:tc>
      </w:tr>
    </w:tbl>
    <w:p w14:paraId="72EFF97F" w14:textId="77777777" w:rsidR="001436A8" w:rsidRDefault="001436A8" w:rsidP="00954E2D">
      <w:pPr>
        <w:pStyle w:val="BodyText"/>
        <w:rPr>
          <w:lang w:eastAsia="en-US"/>
        </w:rPr>
      </w:pPr>
    </w:p>
    <w:p w14:paraId="7B43758B" w14:textId="77777777" w:rsidR="00954E2D" w:rsidRDefault="00954E2D" w:rsidP="00954E2D">
      <w:pPr>
        <w:pStyle w:val="Heading2"/>
      </w:pPr>
      <w:bookmarkStart w:id="31" w:name="_Toc325543916"/>
      <w:bookmarkStart w:id="32" w:name="_Toc510677601"/>
      <w:r>
        <w:t>Generate class diagrams</w:t>
      </w:r>
      <w:bookmarkEnd w:id="31"/>
      <w:bookmarkEnd w:id="32"/>
    </w:p>
    <w:p w14:paraId="660151CD" w14:textId="723484F9" w:rsidR="00BC718C" w:rsidRDefault="00BC718C" w:rsidP="00BC718C">
      <w:pPr>
        <w:pStyle w:val="Heading3"/>
        <w:numPr>
          <w:ilvl w:val="2"/>
          <w:numId w:val="10"/>
        </w:numPr>
      </w:pPr>
      <w:r w:rsidRPr="00954E2D">
        <w:t>Rationale</w:t>
      </w:r>
      <w:r w:rsidR="00296F43">
        <w:rPr>
          <w:noProof/>
        </w:rPr>
        <w:pict w14:anchorId="6EE56A86">
          <v:shape id="_x0000_s1083" type="#_x0000_t136" style="position:absolute;left:0;text-align:left;margin-left:0;margin-top:0;width:412.4pt;height:247.45pt;rotation:315;z-index:-25154662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5BAC0C7F" w14:textId="77777777" w:rsidR="00BC718C" w:rsidRDefault="00BC718C" w:rsidP="00BC718C">
      <w:pPr>
        <w:pStyle w:val="BodyText"/>
      </w:pPr>
      <w:r>
        <w:t>In EA, a model is defined using relationships that exist in its underlying database. Models do not "exist" on a class diagram: when creating a model, you can use class diagrams to capture the relationships between model elements, then you can delete the diagram: this keeps the model tidy and stops proliferation of half-completed</w:t>
      </w:r>
      <w:r w:rsidR="00A25FE3">
        <w:t xml:space="preserve"> diagrams that add no value to the model.</w:t>
      </w:r>
    </w:p>
    <w:p w14:paraId="72685AF8" w14:textId="77777777" w:rsidR="00BC718C" w:rsidRDefault="00BC718C" w:rsidP="00A25FE3">
      <w:pPr>
        <w:pStyle w:val="Comment"/>
      </w:pPr>
      <w:r>
        <w:t xml:space="preserve">##Ref to Stephen's docs: models need to do work. </w:t>
      </w:r>
    </w:p>
    <w:p w14:paraId="2876DF72" w14:textId="77777777" w:rsidR="00BC718C" w:rsidRDefault="00BC718C" w:rsidP="00BC718C">
      <w:pPr>
        <w:pStyle w:val="BodyText"/>
      </w:pPr>
      <w:r>
        <w:t>At a later time, if you need to see a class diagram you can re-create one using the Solid Ground Generate Class Diagrams tool.</w:t>
      </w:r>
    </w:p>
    <w:p w14:paraId="7366DBEC" w14:textId="77777777" w:rsidR="002405BB" w:rsidRDefault="002405BB" w:rsidP="002405BB">
      <w:pPr>
        <w:pStyle w:val="BodyText"/>
        <w:rPr>
          <w:lang w:eastAsia="en-US"/>
        </w:rPr>
      </w:pPr>
      <w:r>
        <w:rPr>
          <w:lang w:eastAsia="en-US"/>
        </w:rPr>
        <w:t xml:space="preserve">This tool was previously available in the Hollow World EA </w:t>
      </w:r>
      <w:r w:rsidR="00AB164D">
        <w:rPr>
          <w:lang w:eastAsia="en-US"/>
        </w:rPr>
        <w:t>a</w:t>
      </w:r>
      <w:r>
        <w:rPr>
          <w:lang w:eastAsia="en-US"/>
        </w:rPr>
        <w:t>dd-in, and is now available in Solid Ground.</w:t>
      </w:r>
    </w:p>
    <w:p w14:paraId="4C0FDFD3" w14:textId="77777777" w:rsidR="00BC718C" w:rsidRDefault="00BC718C" w:rsidP="00BC718C">
      <w:pPr>
        <w:pStyle w:val="Heading3"/>
        <w:numPr>
          <w:ilvl w:val="2"/>
          <w:numId w:val="10"/>
        </w:numPr>
      </w:pPr>
      <w:r w:rsidRPr="00954E2D">
        <w:t>Preconditions</w:t>
      </w:r>
    </w:p>
    <w:p w14:paraId="180A7B7E" w14:textId="77777777" w:rsidR="00BC718C" w:rsidRDefault="00BC718C" w:rsidP="00BC718C">
      <w:pPr>
        <w:pStyle w:val="BodyText"/>
      </w:pPr>
      <w:r>
        <w:t>You must have an EA model containing classes and, optionally, relationships between those classes.</w:t>
      </w:r>
    </w:p>
    <w:p w14:paraId="65306271" w14:textId="77777777" w:rsidR="00BC718C" w:rsidRPr="00BC718C" w:rsidRDefault="00BC718C" w:rsidP="00BC718C">
      <w:pPr>
        <w:pStyle w:val="BodyText"/>
      </w:pPr>
      <w:r>
        <w:t>Neither the classes nor the package containing the classes needs to be stereotyped.</w:t>
      </w:r>
    </w:p>
    <w:p w14:paraId="0C3D88CF" w14:textId="77777777" w:rsidR="00BC718C" w:rsidRDefault="00BC718C" w:rsidP="00BC718C">
      <w:pPr>
        <w:pStyle w:val="Heading3"/>
        <w:numPr>
          <w:ilvl w:val="2"/>
          <w:numId w:val="10"/>
        </w:numPr>
      </w:pPr>
      <w:r w:rsidRPr="00954E2D">
        <w:t>Instructions</w:t>
      </w:r>
    </w:p>
    <w:p w14:paraId="2FB61510" w14:textId="77777777" w:rsidR="00BC718C" w:rsidRDefault="00BC718C" w:rsidP="00BC718C">
      <w:pPr>
        <w:pStyle w:val="ListNumber"/>
        <w:numPr>
          <w:ilvl w:val="0"/>
          <w:numId w:val="23"/>
        </w:numPr>
        <w:rPr>
          <w:lang w:eastAsia="en-US"/>
        </w:rPr>
      </w:pPr>
      <w:r>
        <w:rPr>
          <w:lang w:eastAsia="en-US"/>
        </w:rPr>
        <w:t>In the EA Project Browser, right-click the package.</w:t>
      </w:r>
    </w:p>
    <w:p w14:paraId="7752D290" w14:textId="77777777" w:rsidR="00BC718C" w:rsidRPr="00BC718C" w:rsidRDefault="00BC718C" w:rsidP="00BC718C">
      <w:pPr>
        <w:pStyle w:val="ListNumber"/>
      </w:pPr>
      <w:r>
        <w:rPr>
          <w:lang w:eastAsia="en-US"/>
        </w:rPr>
        <w:t xml:space="preserve">From the pop-up menu, select </w:t>
      </w:r>
      <w:r w:rsidRPr="003E56D9">
        <w:rPr>
          <w:rStyle w:val="UIMenuItem"/>
        </w:rPr>
        <w:t xml:space="preserve">Extensions &gt; Solid Ground &gt; Standards Conformance &gt; </w:t>
      </w:r>
      <w:r>
        <w:rPr>
          <w:rStyle w:val="UIMenuItem"/>
        </w:rPr>
        <w:t>Generate Class Diagram</w:t>
      </w:r>
      <w:r w:rsidRPr="003E56D9">
        <w:rPr>
          <w:rStyle w:val="UIMenuItem"/>
        </w:rPr>
        <w:t>.</w:t>
      </w:r>
    </w:p>
    <w:p w14:paraId="3F64D0A7" w14:textId="77777777" w:rsidR="00BC718C" w:rsidRDefault="00BC718C" w:rsidP="00BC718C">
      <w:pPr>
        <w:pStyle w:val="Heading3"/>
        <w:numPr>
          <w:ilvl w:val="2"/>
          <w:numId w:val="10"/>
        </w:numPr>
      </w:pPr>
      <w:r w:rsidRPr="00954E2D">
        <w:t>Postconditions</w:t>
      </w:r>
    </w:p>
    <w:p w14:paraId="19A577B4" w14:textId="77777777" w:rsidR="00BC718C" w:rsidRPr="00BC718C" w:rsidRDefault="00BC718C" w:rsidP="00BC718C">
      <w:pPr>
        <w:pStyle w:val="BodyText"/>
      </w:pPr>
      <w:r>
        <w:t>EA creates  a new diagram containing the classes in the selected package, and also any relationships present.</w:t>
      </w:r>
    </w:p>
    <w:p w14:paraId="7BEDF07B" w14:textId="77777777" w:rsidR="00954E2D" w:rsidRDefault="00954E2D" w:rsidP="00A650CB">
      <w:pPr>
        <w:pStyle w:val="Heading2"/>
        <w:ind w:left="2160" w:hanging="2160"/>
      </w:pPr>
      <w:bookmarkStart w:id="33" w:name="_Toc325543917"/>
      <w:bookmarkStart w:id="34" w:name="_Toc510677602"/>
      <w:r>
        <w:t xml:space="preserve">Generate class </w:t>
      </w:r>
      <w:r w:rsidR="00BC718C">
        <w:t>context</w:t>
      </w:r>
      <w:r>
        <w:t xml:space="preserve"> diagram</w:t>
      </w:r>
      <w:bookmarkEnd w:id="33"/>
      <w:bookmarkEnd w:id="34"/>
    </w:p>
    <w:p w14:paraId="722F9272" w14:textId="77777777" w:rsidR="0031733A" w:rsidRDefault="0031733A" w:rsidP="0031733A">
      <w:pPr>
        <w:pStyle w:val="Heading3"/>
        <w:numPr>
          <w:ilvl w:val="2"/>
          <w:numId w:val="10"/>
        </w:numPr>
      </w:pPr>
      <w:r w:rsidRPr="00954E2D">
        <w:t>Rationale</w:t>
      </w:r>
    </w:p>
    <w:p w14:paraId="261211AE" w14:textId="77777777" w:rsidR="002405BB" w:rsidRDefault="002405BB" w:rsidP="002405BB">
      <w:pPr>
        <w:pStyle w:val="BodyText"/>
        <w:rPr>
          <w:lang w:eastAsia="en-US"/>
        </w:rPr>
      </w:pPr>
    </w:p>
    <w:p w14:paraId="1E3D1A34" w14:textId="77777777" w:rsidR="002405BB" w:rsidRDefault="002405BB" w:rsidP="002405BB">
      <w:pPr>
        <w:pStyle w:val="BodyText"/>
        <w:rPr>
          <w:lang w:eastAsia="en-US"/>
        </w:rPr>
      </w:pPr>
      <w:r>
        <w:rPr>
          <w:lang w:eastAsia="en-US"/>
        </w:rPr>
        <w:t xml:space="preserve">This tool was previously available in the Hollow World EA </w:t>
      </w:r>
      <w:r w:rsidR="00AB164D">
        <w:rPr>
          <w:lang w:eastAsia="en-US"/>
        </w:rPr>
        <w:t>a</w:t>
      </w:r>
      <w:r>
        <w:rPr>
          <w:lang w:eastAsia="en-US"/>
        </w:rPr>
        <w:t>dd-in, and is now available in Solid Ground.</w:t>
      </w:r>
    </w:p>
    <w:p w14:paraId="2922F623" w14:textId="77777777" w:rsidR="0031733A" w:rsidRDefault="0031733A" w:rsidP="0031733A">
      <w:pPr>
        <w:pStyle w:val="Heading3"/>
        <w:numPr>
          <w:ilvl w:val="2"/>
          <w:numId w:val="10"/>
        </w:numPr>
      </w:pPr>
      <w:r w:rsidRPr="00954E2D">
        <w:t>Preconditions</w:t>
      </w:r>
    </w:p>
    <w:p w14:paraId="3D496DDD" w14:textId="77777777" w:rsidR="0031733A" w:rsidRDefault="0031733A" w:rsidP="0031733A">
      <w:pPr>
        <w:pStyle w:val="BodyText"/>
      </w:pPr>
      <w:r>
        <w:t>You must have an EA model containing classes and, optionally, relationships between those classes.</w:t>
      </w:r>
    </w:p>
    <w:p w14:paraId="45088642" w14:textId="77777777" w:rsidR="0031733A" w:rsidRPr="00BC718C" w:rsidRDefault="0031733A" w:rsidP="0031733A">
      <w:pPr>
        <w:pStyle w:val="BodyText"/>
      </w:pPr>
      <w:r>
        <w:t>Neither the classes nor the package containing the classes needs to be stereotyped.</w:t>
      </w:r>
    </w:p>
    <w:p w14:paraId="73137D0C" w14:textId="77777777" w:rsidR="0031733A" w:rsidRDefault="0031733A" w:rsidP="0031733A">
      <w:pPr>
        <w:pStyle w:val="Heading3"/>
        <w:numPr>
          <w:ilvl w:val="2"/>
          <w:numId w:val="10"/>
        </w:numPr>
      </w:pPr>
      <w:r w:rsidRPr="00954E2D">
        <w:t>Instructions</w:t>
      </w:r>
    </w:p>
    <w:p w14:paraId="4DB124DA" w14:textId="77777777" w:rsidR="0031733A" w:rsidRDefault="0031733A" w:rsidP="0078210B">
      <w:pPr>
        <w:pStyle w:val="ListNumber"/>
        <w:numPr>
          <w:ilvl w:val="0"/>
          <w:numId w:val="24"/>
        </w:numPr>
        <w:rPr>
          <w:lang w:eastAsia="en-US"/>
        </w:rPr>
      </w:pPr>
      <w:r>
        <w:rPr>
          <w:lang w:eastAsia="en-US"/>
        </w:rPr>
        <w:t>In the EA Project Browser, right-click the package.</w:t>
      </w:r>
    </w:p>
    <w:p w14:paraId="1FDFA3D4" w14:textId="77777777" w:rsidR="0031733A" w:rsidRPr="00BC718C" w:rsidRDefault="0031733A" w:rsidP="0031733A">
      <w:pPr>
        <w:pStyle w:val="ListNumber"/>
      </w:pPr>
      <w:r>
        <w:rPr>
          <w:lang w:eastAsia="en-US"/>
        </w:rPr>
        <w:t xml:space="preserve">From the pop-up menu, select </w:t>
      </w:r>
      <w:r w:rsidRPr="003E56D9">
        <w:rPr>
          <w:rStyle w:val="UIMenuItem"/>
        </w:rPr>
        <w:t xml:space="preserve">Extensions &gt; Solid Ground &gt; Standards Conformance &gt; </w:t>
      </w:r>
      <w:r>
        <w:rPr>
          <w:rStyle w:val="UIMenuItem"/>
        </w:rPr>
        <w:t>Generate Class Context Diagram</w:t>
      </w:r>
      <w:r w:rsidRPr="003E56D9">
        <w:rPr>
          <w:rStyle w:val="UIMenuItem"/>
        </w:rPr>
        <w:t>.</w:t>
      </w:r>
    </w:p>
    <w:p w14:paraId="619CAD51" w14:textId="77777777" w:rsidR="0031733A" w:rsidRDefault="0031733A" w:rsidP="0031733A">
      <w:pPr>
        <w:pStyle w:val="Heading3"/>
        <w:numPr>
          <w:ilvl w:val="2"/>
          <w:numId w:val="10"/>
        </w:numPr>
      </w:pPr>
      <w:r w:rsidRPr="00954E2D">
        <w:t>Postconditions</w:t>
      </w:r>
    </w:p>
    <w:p w14:paraId="52B1EA32" w14:textId="77777777" w:rsidR="0031733A" w:rsidRPr="00BC718C" w:rsidRDefault="0031733A" w:rsidP="0031733A">
      <w:pPr>
        <w:pStyle w:val="BodyText"/>
      </w:pPr>
      <w:r>
        <w:t>EA creates  a new diagram containing the classes in the selected package, and also any relationships present.</w:t>
      </w:r>
    </w:p>
    <w:p w14:paraId="0E725DFA" w14:textId="77777777" w:rsidR="00954E2D" w:rsidRDefault="00954E2D" w:rsidP="00954E2D">
      <w:pPr>
        <w:pStyle w:val="Heading2"/>
      </w:pPr>
      <w:bookmarkStart w:id="35" w:name="_Toc325543918"/>
      <w:bookmarkStart w:id="36" w:name="_Toc510677603"/>
      <w:r>
        <w:t>Clean duplicate tagged values</w:t>
      </w:r>
      <w:bookmarkEnd w:id="35"/>
      <w:bookmarkEnd w:id="36"/>
    </w:p>
    <w:p w14:paraId="548C032E" w14:textId="77777777" w:rsidR="0078210B" w:rsidRDefault="0078210B" w:rsidP="0078210B">
      <w:pPr>
        <w:pStyle w:val="Heading3"/>
        <w:numPr>
          <w:ilvl w:val="2"/>
          <w:numId w:val="10"/>
        </w:numPr>
      </w:pPr>
      <w:r w:rsidRPr="00954E2D">
        <w:t>Rationale</w:t>
      </w:r>
    </w:p>
    <w:p w14:paraId="1A62E0DE" w14:textId="77777777" w:rsidR="0078210B" w:rsidRPr="00BC718C" w:rsidRDefault="0078210B" w:rsidP="00452FE9">
      <w:pPr>
        <w:pStyle w:val="BodyText"/>
      </w:pPr>
      <w:r>
        <w:t xml:space="preserve">In </w:t>
      </w:r>
      <w:r w:rsidR="00452FE9">
        <w:t>earlier versions of EA and Solid Ground it was possible to create two tagged values with the same name on the one model element. This causes output problems, and so the Clean Duplicate Tagged Values tool was added to Solid Ground to remove the duplicates.</w:t>
      </w:r>
    </w:p>
    <w:p w14:paraId="5E59605D" w14:textId="77777777" w:rsidR="0078210B" w:rsidRDefault="0078210B" w:rsidP="0078210B">
      <w:pPr>
        <w:pStyle w:val="Heading3"/>
        <w:numPr>
          <w:ilvl w:val="2"/>
          <w:numId w:val="10"/>
        </w:numPr>
      </w:pPr>
      <w:r w:rsidRPr="00954E2D">
        <w:t>Preconditions</w:t>
      </w:r>
    </w:p>
    <w:p w14:paraId="25D2C713" w14:textId="77777777" w:rsidR="0078210B" w:rsidRPr="00BC718C" w:rsidRDefault="0078210B" w:rsidP="0078210B">
      <w:pPr>
        <w:pStyle w:val="BodyText"/>
      </w:pPr>
      <w:r>
        <w:t>You must have</w:t>
      </w:r>
      <w:r w:rsidR="00452FE9">
        <w:t xml:space="preserve"> an EA model containing classes</w:t>
      </w:r>
      <w:r w:rsidR="002405BB">
        <w:t xml:space="preserve"> and </w:t>
      </w:r>
      <w:r w:rsidR="00452FE9">
        <w:t xml:space="preserve">attributes and </w:t>
      </w:r>
      <w:r w:rsidR="002405BB">
        <w:t xml:space="preserve">optionally, </w:t>
      </w:r>
      <w:r w:rsidR="00452FE9">
        <w:t xml:space="preserve">relationships. </w:t>
      </w:r>
    </w:p>
    <w:p w14:paraId="222BDDF9" w14:textId="448ECC90" w:rsidR="0078210B" w:rsidRDefault="0078210B" w:rsidP="0078210B">
      <w:pPr>
        <w:pStyle w:val="Heading3"/>
        <w:numPr>
          <w:ilvl w:val="2"/>
          <w:numId w:val="10"/>
        </w:numPr>
      </w:pPr>
      <w:r w:rsidRPr="00954E2D">
        <w:t>Instructions</w:t>
      </w:r>
      <w:r w:rsidR="00296F43">
        <w:rPr>
          <w:noProof/>
        </w:rPr>
        <w:pict w14:anchorId="35C7943E">
          <v:shape id="_x0000_s1071" type="#_x0000_t136" style="position:absolute;left:0;text-align:left;margin-left:0;margin-top:0;width:412.4pt;height:247.45pt;rotation:315;z-index:-25157120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07EF6A88" w14:textId="77777777" w:rsidR="0078210B" w:rsidRDefault="0078210B" w:rsidP="00452FE9">
      <w:pPr>
        <w:pStyle w:val="ListNumber"/>
        <w:numPr>
          <w:ilvl w:val="0"/>
          <w:numId w:val="25"/>
        </w:numPr>
        <w:rPr>
          <w:lang w:eastAsia="en-US"/>
        </w:rPr>
      </w:pPr>
      <w:r>
        <w:rPr>
          <w:lang w:eastAsia="en-US"/>
        </w:rPr>
        <w:t>In the EA Project Browser, right-click the package.</w:t>
      </w:r>
    </w:p>
    <w:p w14:paraId="06D6AB6B" w14:textId="77777777" w:rsidR="0078210B" w:rsidRPr="00BC718C" w:rsidRDefault="0078210B" w:rsidP="0078210B">
      <w:pPr>
        <w:pStyle w:val="ListNumber"/>
      </w:pPr>
      <w:r>
        <w:rPr>
          <w:lang w:eastAsia="en-US"/>
        </w:rPr>
        <w:t xml:space="preserve">From the pop-up menu, select </w:t>
      </w:r>
      <w:r w:rsidRPr="003E56D9">
        <w:rPr>
          <w:rStyle w:val="UIMenuItem"/>
        </w:rPr>
        <w:t xml:space="preserve">Extensions &gt; Solid Ground &gt; Standards Conformance &gt; </w:t>
      </w:r>
      <w:r w:rsidR="00452FE9">
        <w:rPr>
          <w:rStyle w:val="UIMenuItem"/>
        </w:rPr>
        <w:t>Clean Duplicate Tagged Values</w:t>
      </w:r>
      <w:r w:rsidRPr="003E56D9">
        <w:rPr>
          <w:rStyle w:val="UIMenuItem"/>
        </w:rPr>
        <w:t>.</w:t>
      </w:r>
    </w:p>
    <w:p w14:paraId="747ACA56" w14:textId="77777777" w:rsidR="0078210B" w:rsidRDefault="0078210B" w:rsidP="0078210B">
      <w:pPr>
        <w:pStyle w:val="Heading3"/>
        <w:numPr>
          <w:ilvl w:val="2"/>
          <w:numId w:val="10"/>
        </w:numPr>
      </w:pPr>
      <w:r w:rsidRPr="00954E2D">
        <w:t>Postconditions</w:t>
      </w:r>
    </w:p>
    <w:p w14:paraId="25B1345D" w14:textId="77777777" w:rsidR="0078210B" w:rsidRPr="00BC718C" w:rsidRDefault="00452FE9" w:rsidP="0078210B">
      <w:pPr>
        <w:pStyle w:val="BodyText"/>
      </w:pPr>
      <w:r>
        <w:t>Any duplicate tagged values are removed.</w:t>
      </w:r>
    </w:p>
    <w:p w14:paraId="1A3295A6" w14:textId="77777777" w:rsidR="00954E2D" w:rsidRPr="00F945AA" w:rsidRDefault="00954E2D" w:rsidP="00954E2D">
      <w:pPr>
        <w:pStyle w:val="BodyText"/>
        <w:rPr>
          <w:lang w:eastAsia="en-US"/>
        </w:rPr>
      </w:pPr>
    </w:p>
    <w:p w14:paraId="21A3CE2F" w14:textId="77777777" w:rsidR="00954E2D" w:rsidRDefault="00954E2D" w:rsidP="00954E2D">
      <w:pPr>
        <w:pStyle w:val="Heading2"/>
      </w:pPr>
      <w:bookmarkStart w:id="37" w:name="_Toc325543919"/>
      <w:bookmarkStart w:id="38" w:name="_Toc510677604"/>
      <w:r>
        <w:t>Validate mapping model</w:t>
      </w:r>
      <w:bookmarkEnd w:id="37"/>
      <w:bookmarkEnd w:id="38"/>
    </w:p>
    <w:p w14:paraId="2429A27D" w14:textId="77777777" w:rsidR="0078210B" w:rsidRDefault="0078210B" w:rsidP="0078210B">
      <w:pPr>
        <w:pStyle w:val="Heading3"/>
        <w:numPr>
          <w:ilvl w:val="2"/>
          <w:numId w:val="10"/>
        </w:numPr>
      </w:pPr>
      <w:r w:rsidRPr="00954E2D">
        <w:t>Rationale</w:t>
      </w:r>
    </w:p>
    <w:p w14:paraId="6C4B5ED6" w14:textId="77777777" w:rsidR="0078210B" w:rsidRPr="00BC718C" w:rsidRDefault="0078210B" w:rsidP="0078210B">
      <w:pPr>
        <w:pStyle w:val="BodyText"/>
      </w:pPr>
      <w:r>
        <w:t>**prototype tool</w:t>
      </w:r>
    </w:p>
    <w:p w14:paraId="2282383F" w14:textId="77777777" w:rsidR="0078210B" w:rsidRDefault="0078210B" w:rsidP="0078210B">
      <w:pPr>
        <w:pStyle w:val="Heading3"/>
        <w:numPr>
          <w:ilvl w:val="2"/>
          <w:numId w:val="10"/>
        </w:numPr>
      </w:pPr>
      <w:r w:rsidRPr="00954E2D">
        <w:t>Preconditions</w:t>
      </w:r>
    </w:p>
    <w:p w14:paraId="78B49024" w14:textId="77777777" w:rsidR="0078210B" w:rsidRDefault="0078210B" w:rsidP="0078210B">
      <w:pPr>
        <w:pStyle w:val="Heading3"/>
        <w:numPr>
          <w:ilvl w:val="2"/>
          <w:numId w:val="10"/>
        </w:numPr>
      </w:pPr>
      <w:r w:rsidRPr="00954E2D">
        <w:t>Instructions</w:t>
      </w:r>
    </w:p>
    <w:p w14:paraId="420AAB51" w14:textId="77777777" w:rsidR="0078210B" w:rsidRDefault="0078210B" w:rsidP="00505FAE">
      <w:pPr>
        <w:pStyle w:val="ListNumber"/>
        <w:numPr>
          <w:ilvl w:val="0"/>
          <w:numId w:val="28"/>
        </w:numPr>
        <w:rPr>
          <w:lang w:eastAsia="en-US"/>
        </w:rPr>
      </w:pPr>
      <w:r>
        <w:rPr>
          <w:lang w:eastAsia="en-US"/>
        </w:rPr>
        <w:t>In the EA Project Browser, right-click the package.</w:t>
      </w:r>
    </w:p>
    <w:p w14:paraId="2E5B0E2E" w14:textId="77777777" w:rsidR="0078210B" w:rsidRPr="00BC718C" w:rsidRDefault="0078210B" w:rsidP="0078210B">
      <w:pPr>
        <w:pStyle w:val="ListNumber"/>
      </w:pPr>
      <w:r>
        <w:rPr>
          <w:lang w:eastAsia="en-US"/>
        </w:rPr>
        <w:t xml:space="preserve">From the pop-up menu, select </w:t>
      </w:r>
      <w:r w:rsidRPr="003E56D9">
        <w:rPr>
          <w:rStyle w:val="UIMenuItem"/>
        </w:rPr>
        <w:t xml:space="preserve">Extensions &gt; Solid Ground &gt; Standards Conformance &gt; </w:t>
      </w:r>
      <w:r w:rsidR="00505FAE">
        <w:rPr>
          <w:rStyle w:val="UIMenuItem"/>
        </w:rPr>
        <w:t>Validate Mapping Model</w:t>
      </w:r>
      <w:r w:rsidRPr="003E56D9">
        <w:rPr>
          <w:rStyle w:val="UIMenuItem"/>
        </w:rPr>
        <w:t>.</w:t>
      </w:r>
    </w:p>
    <w:p w14:paraId="763BC6AF" w14:textId="77777777" w:rsidR="0078210B" w:rsidRDefault="0078210B" w:rsidP="0078210B">
      <w:pPr>
        <w:pStyle w:val="Heading3"/>
        <w:numPr>
          <w:ilvl w:val="2"/>
          <w:numId w:val="10"/>
        </w:numPr>
      </w:pPr>
      <w:r w:rsidRPr="00954E2D">
        <w:t>Postconditions</w:t>
      </w:r>
    </w:p>
    <w:p w14:paraId="6E422ED1" w14:textId="77777777" w:rsidR="0078210B" w:rsidRPr="0078210B" w:rsidRDefault="0078210B" w:rsidP="0078210B">
      <w:pPr>
        <w:pStyle w:val="BodyText"/>
      </w:pPr>
    </w:p>
    <w:p w14:paraId="7C0B02E1" w14:textId="77777777" w:rsidR="00CA7AD6" w:rsidRDefault="00CA7AD6" w:rsidP="00CA7AD6">
      <w:pPr>
        <w:pStyle w:val="Heading1"/>
      </w:pPr>
      <w:bookmarkStart w:id="39" w:name="_Toc510677605"/>
      <w:r>
        <w:t>Other Solid Ground functions</w:t>
      </w:r>
      <w:bookmarkEnd w:id="39"/>
    </w:p>
    <w:p w14:paraId="4D7A74CA" w14:textId="77777777" w:rsidR="00505FAE" w:rsidRDefault="00505FAE" w:rsidP="00505FAE">
      <w:pPr>
        <w:pStyle w:val="Heading2"/>
        <w:numPr>
          <w:ilvl w:val="1"/>
          <w:numId w:val="10"/>
        </w:numPr>
        <w:ind w:left="851" w:hanging="851"/>
      </w:pPr>
      <w:bookmarkStart w:id="40" w:name="_Toc510677606"/>
      <w:r>
        <w:t>Reverse engineering a model from an ArcGIS geodatabase and creating a conceptual model</w:t>
      </w:r>
      <w:bookmarkEnd w:id="40"/>
    </w:p>
    <w:p w14:paraId="6DDF3761" w14:textId="77777777" w:rsidR="00A943B2" w:rsidRDefault="003965D9" w:rsidP="00395607">
      <w:pPr>
        <w:pStyle w:val="Heading3"/>
      </w:pPr>
      <w:r>
        <w:t>Rationale</w:t>
      </w:r>
    </w:p>
    <w:p w14:paraId="275C87D0" w14:textId="77777777" w:rsidR="003965D9" w:rsidRDefault="003965D9" w:rsidP="003965D9">
      <w:r>
        <w:t>This scenario uses the built-in EA "Import from ArcGIS Workspace" function</w:t>
      </w:r>
      <w:r w:rsidR="00395607">
        <w:t>, available in EA from versions 9.3.x and later</w:t>
      </w:r>
      <w:r>
        <w:t>.</w:t>
      </w:r>
    </w:p>
    <w:p w14:paraId="23D30EE8" w14:textId="77777777" w:rsidR="00395607" w:rsidRPr="003965D9" w:rsidRDefault="00395607" w:rsidP="00395607">
      <w:pPr>
        <w:pStyle w:val="BodyText"/>
      </w:pPr>
      <w:r>
        <w:t xml:space="preserve">See the EA help topic </w:t>
      </w:r>
      <w:r w:rsidRPr="00395607">
        <w:rPr>
          <w:rStyle w:val="UIMenuItem"/>
        </w:rPr>
        <w:t>Domain-based models &gt; Geodatabase Design</w:t>
      </w:r>
      <w:r>
        <w:t xml:space="preserve"> for ArcGIS  for more details.</w:t>
      </w:r>
    </w:p>
    <w:p w14:paraId="72EF93AC" w14:textId="77777777" w:rsidR="003965D9" w:rsidRDefault="003965D9" w:rsidP="00395607">
      <w:pPr>
        <w:pStyle w:val="Heading3"/>
      </w:pPr>
      <w:r>
        <w:t>Preconditions</w:t>
      </w:r>
    </w:p>
    <w:p w14:paraId="6C0132EE" w14:textId="77777777" w:rsidR="003965D9" w:rsidRDefault="003965D9" w:rsidP="003965D9">
      <w:pPr>
        <w:pStyle w:val="BodyText"/>
      </w:pPr>
      <w:r>
        <w:t xml:space="preserve">In Arc Catalog, export the desired workspace as a schema only. </w:t>
      </w:r>
    </w:p>
    <w:p w14:paraId="050BC1A3" w14:textId="77777777" w:rsidR="003965D9" w:rsidRPr="003965D9" w:rsidRDefault="003965D9" w:rsidP="003965D9">
      <w:pPr>
        <w:pStyle w:val="BodyText"/>
      </w:pPr>
      <w:r>
        <w:t>Example file: AHGF_01.xml</w:t>
      </w:r>
    </w:p>
    <w:p w14:paraId="2F10305B" w14:textId="77777777" w:rsidR="003965D9" w:rsidRDefault="003965D9" w:rsidP="00395607">
      <w:pPr>
        <w:pStyle w:val="Heading3"/>
      </w:pPr>
      <w:r>
        <w:t>Instructions</w:t>
      </w:r>
    </w:p>
    <w:p w14:paraId="1B1BD7FF" w14:textId="77777777" w:rsidR="003965D9" w:rsidRDefault="003965D9" w:rsidP="00CA7AD6">
      <w:pPr>
        <w:pStyle w:val="ListNumber"/>
        <w:numPr>
          <w:ilvl w:val="0"/>
          <w:numId w:val="26"/>
        </w:numPr>
      </w:pPr>
      <w:r>
        <w:t xml:space="preserve">In EA, select </w:t>
      </w:r>
      <w:r w:rsidRPr="00395607">
        <w:rPr>
          <w:rStyle w:val="UIMenuItem"/>
        </w:rPr>
        <w:t>Extensions &gt; ArcGIS &gt; Import ArcGIS Workspace XML</w:t>
      </w:r>
      <w:r>
        <w:t>.</w:t>
      </w:r>
    </w:p>
    <w:p w14:paraId="163A0950" w14:textId="77777777" w:rsidR="003965D9" w:rsidRDefault="003965D9" w:rsidP="00395607">
      <w:pPr>
        <w:pStyle w:val="ListNumber"/>
      </w:pPr>
      <w:r>
        <w:t xml:space="preserve">In the </w:t>
      </w:r>
      <w:r w:rsidRPr="00505FAE">
        <w:rPr>
          <w:rStyle w:val="UIMenuItem"/>
        </w:rPr>
        <w:t>Import Package from ArcGIS XML</w:t>
      </w:r>
      <w:r>
        <w:t xml:space="preserve"> dialog, select the XML file.</w:t>
      </w:r>
    </w:p>
    <w:p w14:paraId="4B83F3F7" w14:textId="77777777" w:rsidR="003965D9" w:rsidRDefault="003965D9" w:rsidP="00395607">
      <w:pPr>
        <w:pStyle w:val="ListNumber"/>
      </w:pPr>
      <w:r>
        <w:t xml:space="preserve">Click </w:t>
      </w:r>
      <w:r w:rsidRPr="00395607">
        <w:rPr>
          <w:rStyle w:val="UIButton"/>
        </w:rPr>
        <w:t>Import</w:t>
      </w:r>
      <w:r>
        <w:t xml:space="preserve">. </w:t>
      </w:r>
    </w:p>
    <w:p w14:paraId="20332386" w14:textId="77777777" w:rsidR="003965D9" w:rsidRDefault="003965D9" w:rsidP="00395607">
      <w:pPr>
        <w:pStyle w:val="ListNumber"/>
      </w:pPr>
      <w:r>
        <w:t xml:space="preserve">EA will ask if you want the imported model to be placed at the root level in the Project Browser, or under another package. </w:t>
      </w:r>
      <w:r w:rsidR="00395607">
        <w:t>Click Yes or No as required.</w:t>
      </w:r>
    </w:p>
    <w:p w14:paraId="64E68885" w14:textId="77777777" w:rsidR="003965D9" w:rsidRDefault="003965D9" w:rsidP="00395607">
      <w:pPr>
        <w:pStyle w:val="Heading3"/>
      </w:pPr>
      <w:r>
        <w:t>Postconditions</w:t>
      </w:r>
    </w:p>
    <w:p w14:paraId="7B104309" w14:textId="77777777" w:rsidR="00395607" w:rsidRDefault="00395607" w:rsidP="00395607">
      <w:pPr>
        <w:pStyle w:val="ListNumber"/>
        <w:numPr>
          <w:ilvl w:val="0"/>
          <w:numId w:val="0"/>
        </w:numPr>
      </w:pPr>
      <w:r>
        <w:t>EA populates the Project Browser.</w:t>
      </w:r>
    </w:p>
    <w:p w14:paraId="39E89F9D" w14:textId="77777777" w:rsidR="00395607" w:rsidRPr="003965D9" w:rsidRDefault="00395607" w:rsidP="00475442">
      <w:pPr>
        <w:pStyle w:val="Pictureleftaligned"/>
      </w:pPr>
      <w:r>
        <w:rPr>
          <w:noProof/>
          <w:lang w:val="en-US" w:eastAsia="en-US"/>
        </w:rPr>
        <w:drawing>
          <wp:inline distT="0" distB="0" distL="0" distR="0" wp14:anchorId="1ABD4078" wp14:editId="695EEFAB">
            <wp:extent cx="1905098" cy="99700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98" cy="997001"/>
                    </a:xfrm>
                    <a:prstGeom prst="rect">
                      <a:avLst/>
                    </a:prstGeom>
                  </pic:spPr>
                </pic:pic>
              </a:graphicData>
            </a:graphic>
          </wp:inline>
        </w:drawing>
      </w:r>
    </w:p>
    <w:p w14:paraId="2C4020E1" w14:textId="77777777" w:rsidR="003965D9" w:rsidRDefault="00395607" w:rsidP="003965D9">
      <w:pPr>
        <w:pStyle w:val="BodyText"/>
      </w:pPr>
      <w:r>
        <w:t xml:space="preserve">See the EA help topic </w:t>
      </w:r>
      <w:r w:rsidRPr="00395607">
        <w:rPr>
          <w:rStyle w:val="UIMenuItem"/>
        </w:rPr>
        <w:t>Domain-based models &gt; Geodatabase Design for ArcGIS &gt; Import ArcGIS XML Workspace</w:t>
      </w:r>
      <w:r>
        <w:t xml:space="preserve"> for more details.</w:t>
      </w:r>
    </w:p>
    <w:p w14:paraId="333A1F39" w14:textId="77777777" w:rsidR="00395607" w:rsidRDefault="00395607" w:rsidP="003965D9">
      <w:pPr>
        <w:pStyle w:val="BodyText"/>
      </w:pPr>
      <w:r w:rsidRPr="00CA7AD6">
        <w:rPr>
          <w:highlight w:val="yellow"/>
        </w:rPr>
        <w:t>The Domains package contains</w:t>
      </w:r>
    </w:p>
    <w:p w14:paraId="57CC8C1F" w14:textId="77777777" w:rsidR="00395607" w:rsidRDefault="00395607" w:rsidP="003965D9">
      <w:pPr>
        <w:pStyle w:val="BodyText"/>
      </w:pPr>
      <w:r>
        <w:t xml:space="preserve">The </w:t>
      </w:r>
      <w:r w:rsidRPr="00395607">
        <w:rPr>
          <w:rStyle w:val="UIMenuItem"/>
        </w:rPr>
        <w:t>&lt;&lt;FeatureDataset&gt;&gt; SH_Network</w:t>
      </w:r>
      <w:r>
        <w:t xml:space="preserve"> package contains a UML model of features imported from the ArcGIS workspace. Each feature is modelled as a class stereotyped with its feature type.</w:t>
      </w:r>
    </w:p>
    <w:p w14:paraId="5D2866DD" w14:textId="77777777" w:rsidR="00395607" w:rsidRPr="003965D9" w:rsidRDefault="00395607" w:rsidP="003965D9">
      <w:pPr>
        <w:pStyle w:val="BodyText"/>
      </w:pPr>
      <w:r>
        <w:t xml:space="preserve">The </w:t>
      </w:r>
      <w:r w:rsidRPr="00395607">
        <w:rPr>
          <w:rStyle w:val="UIMenuItem"/>
        </w:rPr>
        <w:t>SpatialReferences</w:t>
      </w:r>
      <w:r>
        <w:t xml:space="preserve"> package contains a class modelling the spatial referencing system used in the model. </w:t>
      </w:r>
      <w:bookmarkStart w:id="41" w:name="_GoBack"/>
      <w:r>
        <w:t>Each attribute is modelled as an EA tagged value.</w:t>
      </w:r>
    </w:p>
    <w:bookmarkEnd w:id="41"/>
    <w:p w14:paraId="71FF11CF" w14:textId="77777777" w:rsidR="00395607" w:rsidRDefault="003965D9" w:rsidP="00395607">
      <w:pPr>
        <w:pStyle w:val="Heading3"/>
      </w:pPr>
      <w:r>
        <w:t>Points to note</w:t>
      </w:r>
    </w:p>
    <w:p w14:paraId="615B371F" w14:textId="77777777" w:rsidR="00395607" w:rsidRDefault="00395607" w:rsidP="00395607">
      <w:pPr>
        <w:pStyle w:val="BodyText"/>
      </w:pPr>
      <w:r w:rsidRPr="00395607">
        <w:rPr>
          <w:rStyle w:val="UIMenuItem"/>
        </w:rPr>
        <w:t>Extensions &gt; ArcGIS &gt; Set Coordinate System</w:t>
      </w:r>
      <w:r>
        <w:t xml:space="preserve"> – is this necessary?</w:t>
      </w:r>
    </w:p>
    <w:p w14:paraId="035E8319" w14:textId="77777777" w:rsidR="00395607" w:rsidRDefault="00395607" w:rsidP="00395607">
      <w:pPr>
        <w:pStyle w:val="Heading2"/>
      </w:pPr>
      <w:bookmarkStart w:id="42" w:name="_Toc510677607"/>
      <w:r>
        <w:t>Reverse engineering a model from a database and creating a conceptual model</w:t>
      </w:r>
      <w:bookmarkEnd w:id="42"/>
    </w:p>
    <w:p w14:paraId="5BD7F999" w14:textId="29A524A8" w:rsidR="00395607" w:rsidRDefault="00395607" w:rsidP="00395607">
      <w:pPr>
        <w:pStyle w:val="Heading3"/>
      </w:pPr>
      <w:r>
        <w:t>Rationale</w:t>
      </w:r>
      <w:r w:rsidR="00296F43">
        <w:rPr>
          <w:noProof/>
        </w:rPr>
        <w:pict w14:anchorId="5366CBCC">
          <v:shape id="_x0000_s1072" type="#_x0000_t136" style="position:absolute;left:0;text-align:left;margin-left:0;margin-top:0;width:412.4pt;height:247.45pt;rotation:315;z-index:-2515691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078F402C" w14:textId="77777777" w:rsidR="00395607" w:rsidRDefault="00395607" w:rsidP="00395607">
      <w:pPr>
        <w:pStyle w:val="BodyText"/>
      </w:pPr>
      <w:r>
        <w:t xml:space="preserve">An existing database represents </w:t>
      </w:r>
      <w:r w:rsidR="006D6D73">
        <w:t xml:space="preserve">an </w:t>
      </w:r>
      <w:r>
        <w:t xml:space="preserve">implicit </w:t>
      </w:r>
      <w:r w:rsidR="006D6D73">
        <w:t xml:space="preserve">data </w:t>
      </w:r>
      <w:r>
        <w:t>model</w:t>
      </w:r>
      <w:r w:rsidR="006D6D73">
        <w:t xml:space="preserve">, regardless of whether or not the database has – or had! – a formal schema. The database therefore represents </w:t>
      </w:r>
      <w:r>
        <w:t xml:space="preserve">a </w:t>
      </w:r>
      <w:r w:rsidRPr="00274665">
        <w:rPr>
          <w:i/>
        </w:rPr>
        <w:t>potential</w:t>
      </w:r>
      <w:r>
        <w:t xml:space="preserve"> component in an interoperable system. </w:t>
      </w:r>
    </w:p>
    <w:p w14:paraId="1D9D8671" w14:textId="77777777" w:rsidR="006D6D73" w:rsidRDefault="00395607" w:rsidP="00395607">
      <w:pPr>
        <w:pStyle w:val="BodyText"/>
      </w:pPr>
      <w:r>
        <w:t>In the case of a domain without a formal model, a database contains the seeds of a domain model (limited to the operational scope of the database, but nevertheless valid). In this scenario</w:t>
      </w:r>
      <w:r w:rsidR="006D6D73">
        <w:t>,</w:t>
      </w:r>
      <w:r>
        <w:t xml:space="preserve"> a modeller</w:t>
      </w:r>
      <w:r w:rsidR="006D6D73">
        <w:t>:</w:t>
      </w:r>
    </w:p>
    <w:p w14:paraId="3F3B6834" w14:textId="77777777" w:rsidR="006D6D73" w:rsidRDefault="006D6D73" w:rsidP="006D6D73">
      <w:pPr>
        <w:pStyle w:val="ListBullet"/>
      </w:pPr>
      <w:r>
        <w:t xml:space="preserve">reverse engineers one or more database sources to extract their schemas; </w:t>
      </w:r>
    </w:p>
    <w:p w14:paraId="651973D9" w14:textId="77777777" w:rsidR="006D6D73" w:rsidRDefault="006D6D73" w:rsidP="006D6D73">
      <w:pPr>
        <w:pStyle w:val="ListBullet"/>
      </w:pPr>
      <w:r>
        <w:t xml:space="preserve">refactors the reverse-engineered model to extract common concepts; and </w:t>
      </w:r>
    </w:p>
    <w:p w14:paraId="1C7E2752" w14:textId="77777777" w:rsidR="00395607" w:rsidRDefault="00395607" w:rsidP="006D6D73">
      <w:pPr>
        <w:pStyle w:val="ListBullet"/>
      </w:pPr>
      <w:r>
        <w:t xml:space="preserve">register the definitions </w:t>
      </w:r>
      <w:r w:rsidR="006D6D73">
        <w:t xml:space="preserve">of these concepts </w:t>
      </w:r>
      <w:r>
        <w:t xml:space="preserve">in a </w:t>
      </w:r>
      <w:r w:rsidRPr="006D6D73">
        <w:rPr>
          <w:i/>
        </w:rPr>
        <w:t>conceptual model</w:t>
      </w:r>
      <w:r>
        <w:t>, which should be free of redundancy and mutual dep</w:t>
      </w:r>
      <w:r w:rsidR="006D6D73">
        <w:t>endencies between independently-</w:t>
      </w:r>
      <w:r>
        <w:t>governed components.</w:t>
      </w:r>
    </w:p>
    <w:p w14:paraId="2EB74650" w14:textId="24D622DC" w:rsidR="001C7F5F" w:rsidRDefault="00395607" w:rsidP="00395607">
      <w:pPr>
        <w:pStyle w:val="BodyText"/>
      </w:pPr>
      <w:r>
        <w:t xml:space="preserve">Semantics (concept definitions) </w:t>
      </w:r>
      <w:r w:rsidR="00714F77">
        <w:t xml:space="preserve">in the form of  </w:t>
      </w:r>
      <w:r>
        <w:t xml:space="preserve">“feature </w:t>
      </w:r>
      <w:r w:rsidR="00714F77">
        <w:t>type models</w:t>
      </w:r>
      <w:r>
        <w:t xml:space="preserve">” </w:t>
      </w:r>
      <w:r w:rsidR="001C7F5F">
        <w:t xml:space="preserve">(the </w:t>
      </w:r>
      <w:r w:rsidR="001C7F5F" w:rsidRPr="001C7F5F">
        <w:rPr>
          <w:rStyle w:val="ScientificName"/>
        </w:rPr>
        <w:t>properties</w:t>
      </w:r>
      <w:r w:rsidR="001C7F5F">
        <w:t xml:space="preserve"> or </w:t>
      </w:r>
      <w:r w:rsidR="001C7F5F" w:rsidRPr="001C7F5F">
        <w:rPr>
          <w:rStyle w:val="ScientificName"/>
        </w:rPr>
        <w:t>attributes</w:t>
      </w:r>
      <w:r w:rsidR="001C7F5F">
        <w:t xml:space="preserve"> of those concepts) </w:t>
      </w:r>
      <w:r>
        <w:t xml:space="preserve">are the key entities that need to be directly </w:t>
      </w:r>
      <w:r w:rsidR="001C7F5F">
        <w:t xml:space="preserve">defined </w:t>
      </w:r>
      <w:r>
        <w:t xml:space="preserve">at design time. </w:t>
      </w:r>
    </w:p>
    <w:p w14:paraId="57653C6B" w14:textId="77777777" w:rsidR="00395607" w:rsidRDefault="001C7F5F" w:rsidP="00395607">
      <w:pPr>
        <w:pStyle w:val="BodyText"/>
      </w:pPr>
      <w:r>
        <w:t xml:space="preserve">Other examples in this document </w:t>
      </w:r>
      <w:r w:rsidR="00395607">
        <w:t>demonstrate how these can be later registered and published to support others subscribing to such reusable resources in a distributed system. This is seen as the long term future of an evolving system.</w:t>
      </w:r>
    </w:p>
    <w:p w14:paraId="61CBC63C" w14:textId="77777777" w:rsidR="00395607" w:rsidRDefault="00395607" w:rsidP="00395607">
      <w:pPr>
        <w:pStyle w:val="Heading3"/>
      </w:pPr>
      <w:r>
        <w:t>Preconditions</w:t>
      </w:r>
    </w:p>
    <w:p w14:paraId="6180E52E" w14:textId="77777777" w:rsidR="00395607" w:rsidRDefault="006D6D73" w:rsidP="00395607">
      <w:pPr>
        <w:pStyle w:val="BodyText"/>
      </w:pPr>
      <w:r>
        <w:t xml:space="preserve">The model exists in a </w:t>
      </w:r>
      <w:r w:rsidR="00395607">
        <w:t>RDBMS. Solid Ground supports a range of database technologies, including MySQL, Postgres, Oracle and SQL Server</w:t>
      </w:r>
      <w:r>
        <w:t>.</w:t>
      </w:r>
    </w:p>
    <w:p w14:paraId="28E4F971" w14:textId="77777777" w:rsidR="00395607" w:rsidRDefault="00395607" w:rsidP="00395607">
      <w:pPr>
        <w:pStyle w:val="Heading3"/>
      </w:pPr>
      <w:r>
        <w:t>Instructions</w:t>
      </w:r>
    </w:p>
    <w:p w14:paraId="734234D2" w14:textId="77777777" w:rsidR="004F5271" w:rsidRPr="004F5271" w:rsidRDefault="004F5271" w:rsidP="004F5271">
      <w:pPr>
        <w:pStyle w:val="Comment"/>
      </w:pPr>
      <w:r w:rsidRPr="004F5271">
        <w:t>Overview</w:t>
      </w:r>
    </w:p>
    <w:p w14:paraId="4DF15526" w14:textId="77777777" w:rsidR="004F5271" w:rsidRPr="004F5271" w:rsidRDefault="004F5271" w:rsidP="004F5271">
      <w:pPr>
        <w:pStyle w:val="Comment"/>
      </w:pPr>
      <w:r w:rsidRPr="004F5271">
        <w:t>Specify the database location &amp; type</w:t>
      </w:r>
    </w:p>
    <w:p w14:paraId="3E5C6C32" w14:textId="77777777" w:rsidR="004F5271" w:rsidRPr="004F5271" w:rsidRDefault="004F5271" w:rsidP="004F5271">
      <w:pPr>
        <w:pStyle w:val="Comment"/>
      </w:pPr>
      <w:r w:rsidRPr="004F5271">
        <w:t>Select the database dialect to UML mapping file</w:t>
      </w:r>
    </w:p>
    <w:p w14:paraId="7AAF8863" w14:textId="77777777" w:rsidR="004F5271" w:rsidRPr="004F5271" w:rsidRDefault="004F5271" w:rsidP="004F5271">
      <w:pPr>
        <w:pStyle w:val="Comment"/>
      </w:pPr>
      <w:r w:rsidRPr="004F5271">
        <w:t>Import the model</w:t>
      </w:r>
    </w:p>
    <w:p w14:paraId="3B103015" w14:textId="77777777" w:rsidR="004F5271" w:rsidRPr="004F5271" w:rsidRDefault="004F5271" w:rsidP="004F5271">
      <w:pPr>
        <w:pStyle w:val="Comment"/>
      </w:pPr>
      <w:r w:rsidRPr="004F5271">
        <w:t>Refactor/run system metadata tool etc</w:t>
      </w:r>
    </w:p>
    <w:p w14:paraId="771161AE" w14:textId="77777777" w:rsidR="004F5271" w:rsidRPr="004F5271" w:rsidRDefault="004F5271" w:rsidP="004F5271">
      <w:pPr>
        <w:pStyle w:val="Comment"/>
      </w:pPr>
      <w:r w:rsidRPr="004F5271">
        <w:t>Invoke “update with dependencies” to create the links to the ISO types</w:t>
      </w:r>
    </w:p>
    <w:p w14:paraId="70DD380F" w14:textId="77777777" w:rsidR="004F5271" w:rsidRPr="004F5271" w:rsidRDefault="004F5271" w:rsidP="004F5271">
      <w:pPr>
        <w:pStyle w:val="Comment"/>
      </w:pPr>
      <w:r w:rsidRPr="004F5271">
        <w:t>Generate dependencies</w:t>
      </w:r>
    </w:p>
    <w:p w14:paraId="71BC8E5C" w14:textId="77777777" w:rsidR="004F5271" w:rsidRPr="004F5271" w:rsidRDefault="004F5271" w:rsidP="004F5271">
      <w:pPr>
        <w:pStyle w:val="Comment"/>
      </w:pPr>
      <w:r w:rsidRPr="004F5271">
        <w:t>Add sequence numbers</w:t>
      </w:r>
    </w:p>
    <w:p w14:paraId="69AE4373" w14:textId="77777777" w:rsidR="004F5271" w:rsidRPr="004F5271" w:rsidRDefault="004F5271" w:rsidP="004F5271">
      <w:pPr>
        <w:pStyle w:val="Comment"/>
      </w:pPr>
      <w:r w:rsidRPr="004F5271">
        <w:t xml:space="preserve">Run conformance </w:t>
      </w:r>
    </w:p>
    <w:p w14:paraId="5D5E7F7F" w14:textId="77777777" w:rsidR="004F5271" w:rsidRPr="004F5271" w:rsidRDefault="004F5271" w:rsidP="004F5271">
      <w:pPr>
        <w:pStyle w:val="Comment"/>
      </w:pPr>
      <w:r w:rsidRPr="004F5271">
        <w:t>Tweak model metadata</w:t>
      </w:r>
    </w:p>
    <w:p w14:paraId="0D4E1A7C" w14:textId="77777777" w:rsidR="004F5271" w:rsidRPr="004F5271" w:rsidRDefault="004F5271" w:rsidP="004F5271">
      <w:pPr>
        <w:pStyle w:val="Comment"/>
      </w:pPr>
      <w:r w:rsidRPr="004F5271">
        <w:t>register as “model” .</w:t>
      </w:r>
    </w:p>
    <w:p w14:paraId="085AB761" w14:textId="77777777" w:rsidR="00395607" w:rsidRDefault="00475442" w:rsidP="00CA7AD6">
      <w:pPr>
        <w:pStyle w:val="ListNumber"/>
        <w:numPr>
          <w:ilvl w:val="0"/>
          <w:numId w:val="27"/>
        </w:numPr>
      </w:pPr>
      <w:r>
        <w:t xml:space="preserve">In </w:t>
      </w:r>
      <w:r w:rsidR="00AE69BA">
        <w:t xml:space="preserve">the </w:t>
      </w:r>
      <w:r>
        <w:t>EA Project Browser, select a model or package as the destination for the imported model: the imported model will appear underneath, or subordinate to, the selected model or package.</w:t>
      </w:r>
    </w:p>
    <w:p w14:paraId="1B39BDC9" w14:textId="77777777" w:rsidR="00395607" w:rsidRDefault="00475442" w:rsidP="00475442">
      <w:pPr>
        <w:pStyle w:val="ListNumber"/>
      </w:pPr>
      <w:bookmarkStart w:id="43" w:name="_Toc300930898"/>
      <w:r>
        <w:t xml:space="preserve">Right-click the model or package, then select </w:t>
      </w:r>
      <w:r w:rsidRPr="00475442">
        <w:rPr>
          <w:rStyle w:val="UIMenuItem"/>
        </w:rPr>
        <w:t>Extensions</w:t>
      </w:r>
      <w:r w:rsidR="00395607" w:rsidRPr="00475442">
        <w:rPr>
          <w:rStyle w:val="UIMenuItem"/>
        </w:rPr>
        <w:t xml:space="preserve"> &gt; Solid Ground &gt; Import PSM tools &gt; Database to UML</w:t>
      </w:r>
      <w:bookmarkEnd w:id="43"/>
      <w:r w:rsidR="004F5271">
        <w:rPr>
          <w:rStyle w:val="UIMenuItem"/>
        </w:rPr>
        <w:t>.</w:t>
      </w:r>
    </w:p>
    <w:p w14:paraId="11328EAE" w14:textId="77777777" w:rsidR="00395607" w:rsidRDefault="00475442" w:rsidP="00475442">
      <w:pPr>
        <w:pStyle w:val="ListNumber"/>
      </w:pPr>
      <w:bookmarkStart w:id="44" w:name="_Toc300930899"/>
      <w:r>
        <w:t>Select the d</w:t>
      </w:r>
      <w:r w:rsidR="00395607">
        <w:t>atabase type and configuration.</w:t>
      </w:r>
      <w:bookmarkEnd w:id="44"/>
    </w:p>
    <w:p w14:paraId="5B9867B3" w14:textId="77777777" w:rsidR="00395607" w:rsidRDefault="00475442" w:rsidP="00117DE1">
      <w:pPr>
        <w:pStyle w:val="Picturelistindent"/>
      </w:pPr>
      <w:r>
        <w:rPr>
          <w:noProof/>
          <w:lang w:val="en-US" w:eastAsia="en-US"/>
        </w:rPr>
        <w:drawing>
          <wp:inline distT="0" distB="0" distL="0" distR="0" wp14:anchorId="7A1D562C" wp14:editId="527FDB22">
            <wp:extent cx="1873346" cy="2032104"/>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73346" cy="2032104"/>
                    </a:xfrm>
                    <a:prstGeom prst="rect">
                      <a:avLst/>
                    </a:prstGeom>
                  </pic:spPr>
                </pic:pic>
              </a:graphicData>
            </a:graphic>
          </wp:inline>
        </w:drawing>
      </w:r>
    </w:p>
    <w:p w14:paraId="00CF2A9A" w14:textId="77777777" w:rsidR="00395607" w:rsidRDefault="00475442" w:rsidP="00475442">
      <w:pPr>
        <w:pStyle w:val="ListNumber"/>
      </w:pPr>
      <w:bookmarkStart w:id="45" w:name="_Toc300930900"/>
      <w:r>
        <w:t xml:space="preserve">Select the relevant tables from </w:t>
      </w:r>
      <w:r w:rsidR="00395607">
        <w:t>the database</w:t>
      </w:r>
      <w:bookmarkEnd w:id="45"/>
      <w:r>
        <w:t>, then click Next.</w:t>
      </w:r>
    </w:p>
    <w:p w14:paraId="26A210FE" w14:textId="77777777" w:rsidR="00395607" w:rsidRDefault="00475442" w:rsidP="00117DE1">
      <w:pPr>
        <w:pStyle w:val="Picturelistindent"/>
      </w:pPr>
      <w:r>
        <w:rPr>
          <w:noProof/>
          <w:lang w:val="en-US" w:eastAsia="en-US"/>
        </w:rPr>
        <w:drawing>
          <wp:inline distT="0" distB="0" distL="0" distR="0" wp14:anchorId="0E0678A7" wp14:editId="294F5538">
            <wp:extent cx="2584583" cy="1568531"/>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84583" cy="1568531"/>
                    </a:xfrm>
                    <a:prstGeom prst="rect">
                      <a:avLst/>
                    </a:prstGeom>
                  </pic:spPr>
                </pic:pic>
              </a:graphicData>
            </a:graphic>
          </wp:inline>
        </w:drawing>
      </w:r>
    </w:p>
    <w:p w14:paraId="327298D9" w14:textId="77777777" w:rsidR="0041169E" w:rsidRDefault="0041169E" w:rsidP="0041169E">
      <w:pPr>
        <w:pStyle w:val="ListNumber"/>
      </w:pPr>
      <w:r>
        <w:t>You now have two options</w:t>
      </w:r>
      <w:r w:rsidR="00030876">
        <w:t>:</w:t>
      </w:r>
    </w:p>
    <w:p w14:paraId="715E8120" w14:textId="77777777" w:rsidR="0041169E" w:rsidRDefault="0041169E" w:rsidP="0041169E">
      <w:pPr>
        <w:pStyle w:val="ListNumber2"/>
      </w:pPr>
      <w:r>
        <w:t xml:space="preserve">Select </w:t>
      </w:r>
      <w:r w:rsidRPr="0041169E">
        <w:rPr>
          <w:rStyle w:val="UIMenuItem"/>
        </w:rPr>
        <w:t>Apply ISO19100 Profile</w:t>
      </w:r>
      <w:r>
        <w:t xml:space="preserve"> to create a platform-independent model. </w:t>
      </w:r>
      <w:r w:rsidR="00030876">
        <w:t xml:space="preserve">Unlike other database reverse-engineering tools, </w:t>
      </w:r>
      <w:r>
        <w:t>Solid Ground is able</w:t>
      </w:r>
      <w:r w:rsidR="00030876">
        <w:t xml:space="preserve"> to </w:t>
      </w:r>
      <w:r>
        <w:t>abstract a database schema using the ISO 19103 conceptual schema language</w:t>
      </w:r>
      <w:r w:rsidR="00C55194">
        <w:t xml:space="preserve">, which </w:t>
      </w:r>
      <w:r>
        <w:t xml:space="preserve">saves </w:t>
      </w:r>
      <w:r w:rsidR="00C55194">
        <w:t xml:space="preserve">a great deal of </w:t>
      </w:r>
      <w:r>
        <w:t>editing of the imported model</w:t>
      </w:r>
      <w:r w:rsidR="00030876">
        <w:t>.</w:t>
      </w:r>
    </w:p>
    <w:p w14:paraId="518CAB56" w14:textId="77777777" w:rsidR="00395607" w:rsidRDefault="0041169E" w:rsidP="0041169E">
      <w:pPr>
        <w:pStyle w:val="ListNumber2"/>
      </w:pPr>
      <w:r>
        <w:t xml:space="preserve">Alternatively, </w:t>
      </w:r>
      <w:r w:rsidR="00395607">
        <w:t xml:space="preserve">select </w:t>
      </w:r>
      <w:r w:rsidRPr="0041169E">
        <w:rPr>
          <w:rStyle w:val="UIMenuItem"/>
        </w:rPr>
        <w:t xml:space="preserve">Apply </w:t>
      </w:r>
      <w:r w:rsidR="00395607" w:rsidRPr="0041169E">
        <w:rPr>
          <w:rStyle w:val="UIMenuItem"/>
        </w:rPr>
        <w:t xml:space="preserve">Database </w:t>
      </w:r>
      <w:r w:rsidRPr="0041169E">
        <w:rPr>
          <w:rStyle w:val="UIMenuItem"/>
        </w:rPr>
        <w:t>P</w:t>
      </w:r>
      <w:r w:rsidR="00395607" w:rsidRPr="0041169E">
        <w:rPr>
          <w:rStyle w:val="UIMenuItem"/>
        </w:rPr>
        <w:t>rofile</w:t>
      </w:r>
      <w:r w:rsidR="00395607">
        <w:t xml:space="preserve"> to create a </w:t>
      </w:r>
      <w:r>
        <w:t>p</w:t>
      </w:r>
      <w:r w:rsidR="00395607">
        <w:t>latform</w:t>
      </w:r>
      <w:r>
        <w:t>-</w:t>
      </w:r>
      <w:r w:rsidR="00395607">
        <w:t>specific model</w:t>
      </w:r>
      <w:r>
        <w:t xml:space="preserve">. </w:t>
      </w:r>
    </w:p>
    <w:p w14:paraId="1C95EA78" w14:textId="77777777" w:rsidR="00527389" w:rsidRDefault="00527389" w:rsidP="00527389">
      <w:pPr>
        <w:pStyle w:val="ListContinue"/>
      </w:pPr>
      <w:r>
        <w:t>This example uses a platform-independent model.</w:t>
      </w:r>
    </w:p>
    <w:p w14:paraId="3E50CA78" w14:textId="77777777" w:rsidR="00395607" w:rsidRDefault="00475442" w:rsidP="00030876">
      <w:pPr>
        <w:pStyle w:val="Picturelistindent"/>
      </w:pPr>
      <w:r>
        <w:rPr>
          <w:noProof/>
          <w:lang w:val="en-US" w:eastAsia="en-US"/>
        </w:rPr>
        <w:drawing>
          <wp:inline distT="0" distB="0" distL="0" distR="0" wp14:anchorId="638501CF" wp14:editId="00A35272">
            <wp:extent cx="1479626" cy="1117657"/>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79626" cy="1117657"/>
                    </a:xfrm>
                    <a:prstGeom prst="rect">
                      <a:avLst/>
                    </a:prstGeom>
                  </pic:spPr>
                </pic:pic>
              </a:graphicData>
            </a:graphic>
          </wp:inline>
        </w:drawing>
      </w:r>
    </w:p>
    <w:p w14:paraId="3C74455F" w14:textId="77777777" w:rsidR="00395607" w:rsidRDefault="0041169E" w:rsidP="00030876">
      <w:pPr>
        <w:pStyle w:val="ListNumber"/>
      </w:pPr>
      <w:r>
        <w:t>S</w:t>
      </w:r>
      <w:r w:rsidR="00395607">
        <w:t>elect</w:t>
      </w:r>
      <w:r>
        <w:t xml:space="preserve"> </w:t>
      </w:r>
      <w:r w:rsidR="00395607">
        <w:t xml:space="preserve">a “Data Type Mapping File”. </w:t>
      </w:r>
      <w:r>
        <w:br/>
      </w:r>
      <w:r>
        <w:br/>
      </w:r>
      <w:r w:rsidR="00395607">
        <w:t xml:space="preserve">Solid Ground provides a suite of default mapping files under the installed directory, and will choose a sensible default based on the </w:t>
      </w:r>
      <w:r w:rsidR="00D04142">
        <w:t xml:space="preserve">selected </w:t>
      </w:r>
      <w:r w:rsidR="00395607">
        <w:t>database type</w:t>
      </w:r>
      <w:r w:rsidR="00D04142">
        <w:t xml:space="preserve"> (ie Oracle, SQL Server, MySQL or Postgres). </w:t>
      </w:r>
    </w:p>
    <w:p w14:paraId="539616F1" w14:textId="77777777" w:rsidR="00395607" w:rsidRDefault="00030876" w:rsidP="00030876">
      <w:pPr>
        <w:pStyle w:val="Picturelistindent"/>
      </w:pPr>
      <w:r>
        <w:rPr>
          <w:noProof/>
          <w:lang w:val="en-US" w:eastAsia="en-US"/>
        </w:rPr>
        <w:drawing>
          <wp:inline distT="0" distB="0" distL="0" distR="0" wp14:anchorId="149E96A4" wp14:editId="2305C009">
            <wp:extent cx="3880049" cy="88269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049" cy="882695"/>
                    </a:xfrm>
                    <a:prstGeom prst="rect">
                      <a:avLst/>
                    </a:prstGeom>
                  </pic:spPr>
                </pic:pic>
              </a:graphicData>
            </a:graphic>
          </wp:inline>
        </w:drawing>
      </w:r>
    </w:p>
    <w:p w14:paraId="3FFAF5B1" w14:textId="77777777" w:rsidR="00395607" w:rsidRDefault="00030876" w:rsidP="00030876">
      <w:pPr>
        <w:pStyle w:val="ListContinue"/>
      </w:pPr>
      <w:r>
        <w:t>This m</w:t>
      </w:r>
      <w:r w:rsidR="00395607">
        <w:t>apping file defin</w:t>
      </w:r>
      <w:r>
        <w:t>es</w:t>
      </w:r>
      <w:r w:rsidR="00395607">
        <w:t xml:space="preserve"> how </w:t>
      </w:r>
      <w:r>
        <w:t xml:space="preserve">database </w:t>
      </w:r>
      <w:r w:rsidR="00395607">
        <w:t xml:space="preserve">elements </w:t>
      </w:r>
      <w:r>
        <w:t>are</w:t>
      </w:r>
      <w:r w:rsidR="00395607">
        <w:t xml:space="preserve"> translated into UML elements. The figure below shows an </w:t>
      </w:r>
      <w:r>
        <w:t xml:space="preserve">extract of the SQL Server to ISO19100 mapping file, illustrating how the SQL types </w:t>
      </w:r>
      <w:r w:rsidRPr="00030876">
        <w:rPr>
          <w:rStyle w:val="ScientificName"/>
        </w:rPr>
        <w:t>nvarchar</w:t>
      </w:r>
      <w:r>
        <w:t xml:space="preserve"> and </w:t>
      </w:r>
      <w:r w:rsidRPr="00030876">
        <w:rPr>
          <w:rStyle w:val="ScientificName"/>
        </w:rPr>
        <w:t>float</w:t>
      </w:r>
      <w:r>
        <w:t xml:space="preserve"> are mapped to the ISO19100 vocabulary.</w:t>
      </w:r>
    </w:p>
    <w:p w14:paraId="19B04E7C" w14:textId="77777777" w:rsidR="00395607" w:rsidRDefault="00030876" w:rsidP="00117DE1">
      <w:pPr>
        <w:pStyle w:val="Picturelistindent"/>
      </w:pPr>
      <w:r>
        <w:rPr>
          <w:noProof/>
          <w:lang w:val="en-US" w:eastAsia="en-US"/>
        </w:rPr>
        <w:drawing>
          <wp:inline distT="0" distB="0" distL="0" distR="0" wp14:anchorId="2EA4EFED" wp14:editId="08952058">
            <wp:extent cx="4559534" cy="1803493"/>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59534" cy="1803493"/>
                    </a:xfrm>
                    <a:prstGeom prst="rect">
                      <a:avLst/>
                    </a:prstGeom>
                  </pic:spPr>
                </pic:pic>
              </a:graphicData>
            </a:graphic>
          </wp:inline>
        </w:drawing>
      </w:r>
    </w:p>
    <w:p w14:paraId="1BBFB3F4" w14:textId="77777777" w:rsidR="00274665" w:rsidRDefault="00527389" w:rsidP="00527389">
      <w:pPr>
        <w:pStyle w:val="ListNumber"/>
      </w:pPr>
      <w:r>
        <w:t xml:space="preserve">Click </w:t>
      </w:r>
      <w:r w:rsidR="00395607" w:rsidRPr="00527389">
        <w:t>Generate</w:t>
      </w:r>
      <w:r>
        <w:t xml:space="preserve">. </w:t>
      </w:r>
    </w:p>
    <w:p w14:paraId="2467675E" w14:textId="77777777" w:rsidR="00376C7B" w:rsidRDefault="00527389" w:rsidP="00274665">
      <w:pPr>
        <w:pStyle w:val="ListContinue"/>
      </w:pPr>
      <w:r>
        <w:t xml:space="preserve">EA imports the </w:t>
      </w:r>
      <w:r w:rsidR="00395607">
        <w:t>selected tables from the d</w:t>
      </w:r>
      <w:r w:rsidR="00376C7B">
        <w:t xml:space="preserve">atabase and, using the ISO19100 profile, </w:t>
      </w:r>
      <w:r>
        <w:t xml:space="preserve">transforms the native database </w:t>
      </w:r>
      <w:r w:rsidR="00376C7B">
        <w:t>tables</w:t>
      </w:r>
      <w:r>
        <w:t xml:space="preserve"> into </w:t>
      </w:r>
      <w:r w:rsidR="00376C7B">
        <w:t>classes stereotyped as &lt;&lt;Fe</w:t>
      </w:r>
      <w:r w:rsidR="00905755">
        <w:t>a</w:t>
      </w:r>
      <w:r w:rsidR="00376C7B">
        <w:t>tureType&gt;&gt; . The project browser will appear as follows:</w:t>
      </w:r>
    </w:p>
    <w:p w14:paraId="2DF53ED1" w14:textId="49EE38C5" w:rsidR="00376C7B" w:rsidRDefault="00376C7B" w:rsidP="00376C7B">
      <w:pPr>
        <w:pStyle w:val="Picturelistindent"/>
      </w:pPr>
      <w:r>
        <w:rPr>
          <w:noProof/>
          <w:lang w:val="en-US" w:eastAsia="en-US"/>
        </w:rPr>
        <w:drawing>
          <wp:inline distT="0" distB="0" distL="0" distR="0" wp14:anchorId="5C068581" wp14:editId="013C8A89">
            <wp:extent cx="1828894" cy="7493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28894" cy="749339"/>
                    </a:xfrm>
                    <a:prstGeom prst="rect">
                      <a:avLst/>
                    </a:prstGeom>
                  </pic:spPr>
                </pic:pic>
              </a:graphicData>
            </a:graphic>
          </wp:inline>
        </w:drawing>
      </w:r>
      <w:r w:rsidR="00296F43">
        <w:rPr>
          <w:noProof/>
        </w:rPr>
        <w:pict w14:anchorId="7BDF8B41">
          <v:shape id="_x0000_s1073" type="#_x0000_t136" style="position:absolute;left:0;text-align:left;margin-left:0;margin-top:0;width:412.4pt;height:247.45pt;rotation:315;z-index:-25156710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34779E36" w14:textId="77777777" w:rsidR="00395607" w:rsidRDefault="00376C7B" w:rsidP="00527389">
      <w:pPr>
        <w:pStyle w:val="ListNumber"/>
      </w:pPr>
      <w:r>
        <w:t>The class diagram appears as follows. This is a</w:t>
      </w:r>
      <w:r w:rsidR="00395607">
        <w:t xml:space="preserve"> simplified example</w:t>
      </w:r>
      <w:r>
        <w:t xml:space="preserve">; </w:t>
      </w:r>
      <w:r w:rsidR="00395607">
        <w:t>real</w:t>
      </w:r>
      <w:r>
        <w:t>-life database-to-UML mappings will be more complex.</w:t>
      </w:r>
      <w:r w:rsidR="00395607">
        <w:t xml:space="preserve"> </w:t>
      </w:r>
    </w:p>
    <w:p w14:paraId="6BFD3FA0" w14:textId="77777777" w:rsidR="00274665" w:rsidRDefault="00376C7B" w:rsidP="00274665">
      <w:pPr>
        <w:pStyle w:val="Picturelistindent"/>
      </w:pPr>
      <w:r>
        <w:rPr>
          <w:noProof/>
          <w:lang w:val="en-US" w:eastAsia="en-US"/>
        </w:rPr>
        <w:drawing>
          <wp:inline distT="0" distB="0" distL="0" distR="0" wp14:anchorId="0A9B4B57" wp14:editId="02A60A79">
            <wp:extent cx="3721291" cy="10160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21291" cy="1016052"/>
                    </a:xfrm>
                    <a:prstGeom prst="rect">
                      <a:avLst/>
                    </a:prstGeom>
                  </pic:spPr>
                </pic:pic>
              </a:graphicData>
            </a:graphic>
          </wp:inline>
        </w:drawing>
      </w:r>
    </w:p>
    <w:p w14:paraId="6D7EDE4D" w14:textId="7E7EC9B6" w:rsidR="00395607" w:rsidRDefault="00274665" w:rsidP="00274665">
      <w:pPr>
        <w:pStyle w:val="Caption"/>
      </w:pPr>
      <w:bookmarkStart w:id="46" w:name="_Ref326321043"/>
      <w:bookmarkStart w:id="47" w:name="_Toc510677613"/>
      <w:r>
        <w:t xml:space="preserve">Figure </w:t>
      </w:r>
      <w:fldSimple w:instr=" SEQ Figure \* ARABIC ">
        <w:r w:rsidR="000D7A43">
          <w:rPr>
            <w:noProof/>
          </w:rPr>
          <w:t>3</w:t>
        </w:r>
      </w:fldSimple>
      <w:bookmarkEnd w:id="46"/>
      <w:r>
        <w:t>: Imported classes prior to refactoring</w:t>
      </w:r>
      <w:bookmarkEnd w:id="47"/>
    </w:p>
    <w:p w14:paraId="37230F82" w14:textId="3757620B" w:rsidR="00395607" w:rsidRDefault="00376C7B" w:rsidP="00274665">
      <w:pPr>
        <w:pStyle w:val="ListContinue"/>
      </w:pPr>
      <w:r>
        <w:t xml:space="preserve">You can now refactor the imported </w:t>
      </w:r>
      <w:r w:rsidR="00395607">
        <w:t xml:space="preserve">model elements into cleaner </w:t>
      </w:r>
      <w:r>
        <w:t xml:space="preserve">(and more re-usable) </w:t>
      </w:r>
      <w:r w:rsidR="00395607">
        <w:t>abstractions</w:t>
      </w:r>
      <w:r>
        <w:t xml:space="preserve">. This </w:t>
      </w:r>
      <w:r w:rsidR="00395607">
        <w:t xml:space="preserve">requires detailed knowledge of how the underlying </w:t>
      </w:r>
      <w:r>
        <w:t xml:space="preserve">domain-level </w:t>
      </w:r>
      <w:r w:rsidR="00395607">
        <w:t xml:space="preserve">concepts are applied in the database. There is no </w:t>
      </w:r>
      <w:r>
        <w:t xml:space="preserve">defined process for refactoring; </w:t>
      </w:r>
      <w:r w:rsidR="00395607">
        <w:t xml:space="preserve"> it </w:t>
      </w:r>
      <w:r>
        <w:t xml:space="preserve">depends </w:t>
      </w:r>
      <w:r w:rsidR="00395607">
        <w:t>upon the nature of the underlying information model and how the database has been implemented. A</w:t>
      </w:r>
      <w:r>
        <w:t xml:space="preserve"> simple refactoring </w:t>
      </w:r>
      <w:r w:rsidR="00395607">
        <w:t xml:space="preserve">example is provided </w:t>
      </w:r>
      <w:r w:rsidR="00C55194">
        <w:t xml:space="preserve">in section </w:t>
      </w:r>
      <w:r w:rsidR="009C7A29" w:rsidRPr="00C55194">
        <w:rPr>
          <w:rStyle w:val="HyperlinkXRef"/>
        </w:rPr>
        <w:fldChar w:fldCharType="begin"/>
      </w:r>
      <w:r w:rsidR="00C55194" w:rsidRPr="00C55194">
        <w:rPr>
          <w:rStyle w:val="HyperlinkXRef"/>
        </w:rPr>
        <w:instrText xml:space="preserve"> REF _Ref326002908 \w \h </w:instrText>
      </w:r>
      <w:r w:rsidR="009C7A29" w:rsidRPr="00C55194">
        <w:rPr>
          <w:rStyle w:val="HyperlinkXRef"/>
        </w:rPr>
      </w:r>
      <w:r w:rsidR="009C7A29" w:rsidRPr="00C55194">
        <w:rPr>
          <w:rStyle w:val="HyperlinkXRef"/>
        </w:rPr>
        <w:fldChar w:fldCharType="separate"/>
      </w:r>
      <w:r w:rsidR="000D7A43">
        <w:rPr>
          <w:rStyle w:val="HyperlinkXRef"/>
        </w:rPr>
        <w:t>3.3</w:t>
      </w:r>
      <w:r w:rsidR="009C7A29" w:rsidRPr="00C55194">
        <w:rPr>
          <w:rStyle w:val="HyperlinkXRef"/>
        </w:rPr>
        <w:fldChar w:fldCharType="end"/>
      </w:r>
      <w:r w:rsidR="00C55194" w:rsidRPr="00C55194">
        <w:rPr>
          <w:rStyle w:val="HyperlinkXRef"/>
        </w:rPr>
        <w:t xml:space="preserve"> </w:t>
      </w:r>
      <w:r w:rsidR="009C7A29" w:rsidRPr="00C55194">
        <w:rPr>
          <w:rStyle w:val="HyperlinkXRef"/>
        </w:rPr>
        <w:fldChar w:fldCharType="begin"/>
      </w:r>
      <w:r w:rsidR="00C55194" w:rsidRPr="00C55194">
        <w:rPr>
          <w:rStyle w:val="HyperlinkXRef"/>
        </w:rPr>
        <w:instrText xml:space="preserve"> REF _Ref326002908 \h </w:instrText>
      </w:r>
      <w:r w:rsidR="009C7A29" w:rsidRPr="00C55194">
        <w:rPr>
          <w:rStyle w:val="HyperlinkXRef"/>
        </w:rPr>
      </w:r>
      <w:r w:rsidR="009C7A29" w:rsidRPr="00C55194">
        <w:rPr>
          <w:rStyle w:val="HyperlinkXRef"/>
        </w:rPr>
        <w:fldChar w:fldCharType="separate"/>
      </w:r>
      <w:r w:rsidR="000D7A43">
        <w:t xml:space="preserve">Refactoring existing models using the </w:t>
      </w:r>
      <w:r w:rsidR="000D7A43">
        <w:rPr>
          <w:i/>
        </w:rPr>
        <w:t>Remove</w:t>
      </w:r>
      <w:r w:rsidR="000D7A43" w:rsidRPr="00747AED">
        <w:rPr>
          <w:i/>
        </w:rPr>
        <w:t xml:space="preserve"> System Metadata</w:t>
      </w:r>
      <w:r w:rsidR="009C7A29" w:rsidRPr="00C55194">
        <w:rPr>
          <w:rStyle w:val="HyperlinkXRef"/>
        </w:rPr>
        <w:fldChar w:fldCharType="end"/>
      </w:r>
      <w:r w:rsidR="00395607">
        <w:t>.</w:t>
      </w:r>
    </w:p>
    <w:p w14:paraId="5716B87B" w14:textId="4CAB998F" w:rsidR="00274665" w:rsidRDefault="00274665" w:rsidP="00274665">
      <w:pPr>
        <w:pStyle w:val="ListNumber"/>
      </w:pPr>
      <w:r>
        <w:t xml:space="preserve">Note that the types in the classes in </w:t>
      </w:r>
      <w:r w:rsidR="009C7A29">
        <w:fldChar w:fldCharType="begin"/>
      </w:r>
      <w:r>
        <w:instrText xml:space="preserve"> REF _Ref326321043 \h </w:instrText>
      </w:r>
      <w:r w:rsidR="009C7A29">
        <w:fldChar w:fldCharType="separate"/>
      </w:r>
      <w:r w:rsidR="000D7A43">
        <w:t xml:space="preserve">Figure </w:t>
      </w:r>
      <w:r w:rsidR="000D7A43">
        <w:rPr>
          <w:noProof/>
        </w:rPr>
        <w:t>3</w:t>
      </w:r>
      <w:r w:rsidR="009C7A29">
        <w:fldChar w:fldCharType="end"/>
      </w:r>
      <w:r>
        <w:t xml:space="preserve"> are primitives: Real, Integer and so on. This is acceptable in a database-dependent schema; however if you wish to conform to ISO standards, each primitive type must be mapped to its ISO equivalent.</w:t>
      </w:r>
    </w:p>
    <w:p w14:paraId="1DB020C0" w14:textId="1FE45128" w:rsidR="00274665" w:rsidRDefault="00274665" w:rsidP="00274665">
      <w:pPr>
        <w:pStyle w:val="ListContinue"/>
      </w:pPr>
      <w:r>
        <w:t xml:space="preserve">The ISO types reside in the </w:t>
      </w:r>
      <w:r w:rsidRPr="00274665">
        <w:rPr>
          <w:rStyle w:val="ScientificName"/>
        </w:rPr>
        <w:t>ISO 19109:2005 Schema Language</w:t>
      </w:r>
      <w:r>
        <w:t xml:space="preserve"> model. You must map each of the types in the imported classes to its equivalent ISO type. </w:t>
      </w:r>
      <w:r w:rsidR="009C7A29">
        <w:fldChar w:fldCharType="begin"/>
      </w:r>
      <w:r>
        <w:instrText xml:space="preserve"> REF _Ref326321160 \h </w:instrText>
      </w:r>
      <w:r w:rsidR="009C7A29">
        <w:fldChar w:fldCharType="separate"/>
      </w:r>
      <w:r w:rsidR="000D7A43">
        <w:t xml:space="preserve">Table </w:t>
      </w:r>
      <w:r w:rsidR="000D7A43">
        <w:rPr>
          <w:noProof/>
        </w:rPr>
        <w:t>2</w:t>
      </w:r>
      <w:r w:rsidR="009C7A29">
        <w:fldChar w:fldCharType="end"/>
      </w:r>
      <w:r>
        <w:t xml:space="preserve"> shows </w:t>
      </w:r>
      <w:r w:rsidR="004F5271">
        <w:t>equivalents</w:t>
      </w:r>
      <w:r>
        <w:t xml:space="preserve"> to some of the types imported in this example.</w:t>
      </w:r>
    </w:p>
    <w:p w14:paraId="08E525F8" w14:textId="77777777" w:rsidR="004F5271" w:rsidRPr="004F5271" w:rsidRDefault="004F5271" w:rsidP="00274665">
      <w:pPr>
        <w:pStyle w:val="ListContinue"/>
        <w:rPr>
          <w:b/>
        </w:rPr>
      </w:pPr>
      <w:r w:rsidRPr="004F5271">
        <w:rPr>
          <w:b/>
        </w:rPr>
        <w:t>Note: Solid Ground is supposed to perform this mapping itself, matching names in the classes with names in the database-to-UML mapping file; however this is currently not working, and must be done manually.</w:t>
      </w:r>
    </w:p>
    <w:p w14:paraId="59EE41C1" w14:textId="30D58CC3" w:rsidR="00274665" w:rsidRDefault="00274665" w:rsidP="00274665">
      <w:pPr>
        <w:pStyle w:val="Caption"/>
      </w:pPr>
      <w:bookmarkStart w:id="48" w:name="_Ref326321160"/>
      <w:bookmarkStart w:id="49" w:name="_Toc510677616"/>
      <w:r>
        <w:t xml:space="preserve">Table </w:t>
      </w:r>
      <w:fldSimple w:instr=" SEQ Table \* ARABIC ">
        <w:r w:rsidR="000D7A43">
          <w:rPr>
            <w:noProof/>
          </w:rPr>
          <w:t>2</w:t>
        </w:r>
      </w:fldSimple>
      <w:bookmarkEnd w:id="48"/>
      <w:r>
        <w:t>: ISO equivalents of imported (ie database-dependent) types</w:t>
      </w:r>
      <w:bookmarkEnd w:id="49"/>
    </w:p>
    <w:tbl>
      <w:tblPr>
        <w:tblStyle w:val="TableCSIRO"/>
        <w:tblW w:w="0" w:type="auto"/>
        <w:tblInd w:w="567" w:type="dxa"/>
        <w:tblLook w:val="04A0" w:firstRow="1" w:lastRow="0" w:firstColumn="1" w:lastColumn="0" w:noHBand="0" w:noVBand="1"/>
      </w:tblPr>
      <w:tblGrid>
        <w:gridCol w:w="1645"/>
        <w:gridCol w:w="7596"/>
      </w:tblGrid>
      <w:tr w:rsidR="00274665" w:rsidRPr="00274665" w14:paraId="2B9341C8" w14:textId="77777777" w:rsidTr="00274665">
        <w:trPr>
          <w:cnfStyle w:val="100000000000" w:firstRow="1" w:lastRow="0" w:firstColumn="0" w:lastColumn="0" w:oddVBand="0" w:evenVBand="0" w:oddHBand="0" w:evenHBand="0" w:firstRowFirstColumn="0" w:firstRowLastColumn="0" w:lastRowFirstColumn="0" w:lastRowLastColumn="0"/>
        </w:trPr>
        <w:tc>
          <w:tcPr>
            <w:tcW w:w="1645" w:type="dxa"/>
          </w:tcPr>
          <w:p w14:paraId="245D7ED4" w14:textId="77777777" w:rsidR="00274665" w:rsidRPr="00274665" w:rsidRDefault="00274665" w:rsidP="00274665">
            <w:pPr>
              <w:pStyle w:val="ColumnHeading"/>
            </w:pPr>
            <w:r w:rsidRPr="00274665">
              <w:t>Imported type</w:t>
            </w:r>
          </w:p>
        </w:tc>
        <w:tc>
          <w:tcPr>
            <w:tcW w:w="7596" w:type="dxa"/>
          </w:tcPr>
          <w:p w14:paraId="31D74C34" w14:textId="77777777" w:rsidR="00274665" w:rsidRPr="00274665" w:rsidRDefault="00274665" w:rsidP="00274665">
            <w:pPr>
              <w:pStyle w:val="ColumnHeading"/>
            </w:pPr>
            <w:r w:rsidRPr="00274665">
              <w:t>ISO equivalent type</w:t>
            </w:r>
          </w:p>
        </w:tc>
      </w:tr>
      <w:tr w:rsidR="00274665" w14:paraId="06ECFA18" w14:textId="77777777" w:rsidTr="00274665">
        <w:tc>
          <w:tcPr>
            <w:tcW w:w="1645" w:type="dxa"/>
          </w:tcPr>
          <w:p w14:paraId="4B4F55CB" w14:textId="77777777" w:rsidR="00274665" w:rsidRDefault="00274665" w:rsidP="00274665">
            <w:pPr>
              <w:pStyle w:val="TableText"/>
            </w:pPr>
            <w:r>
              <w:t>CharacterString</w:t>
            </w:r>
          </w:p>
        </w:tc>
        <w:tc>
          <w:tcPr>
            <w:tcW w:w="7596" w:type="dxa"/>
          </w:tcPr>
          <w:p w14:paraId="3D9B392B" w14:textId="77777777" w:rsidR="00274665" w:rsidRDefault="00274665" w:rsidP="00274665">
            <w:pPr>
              <w:pStyle w:val="TableText"/>
            </w:pPr>
            <w:r>
              <w:t>ISO 19103:2005 - Basic Types - Text - &lt;&lt;Type&gt;&gt; CharacterString</w:t>
            </w:r>
          </w:p>
        </w:tc>
      </w:tr>
      <w:tr w:rsidR="00274665" w14:paraId="7215CCAB" w14:textId="77777777" w:rsidTr="00274665">
        <w:trPr>
          <w:cnfStyle w:val="000000010000" w:firstRow="0" w:lastRow="0" w:firstColumn="0" w:lastColumn="0" w:oddVBand="0" w:evenVBand="0" w:oddHBand="0" w:evenHBand="1" w:firstRowFirstColumn="0" w:firstRowLastColumn="0" w:lastRowFirstColumn="0" w:lastRowLastColumn="0"/>
        </w:trPr>
        <w:tc>
          <w:tcPr>
            <w:tcW w:w="1645" w:type="dxa"/>
          </w:tcPr>
          <w:p w14:paraId="4C432B88" w14:textId="77777777" w:rsidR="00274665" w:rsidRDefault="00274665" w:rsidP="00274665">
            <w:pPr>
              <w:pStyle w:val="TableText"/>
            </w:pPr>
            <w:r>
              <w:t>DateTime</w:t>
            </w:r>
          </w:p>
        </w:tc>
        <w:tc>
          <w:tcPr>
            <w:tcW w:w="7596" w:type="dxa"/>
          </w:tcPr>
          <w:p w14:paraId="47E9DED1" w14:textId="77777777" w:rsidR="00274665" w:rsidRDefault="00274665" w:rsidP="00274665">
            <w:pPr>
              <w:pStyle w:val="TableText"/>
            </w:pPr>
            <w:r>
              <w:t>ISO 19103:2005 - Basic Types – Date and Time  - &lt;&lt;Type&gt;&gt; DateTime</w:t>
            </w:r>
          </w:p>
        </w:tc>
      </w:tr>
      <w:tr w:rsidR="00274665" w14:paraId="50C7E661" w14:textId="77777777" w:rsidTr="00274665">
        <w:tc>
          <w:tcPr>
            <w:tcW w:w="1645" w:type="dxa"/>
          </w:tcPr>
          <w:p w14:paraId="4959A6AB" w14:textId="77777777" w:rsidR="00274665" w:rsidRDefault="00274665" w:rsidP="00274665">
            <w:pPr>
              <w:pStyle w:val="TableText"/>
            </w:pPr>
            <w:r>
              <w:t>Real</w:t>
            </w:r>
          </w:p>
        </w:tc>
        <w:tc>
          <w:tcPr>
            <w:tcW w:w="7596" w:type="dxa"/>
          </w:tcPr>
          <w:p w14:paraId="0F5BD35A" w14:textId="77777777" w:rsidR="00274665" w:rsidRDefault="00274665" w:rsidP="00274665">
            <w:pPr>
              <w:pStyle w:val="TableText"/>
            </w:pPr>
            <w:r>
              <w:t>ISO 19103:2005 - Basic Types - Numerics - &lt;&lt;Type&gt;&gt; Real</w:t>
            </w:r>
          </w:p>
        </w:tc>
      </w:tr>
      <w:tr w:rsidR="00274665" w14:paraId="10F668A0" w14:textId="77777777" w:rsidTr="00274665">
        <w:trPr>
          <w:cnfStyle w:val="000000010000" w:firstRow="0" w:lastRow="0" w:firstColumn="0" w:lastColumn="0" w:oddVBand="0" w:evenVBand="0" w:oddHBand="0" w:evenHBand="1" w:firstRowFirstColumn="0" w:firstRowLastColumn="0" w:lastRowFirstColumn="0" w:lastRowLastColumn="0"/>
        </w:trPr>
        <w:tc>
          <w:tcPr>
            <w:tcW w:w="1645" w:type="dxa"/>
          </w:tcPr>
          <w:p w14:paraId="1FDE0A68" w14:textId="77777777" w:rsidR="00274665" w:rsidRDefault="00274665" w:rsidP="00274665">
            <w:pPr>
              <w:pStyle w:val="TableText"/>
            </w:pPr>
            <w:r>
              <w:t>Integer</w:t>
            </w:r>
          </w:p>
        </w:tc>
        <w:tc>
          <w:tcPr>
            <w:tcW w:w="7596" w:type="dxa"/>
          </w:tcPr>
          <w:p w14:paraId="2441F23A" w14:textId="77777777" w:rsidR="00274665" w:rsidRDefault="00274665" w:rsidP="00274665">
            <w:pPr>
              <w:pStyle w:val="TableText"/>
            </w:pPr>
            <w:r>
              <w:t>ISO 19103:2005 - Basic Types - Numerics - &lt;&lt;Type&gt;&gt; Integer</w:t>
            </w:r>
          </w:p>
        </w:tc>
      </w:tr>
    </w:tbl>
    <w:p w14:paraId="58187586" w14:textId="77777777" w:rsidR="00274665" w:rsidRDefault="00274665" w:rsidP="00274665">
      <w:pPr>
        <w:pStyle w:val="ListContinue"/>
      </w:pPr>
      <w:r>
        <w:t xml:space="preserve">To perform the mapping (using the </w:t>
      </w:r>
      <w:r w:rsidRPr="00274665">
        <w:rPr>
          <w:rStyle w:val="ScientificName"/>
        </w:rPr>
        <w:t>WaterVolume</w:t>
      </w:r>
      <w:r>
        <w:t xml:space="preserve"> class as an example), </w:t>
      </w:r>
    </w:p>
    <w:p w14:paraId="3D6186BF" w14:textId="77777777" w:rsidR="00274665" w:rsidRDefault="00274665" w:rsidP="00274665">
      <w:pPr>
        <w:pStyle w:val="ListNumber2"/>
      </w:pPr>
      <w:r>
        <w:t xml:space="preserve">In the EA project browser, or on the model class diagram, right-click </w:t>
      </w:r>
      <w:r w:rsidRPr="00274665">
        <w:rPr>
          <w:rStyle w:val="ScientificName"/>
        </w:rPr>
        <w:t>WaterVolume</w:t>
      </w:r>
      <w:r>
        <w:t xml:space="preserve">, then select </w:t>
      </w:r>
      <w:r w:rsidRPr="00274665">
        <w:rPr>
          <w:rStyle w:val="UIMenuItem"/>
        </w:rPr>
        <w:t>Attributes</w:t>
      </w:r>
      <w:r>
        <w:t>…</w:t>
      </w:r>
    </w:p>
    <w:p w14:paraId="617B2AE5" w14:textId="42781F43" w:rsidR="00274665" w:rsidRDefault="00274665" w:rsidP="00274665">
      <w:pPr>
        <w:pStyle w:val="ListNumber2"/>
      </w:pPr>
      <w:r>
        <w:t xml:space="preserve">Select an attribute. Example: </w:t>
      </w:r>
      <w:r w:rsidRPr="00274665">
        <w:rPr>
          <w:rStyle w:val="ScientificName"/>
        </w:rPr>
        <w:t>CreatedBy</w:t>
      </w:r>
      <w:r>
        <w:t xml:space="preserve"> : </w:t>
      </w:r>
      <w:r w:rsidRPr="00274665">
        <w:rPr>
          <w:rStyle w:val="ScientificName"/>
        </w:rPr>
        <w:t>Characterstring</w:t>
      </w:r>
      <w:r>
        <w:t xml:space="preserve"> (see (1) in </w:t>
      </w:r>
      <w:r w:rsidR="009C7A29">
        <w:fldChar w:fldCharType="begin"/>
      </w:r>
      <w:r>
        <w:instrText xml:space="preserve"> REF _Ref326320695 \h </w:instrText>
      </w:r>
      <w:r w:rsidR="009C7A29">
        <w:fldChar w:fldCharType="separate"/>
      </w:r>
      <w:r w:rsidR="000D7A43">
        <w:t xml:space="preserve">Figure </w:t>
      </w:r>
      <w:r w:rsidR="000D7A43">
        <w:rPr>
          <w:noProof/>
        </w:rPr>
        <w:t>4</w:t>
      </w:r>
      <w:r w:rsidR="009C7A29">
        <w:fldChar w:fldCharType="end"/>
      </w:r>
      <w:r>
        <w:t>).</w:t>
      </w:r>
    </w:p>
    <w:p w14:paraId="4D298768" w14:textId="12B0CE29" w:rsidR="00274665" w:rsidRDefault="00274665" w:rsidP="00274665">
      <w:pPr>
        <w:pStyle w:val="ListNumber2"/>
        <w:keepNext/>
      </w:pPr>
      <w:r>
        <w:t xml:space="preserve">Click the </w:t>
      </w:r>
      <w:r w:rsidRPr="00274665">
        <w:rPr>
          <w:rStyle w:val="UIButton"/>
        </w:rPr>
        <w:t>Browse</w:t>
      </w:r>
      <w:r>
        <w:t xml:space="preserve"> button next to the Type field (see (2) in </w:t>
      </w:r>
      <w:r w:rsidR="009C7A29">
        <w:fldChar w:fldCharType="begin"/>
      </w:r>
      <w:r>
        <w:instrText xml:space="preserve"> REF _Ref326320695 \h </w:instrText>
      </w:r>
      <w:r w:rsidR="009C7A29">
        <w:fldChar w:fldCharType="separate"/>
      </w:r>
      <w:r w:rsidR="000D7A43">
        <w:t xml:space="preserve">Figure </w:t>
      </w:r>
      <w:r w:rsidR="000D7A43">
        <w:rPr>
          <w:noProof/>
        </w:rPr>
        <w:t>4</w:t>
      </w:r>
      <w:r w:rsidR="009C7A29">
        <w:fldChar w:fldCharType="end"/>
      </w:r>
      <w:r>
        <w:t>).</w:t>
      </w:r>
      <w:r>
        <w:br/>
      </w:r>
      <w:r>
        <w:br/>
      </w:r>
      <w:r>
        <w:rPr>
          <w:noProof/>
          <w:lang w:val="en-US" w:eastAsia="en-US"/>
        </w:rPr>
        <w:drawing>
          <wp:inline distT="0" distB="0" distL="0" distR="0" wp14:anchorId="36EC75F9" wp14:editId="2876A186">
            <wp:extent cx="4197566" cy="3251367"/>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97566" cy="3251367"/>
                    </a:xfrm>
                    <a:prstGeom prst="rect">
                      <a:avLst/>
                    </a:prstGeom>
                  </pic:spPr>
                </pic:pic>
              </a:graphicData>
            </a:graphic>
          </wp:inline>
        </w:drawing>
      </w:r>
    </w:p>
    <w:p w14:paraId="4D3C700E" w14:textId="1D6882EC" w:rsidR="00274665" w:rsidRDefault="00274665" w:rsidP="00274665">
      <w:pPr>
        <w:pStyle w:val="Caption"/>
      </w:pPr>
      <w:bookmarkStart w:id="50" w:name="_Ref326320695"/>
      <w:bookmarkStart w:id="51" w:name="_Toc510677614"/>
      <w:r>
        <w:t xml:space="preserve">Figure </w:t>
      </w:r>
      <w:fldSimple w:instr=" SEQ Figure \* ARABIC ">
        <w:r w:rsidR="000D7A43">
          <w:rPr>
            <w:noProof/>
          </w:rPr>
          <w:t>4</w:t>
        </w:r>
      </w:fldSimple>
      <w:bookmarkEnd w:id="50"/>
      <w:r>
        <w:t>: Attributes dialogue</w:t>
      </w:r>
      <w:bookmarkEnd w:id="51"/>
    </w:p>
    <w:p w14:paraId="22A3A9AC" w14:textId="09E5DF0E" w:rsidR="00274665" w:rsidRDefault="00274665" w:rsidP="00274665">
      <w:pPr>
        <w:pStyle w:val="ListNumber2"/>
      </w:pPr>
      <w:r>
        <w:t xml:space="preserve">In the </w:t>
      </w:r>
      <w:r w:rsidRPr="00274665">
        <w:rPr>
          <w:rStyle w:val="UIMenuItem"/>
        </w:rPr>
        <w:t xml:space="preserve">Select Type </w:t>
      </w:r>
      <w:r>
        <w:t xml:space="preserve">dialogue, find the type definition for the attribute in the imported class in your model, then click OK. </w:t>
      </w:r>
      <w:r>
        <w:br/>
      </w:r>
      <w:r>
        <w:br/>
      </w:r>
      <w:r>
        <w:rPr>
          <w:noProof/>
          <w:lang w:val="en-US" w:eastAsia="en-US"/>
        </w:rPr>
        <w:drawing>
          <wp:inline distT="0" distB="0" distL="0" distR="0" wp14:anchorId="6A1F4C1F" wp14:editId="4DB8352D">
            <wp:extent cx="3073558" cy="3194214"/>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73558" cy="3194214"/>
                    </a:xfrm>
                    <a:prstGeom prst="rect">
                      <a:avLst/>
                    </a:prstGeom>
                  </pic:spPr>
                </pic:pic>
              </a:graphicData>
            </a:graphic>
          </wp:inline>
        </w:drawing>
      </w:r>
      <w:r w:rsidR="00296F43">
        <w:rPr>
          <w:noProof/>
        </w:rPr>
        <w:pict w14:anchorId="627DA9BF">
          <v:shape id="_x0000_s1074" type="#_x0000_t136" style="position:absolute;left:0;text-align:left;margin-left:0;margin-top:0;width:412.4pt;height:247.45pt;rotation:315;z-index:-25156505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7BB0E420" w14:textId="67A011F6" w:rsidR="00274665" w:rsidRDefault="00274665" w:rsidP="00274665">
      <w:pPr>
        <w:pStyle w:val="ListNumber2"/>
      </w:pPr>
      <w:r>
        <w:t xml:space="preserve">In the </w:t>
      </w:r>
      <w:r w:rsidRPr="00274665">
        <w:rPr>
          <w:rStyle w:val="UIMenuItem"/>
        </w:rPr>
        <w:t>Attributes</w:t>
      </w:r>
      <w:r>
        <w:t xml:space="preserve"> dialogue, click </w:t>
      </w:r>
      <w:r w:rsidRPr="00274665">
        <w:rPr>
          <w:rStyle w:val="UIMenuItem"/>
        </w:rPr>
        <w:t>Save</w:t>
      </w:r>
      <w:r>
        <w:t xml:space="preserve"> ((see (3) in </w:t>
      </w:r>
      <w:r w:rsidR="009C7A29">
        <w:fldChar w:fldCharType="begin"/>
      </w:r>
      <w:r>
        <w:instrText xml:space="preserve"> REF _Ref326320695 \h </w:instrText>
      </w:r>
      <w:r w:rsidR="009C7A29">
        <w:fldChar w:fldCharType="separate"/>
      </w:r>
      <w:r w:rsidR="000D7A43">
        <w:t xml:space="preserve">Figure </w:t>
      </w:r>
      <w:r w:rsidR="000D7A43">
        <w:rPr>
          <w:noProof/>
        </w:rPr>
        <w:t>4</w:t>
      </w:r>
      <w:r w:rsidR="009C7A29">
        <w:fldChar w:fldCharType="end"/>
      </w:r>
      <w:r>
        <w:t>).</w:t>
      </w:r>
    </w:p>
    <w:p w14:paraId="4C2CAC1D" w14:textId="1B1776E9" w:rsidR="00274665" w:rsidRDefault="00274665" w:rsidP="00274665">
      <w:pPr>
        <w:pStyle w:val="ListNumber2"/>
      </w:pPr>
      <w:r>
        <w:t xml:space="preserve">Repeat for all other attributes in the imported class. </w:t>
      </w:r>
      <w:r>
        <w:br/>
      </w:r>
      <w:r>
        <w:br/>
        <w:t xml:space="preserve">Unfortunately, EA does not indicate that the attribute types now point to ISO types (defined in another model), so you will need to keep track of the attributes </w:t>
      </w:r>
      <w:r w:rsidR="00A91E61">
        <w:t>you</w:t>
      </w:r>
      <w:r>
        <w:t xml:space="preserve"> have mapped. Run the Conformance Checks tool (see p </w:t>
      </w:r>
      <w:r w:rsidR="009C7A29">
        <w:fldChar w:fldCharType="begin"/>
      </w:r>
      <w:r>
        <w:instrText xml:space="preserve"> PAGEREF _Ref326321545 \h </w:instrText>
      </w:r>
      <w:r w:rsidR="009C7A29">
        <w:fldChar w:fldCharType="separate"/>
      </w:r>
      <w:r w:rsidR="000D7A43">
        <w:rPr>
          <w:noProof/>
        </w:rPr>
        <w:t>15</w:t>
      </w:r>
      <w:r w:rsidR="009C7A29">
        <w:fldChar w:fldCharType="end"/>
      </w:r>
      <w:r>
        <w:t>) to highlight any mappings you may have missed.</w:t>
      </w:r>
    </w:p>
    <w:p w14:paraId="68D3C48D" w14:textId="77777777" w:rsidR="00395607" w:rsidRDefault="00395607" w:rsidP="00395607">
      <w:pPr>
        <w:pStyle w:val="Heading3"/>
      </w:pPr>
      <w:r>
        <w:t>Postconditions</w:t>
      </w:r>
    </w:p>
    <w:p w14:paraId="1F284445" w14:textId="77777777" w:rsidR="00395607" w:rsidRPr="00395607" w:rsidRDefault="008F4991" w:rsidP="00395607">
      <w:pPr>
        <w:pStyle w:val="BodyText"/>
      </w:pPr>
      <w:r>
        <w:t xml:space="preserve">The EA project file contains the information model represented in the </w:t>
      </w:r>
      <w:r w:rsidR="00395607">
        <w:t xml:space="preserve">selected UML </w:t>
      </w:r>
      <w:r>
        <w:t>profile (in this case, ISO 19100)</w:t>
      </w:r>
      <w:r w:rsidR="00395607">
        <w:t xml:space="preserve">. </w:t>
      </w:r>
    </w:p>
    <w:p w14:paraId="66CFC5E2" w14:textId="77777777" w:rsidR="00395607" w:rsidRDefault="00395607" w:rsidP="00395607">
      <w:pPr>
        <w:pStyle w:val="Heading3"/>
      </w:pPr>
      <w:r>
        <w:t>Points to note</w:t>
      </w:r>
    </w:p>
    <w:p w14:paraId="4BE75F7E" w14:textId="330A4402" w:rsidR="00395607" w:rsidRPr="00847483" w:rsidRDefault="008F4991" w:rsidP="00395607">
      <w:pPr>
        <w:pStyle w:val="BodyText"/>
      </w:pPr>
      <w:r>
        <w:t xml:space="preserve">The imported model will probably contain redundant attributes and implicit relationships that must be modelled explicitly, to define their behaviour. A modeller must then refactor the model to make it conceptually coherent and reusable. Solid Ground provides the System Metadata tool (see page </w:t>
      </w:r>
      <w:r w:rsidR="009C7A29">
        <w:fldChar w:fldCharType="begin"/>
      </w:r>
      <w:r>
        <w:instrText xml:space="preserve"> PAGEREF _Ref326247757 \h </w:instrText>
      </w:r>
      <w:r w:rsidR="009C7A29">
        <w:fldChar w:fldCharType="separate"/>
      </w:r>
      <w:r w:rsidR="000D7A43">
        <w:rPr>
          <w:noProof/>
        </w:rPr>
        <w:t>26</w:t>
      </w:r>
      <w:r w:rsidR="009C7A29">
        <w:fldChar w:fldCharType="end"/>
      </w:r>
      <w:r>
        <w:t>) to assist with extracting common attributes.</w:t>
      </w:r>
    </w:p>
    <w:p w14:paraId="0647504D" w14:textId="77777777" w:rsidR="00395607" w:rsidRDefault="008F4991" w:rsidP="00395607">
      <w:pPr>
        <w:pStyle w:val="BodyText"/>
      </w:pPr>
      <w:r>
        <w:t xml:space="preserve">In the future, </w:t>
      </w:r>
      <w:r w:rsidR="00395607">
        <w:t xml:space="preserve">OWL models may be supported </w:t>
      </w:r>
      <w:r>
        <w:t>by Solid Ground. However</w:t>
      </w:r>
      <w:r w:rsidR="00395607">
        <w:t>, initial experiments have highlighted that ind</w:t>
      </w:r>
      <w:r>
        <w:t>ividual OWL authors have widely-</w:t>
      </w:r>
      <w:r w:rsidR="00395607">
        <w:t>varying approaches to handling the basics of how features interrelate</w:t>
      </w:r>
      <w:r>
        <w:t xml:space="preserve">. It is </w:t>
      </w:r>
      <w:r w:rsidR="00395607">
        <w:t>difficult to predict how the concepts in ISO 19109 General Feature Model are expressed in a given OWL model.</w:t>
      </w:r>
    </w:p>
    <w:p w14:paraId="78E0402F" w14:textId="77777777" w:rsidR="003B6855" w:rsidRDefault="003B6855" w:rsidP="008F4991">
      <w:pPr>
        <w:pStyle w:val="BodyText"/>
      </w:pPr>
      <w:r>
        <w:t>Solid Ground translates database fields to UML constructs using XML-based mapping files. See:</w:t>
      </w:r>
      <w:r>
        <w:br/>
      </w:r>
      <w:r>
        <w:br/>
      </w:r>
      <w:r w:rsidRPr="003B6855">
        <w:t>C:\Program Files (x86)\CSIRO\MDA_Utilities\Solid Ground\mappings</w:t>
      </w:r>
      <w:r>
        <w:t xml:space="preserve"> </w:t>
      </w:r>
    </w:p>
    <w:p w14:paraId="4E0B3D57" w14:textId="77777777" w:rsidR="008F4991" w:rsidRDefault="003B6855" w:rsidP="008F4991">
      <w:pPr>
        <w:pStyle w:val="BodyText"/>
      </w:pPr>
      <w:r>
        <w:t>for a list of files.</w:t>
      </w:r>
      <w:r w:rsidR="00395607">
        <w:t xml:space="preserve"> These </w:t>
      </w:r>
      <w:r>
        <w:t xml:space="preserve">files </w:t>
      </w:r>
      <w:r w:rsidR="00395607">
        <w:t xml:space="preserve">may </w:t>
      </w:r>
      <w:r>
        <w:t xml:space="preserve">edited </w:t>
      </w:r>
      <w:r w:rsidR="00395607">
        <w:t>to suit specific modelling requirements.</w:t>
      </w:r>
      <w:r w:rsidR="008F4991">
        <w:t xml:space="preserve"> </w:t>
      </w:r>
    </w:p>
    <w:p w14:paraId="203D0C99" w14:textId="0BC775F8" w:rsidR="00376C7B" w:rsidRDefault="00747AED" w:rsidP="00395607">
      <w:pPr>
        <w:pStyle w:val="Heading2"/>
      </w:pPr>
      <w:bookmarkStart w:id="52" w:name="_Ref326002908"/>
      <w:bookmarkStart w:id="53" w:name="_Ref326247757"/>
      <w:bookmarkStart w:id="54" w:name="_Toc510677608"/>
      <w:r>
        <w:t xml:space="preserve">Refactoring existing models using the </w:t>
      </w:r>
      <w:r w:rsidR="00714F77">
        <w:rPr>
          <w:i/>
        </w:rPr>
        <w:t>Remove</w:t>
      </w:r>
      <w:r w:rsidR="00376C7B" w:rsidRPr="00747AED">
        <w:rPr>
          <w:i/>
        </w:rPr>
        <w:t xml:space="preserve"> </w:t>
      </w:r>
      <w:r w:rsidRPr="00747AED">
        <w:rPr>
          <w:i/>
        </w:rPr>
        <w:t>S</w:t>
      </w:r>
      <w:r w:rsidR="00376C7B" w:rsidRPr="00747AED">
        <w:rPr>
          <w:i/>
        </w:rPr>
        <w:t xml:space="preserve">ystem </w:t>
      </w:r>
      <w:r w:rsidRPr="00747AED">
        <w:rPr>
          <w:i/>
        </w:rPr>
        <w:t>M</w:t>
      </w:r>
      <w:r w:rsidR="00376C7B" w:rsidRPr="00747AED">
        <w:rPr>
          <w:i/>
        </w:rPr>
        <w:t>etadata</w:t>
      </w:r>
      <w:bookmarkEnd w:id="52"/>
      <w:r>
        <w:t xml:space="preserve"> tool</w:t>
      </w:r>
      <w:bookmarkEnd w:id="53"/>
      <w:bookmarkEnd w:id="54"/>
    </w:p>
    <w:p w14:paraId="178E502A" w14:textId="77777777" w:rsidR="00756714" w:rsidRPr="00756714" w:rsidRDefault="00756714" w:rsidP="00756714">
      <w:pPr>
        <w:pStyle w:val="BodyText"/>
      </w:pPr>
      <w:r>
        <w:t>Menu: Extensions &gt; Solid Ground &gt; System Metadata.</w:t>
      </w:r>
    </w:p>
    <w:p w14:paraId="49A62A3B" w14:textId="77777777" w:rsidR="00376C7B" w:rsidRDefault="00376C7B" w:rsidP="00376C7B">
      <w:pPr>
        <w:pStyle w:val="Heading3"/>
        <w:numPr>
          <w:ilvl w:val="2"/>
          <w:numId w:val="10"/>
        </w:numPr>
      </w:pPr>
      <w:r>
        <w:t>Rationale</w:t>
      </w:r>
    </w:p>
    <w:p w14:paraId="06AF0483" w14:textId="77777777" w:rsidR="00376C7B" w:rsidRDefault="00756714" w:rsidP="00376C7B">
      <w:pPr>
        <w:pStyle w:val="BodyText"/>
      </w:pPr>
      <w:r>
        <w:t>The System Metadata tool is a new t</w:t>
      </w:r>
      <w:r w:rsidR="00376C7B">
        <w:t xml:space="preserve">ool </w:t>
      </w:r>
      <w:r>
        <w:t>for the</w:t>
      </w:r>
      <w:r w:rsidR="00376C7B">
        <w:t xml:space="preserve"> Solid Ground </w:t>
      </w:r>
      <w:r>
        <w:t>June 2012 release</w:t>
      </w:r>
      <w:r w:rsidR="00376C7B">
        <w:t>. It assists with extracting common attributes from multiple class</w:t>
      </w:r>
      <w:r w:rsidR="00747AED">
        <w:t>es</w:t>
      </w:r>
      <w:r w:rsidR="00376C7B">
        <w:t xml:space="preserve">, and </w:t>
      </w:r>
      <w:r>
        <w:t xml:space="preserve">placing </w:t>
      </w:r>
      <w:r w:rsidR="00376C7B">
        <w:t>these common attributes into a new</w:t>
      </w:r>
      <w:r w:rsidR="00747AED">
        <w:t>, parent</w:t>
      </w:r>
      <w:r w:rsidR="00376C7B">
        <w:t xml:space="preserve"> class. This process is called </w:t>
      </w:r>
      <w:r w:rsidR="00376C7B" w:rsidRPr="00376C7B">
        <w:rPr>
          <w:rStyle w:val="ScientificName"/>
        </w:rPr>
        <w:t>refactoring</w:t>
      </w:r>
      <w:r w:rsidR="00376C7B">
        <w:t>.</w:t>
      </w:r>
      <w:r w:rsidR="00747AED">
        <w:t xml:space="preserve"> </w:t>
      </w:r>
    </w:p>
    <w:p w14:paraId="034CB85C" w14:textId="77777777" w:rsidR="00747AED" w:rsidRPr="00376C7B" w:rsidRDefault="00747AED" w:rsidP="00376C7B">
      <w:pPr>
        <w:pStyle w:val="BodyText"/>
      </w:pPr>
      <w:r>
        <w:t xml:space="preserve">The common attributes in the parent can be regarded as </w:t>
      </w:r>
      <w:r w:rsidRPr="00747AED">
        <w:rPr>
          <w:i/>
        </w:rPr>
        <w:t>metadata</w:t>
      </w:r>
      <w:r>
        <w:t xml:space="preserve"> for the original classes. In this context, </w:t>
      </w:r>
      <w:r w:rsidRPr="00747AED">
        <w:rPr>
          <w:i/>
        </w:rPr>
        <w:t>system</w:t>
      </w:r>
      <w:r>
        <w:t xml:space="preserve"> means the classes for which you have extracted metadata, not necessary the entire set of classes </w:t>
      </w:r>
      <w:r w:rsidR="00CA7AD6">
        <w:t>comprising the model</w:t>
      </w:r>
      <w:r>
        <w:t xml:space="preserve">. </w:t>
      </w:r>
    </w:p>
    <w:p w14:paraId="31495FB0" w14:textId="77777777" w:rsidR="00376C7B" w:rsidRDefault="00376C7B" w:rsidP="00376C7B">
      <w:pPr>
        <w:pStyle w:val="Heading3"/>
        <w:numPr>
          <w:ilvl w:val="2"/>
          <w:numId w:val="10"/>
        </w:numPr>
      </w:pPr>
      <w:r>
        <w:t>Preconditions</w:t>
      </w:r>
    </w:p>
    <w:p w14:paraId="66E8BA9B" w14:textId="77777777" w:rsidR="00376C7B" w:rsidRPr="00376C7B" w:rsidRDefault="00756714" w:rsidP="00376C7B">
      <w:pPr>
        <w:pStyle w:val="BodyText"/>
      </w:pPr>
      <w:r>
        <w:t xml:space="preserve">This tool operates on </w:t>
      </w:r>
      <w:r w:rsidR="00376C7B">
        <w:t>class</w:t>
      </w:r>
      <w:r>
        <w:t>es</w:t>
      </w:r>
      <w:r w:rsidR="00376C7B">
        <w:t xml:space="preserve"> stereotyped with &lt;&lt;FeatureType&gt;&gt;. </w:t>
      </w:r>
      <w:r>
        <w:t xml:space="preserve">If </w:t>
      </w:r>
      <w:r w:rsidR="00376C7B">
        <w:t>you have imported a model from an existing SQL datab</w:t>
      </w:r>
      <w:r>
        <w:t>ase or from an ArcGIS workspace, ensure that each class has this stereotype.</w:t>
      </w:r>
    </w:p>
    <w:p w14:paraId="094BAAB9" w14:textId="77777777" w:rsidR="00376C7B" w:rsidRDefault="00376C7B" w:rsidP="00376C7B">
      <w:pPr>
        <w:pStyle w:val="Heading3"/>
        <w:numPr>
          <w:ilvl w:val="2"/>
          <w:numId w:val="10"/>
        </w:numPr>
      </w:pPr>
      <w:r>
        <w:t>Instructions</w:t>
      </w:r>
    </w:p>
    <w:p w14:paraId="36E12997" w14:textId="77777777" w:rsidR="00756714" w:rsidRDefault="00756714" w:rsidP="00DF73A9">
      <w:pPr>
        <w:pStyle w:val="ListNumber"/>
        <w:numPr>
          <w:ilvl w:val="0"/>
          <w:numId w:val="19"/>
        </w:numPr>
      </w:pPr>
      <w:r>
        <w:t>In the EA project browser, right-click the package for which you wish to generate metadata.</w:t>
      </w:r>
    </w:p>
    <w:p w14:paraId="77054A0A" w14:textId="77777777" w:rsidR="00756714" w:rsidRDefault="00756714" w:rsidP="00DF73A9">
      <w:pPr>
        <w:pStyle w:val="ListNumber"/>
      </w:pPr>
      <w:r>
        <w:t xml:space="preserve">Select </w:t>
      </w:r>
      <w:r w:rsidRPr="00E814EE">
        <w:rPr>
          <w:rStyle w:val="UIMenuItem"/>
        </w:rPr>
        <w:t xml:space="preserve">Extensions &gt; Solid Ground &gt; System Metadata &gt; Generate System Metadata </w:t>
      </w:r>
      <w:r w:rsidR="00E814EE">
        <w:rPr>
          <w:rStyle w:val="UIMenuItem"/>
        </w:rPr>
        <w:t>M</w:t>
      </w:r>
      <w:r w:rsidRPr="00E814EE">
        <w:rPr>
          <w:rStyle w:val="UIMenuItem"/>
        </w:rPr>
        <w:t>odel</w:t>
      </w:r>
      <w:r w:rsidR="00DF73A9">
        <w:t>.</w:t>
      </w:r>
    </w:p>
    <w:p w14:paraId="20F646B7" w14:textId="77777777" w:rsidR="00756714" w:rsidRDefault="00756714" w:rsidP="00DF73A9">
      <w:pPr>
        <w:pStyle w:val="ListNumber"/>
      </w:pPr>
      <w:r>
        <w:t xml:space="preserve">Solid Ground creates a new diagram called </w:t>
      </w:r>
      <w:r w:rsidRPr="00756714">
        <w:rPr>
          <w:rStyle w:val="ScientificName"/>
        </w:rPr>
        <w:t>SystemMetadata</w:t>
      </w:r>
      <w:r>
        <w:t xml:space="preserve">. It contains a class, </w:t>
      </w:r>
      <w:r w:rsidRPr="00756714">
        <w:rPr>
          <w:rStyle w:val="ScientificName"/>
        </w:rPr>
        <w:t>FeatureTypeExtension</w:t>
      </w:r>
      <w:r>
        <w:t xml:space="preserve">, stereotyped with &lt;&lt;FeatureTypeExtension&gt;&gt;, that extends the base class </w:t>
      </w:r>
      <w:r w:rsidRPr="00756714">
        <w:rPr>
          <w:rStyle w:val="ScientificName"/>
        </w:rPr>
        <w:t>FeatureType</w:t>
      </w:r>
      <w:r>
        <w:t>.</w:t>
      </w:r>
      <w:r w:rsidR="00905755">
        <w:t xml:space="preserve"> Using the example from ##scenario 1.3, the diagram appears as follows:</w:t>
      </w:r>
    </w:p>
    <w:p w14:paraId="23038F4F" w14:textId="77777777" w:rsidR="00905755" w:rsidRDefault="00E201B6" w:rsidP="00E46339">
      <w:pPr>
        <w:pStyle w:val="Picturelistindent"/>
      </w:pPr>
      <w:r>
        <w:rPr>
          <w:noProof/>
          <w:lang w:val="en-US" w:eastAsia="en-US"/>
        </w:rPr>
        <w:drawing>
          <wp:inline distT="0" distB="0" distL="0" distR="0" wp14:anchorId="2EDCD91D" wp14:editId="6981F83D">
            <wp:extent cx="1136708" cy="1695537"/>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36708" cy="1695537"/>
                    </a:xfrm>
                    <a:prstGeom prst="rect">
                      <a:avLst/>
                    </a:prstGeom>
                  </pic:spPr>
                </pic:pic>
              </a:graphicData>
            </a:graphic>
          </wp:inline>
        </w:drawing>
      </w:r>
    </w:p>
    <w:p w14:paraId="5A9D7F59" w14:textId="77777777" w:rsidR="00E201B6" w:rsidRDefault="00E201B6" w:rsidP="00E201B6">
      <w:pPr>
        <w:pStyle w:val="Comment"/>
      </w:pPr>
      <w:commentRangeStart w:id="55"/>
      <w:r>
        <w:t>What IS FeatureType&lt;&lt;&gt;&gt; here</w:t>
      </w:r>
      <w:r w:rsidR="004D1E0A">
        <w:t>?</w:t>
      </w:r>
    </w:p>
    <w:p w14:paraId="672B5544" w14:textId="77777777" w:rsidR="00E201B6" w:rsidRDefault="00E201B6" w:rsidP="00E201B6">
      <w:pPr>
        <w:pStyle w:val="Comment"/>
      </w:pPr>
      <w:r>
        <w:t>The user should rename the class after extracting metadata, right?</w:t>
      </w:r>
    </w:p>
    <w:p w14:paraId="04730D0A" w14:textId="77777777" w:rsidR="00DF73A9" w:rsidRPr="00756714" w:rsidRDefault="00DF73A9" w:rsidP="00E201B6">
      <w:pPr>
        <w:pStyle w:val="Comment"/>
      </w:pPr>
      <w:r>
        <w:t>Do the metadata classes  &amp; diagrams need to be kept with the model?</w:t>
      </w:r>
      <w:commentRangeEnd w:id="55"/>
      <w:r w:rsidR="00714F77">
        <w:rPr>
          <w:rStyle w:val="CommentReference"/>
          <w:color w:val="000000"/>
        </w:rPr>
        <w:commentReference w:id="55"/>
      </w:r>
    </w:p>
    <w:p w14:paraId="4CC7EB5C" w14:textId="77777777" w:rsidR="00376C7B" w:rsidRDefault="00376C7B" w:rsidP="00376C7B">
      <w:pPr>
        <w:pStyle w:val="Heading3"/>
        <w:numPr>
          <w:ilvl w:val="2"/>
          <w:numId w:val="10"/>
        </w:numPr>
      </w:pPr>
      <w:r>
        <w:t>Postconditions</w:t>
      </w:r>
    </w:p>
    <w:p w14:paraId="2C9D0123" w14:textId="77777777" w:rsidR="00714F77" w:rsidRDefault="00714F77" w:rsidP="00A650CB">
      <w:pPr>
        <w:pStyle w:val="BodyText"/>
        <w:ind w:left="720"/>
      </w:pPr>
      <w:r>
        <w:t>The selected Appication Schemano longer contains attributes designated as implementation metadata by the selected metadata model.</w:t>
      </w:r>
    </w:p>
    <w:p w14:paraId="1E4177F4" w14:textId="77777777" w:rsidR="00714F77" w:rsidRPr="00714F77" w:rsidRDefault="00714F77" w:rsidP="00A650CB">
      <w:pPr>
        <w:pStyle w:val="BodyText"/>
        <w:ind w:left="720"/>
      </w:pPr>
      <w:r>
        <w:t>(Add performs the inverse function and adds such attributes)</w:t>
      </w:r>
    </w:p>
    <w:p w14:paraId="50A3961E" w14:textId="77777777" w:rsidR="00376C7B" w:rsidRPr="00395607" w:rsidRDefault="00376C7B" w:rsidP="00376C7B">
      <w:pPr>
        <w:pStyle w:val="Heading3"/>
        <w:numPr>
          <w:ilvl w:val="2"/>
          <w:numId w:val="10"/>
        </w:numPr>
      </w:pPr>
      <w:r>
        <w:t>Points to Note</w:t>
      </w:r>
    </w:p>
    <w:p w14:paraId="2EC2EBDE" w14:textId="77777777" w:rsidR="00376C7B" w:rsidRDefault="00756714" w:rsidP="00376C7B">
      <w:pPr>
        <w:pStyle w:val="BodyText"/>
      </w:pPr>
      <w:r>
        <w:t xml:space="preserve">The System Metadata tool extracts attributes common across all classes within the </w:t>
      </w:r>
      <w:r w:rsidR="00C10CA2">
        <w:t xml:space="preserve">package </w:t>
      </w:r>
      <w:r>
        <w:t xml:space="preserve">selected </w:t>
      </w:r>
      <w:r w:rsidR="00C10CA2">
        <w:t>in</w:t>
      </w:r>
      <w:r>
        <w:t xml:space="preserve"> the EA Project Browser. This means that if you select a package containing  Classes 1, 2 and 3, each having a common attribute </w:t>
      </w:r>
      <w:r w:rsidR="00C10CA2">
        <w:t>A, and also</w:t>
      </w:r>
      <w:r>
        <w:t xml:space="preserve"> classes 2 and 3 have a common attribute B, then the tool will only consider attribute A as metadata – it is the only attribute common across all selected classes</w:t>
      </w:r>
      <w:r w:rsidR="00C10CA2">
        <w:t xml:space="preserve"> (ie across the </w:t>
      </w:r>
      <w:r w:rsidR="00C10CA2" w:rsidRPr="00C10CA2">
        <w:rPr>
          <w:rStyle w:val="ScientificName"/>
        </w:rPr>
        <w:t>system</w:t>
      </w:r>
      <w:r w:rsidR="00C10CA2">
        <w:t>)</w:t>
      </w:r>
      <w:r>
        <w:t xml:space="preserve">. </w:t>
      </w:r>
    </w:p>
    <w:p w14:paraId="06DF7DDE" w14:textId="77777777" w:rsidR="00756714" w:rsidRDefault="00756714" w:rsidP="00376C7B">
      <w:pPr>
        <w:pStyle w:val="BodyText"/>
      </w:pPr>
      <w:r>
        <w:t xml:space="preserve">In a complex system, you can refactor similar classes manually </w:t>
      </w:r>
      <w:r w:rsidR="00DF73A9">
        <w:t>as follows</w:t>
      </w:r>
      <w:r>
        <w:t>:</w:t>
      </w:r>
    </w:p>
    <w:p w14:paraId="46EC556F" w14:textId="77777777" w:rsidR="00756714" w:rsidRDefault="00756714" w:rsidP="00C10CA2">
      <w:pPr>
        <w:pStyle w:val="ListNumber"/>
        <w:numPr>
          <w:ilvl w:val="0"/>
          <w:numId w:val="18"/>
        </w:numPr>
      </w:pPr>
      <w:r>
        <w:t>Creat</w:t>
      </w:r>
      <w:r w:rsidR="00DF73A9">
        <w:t>e</w:t>
      </w:r>
      <w:r>
        <w:t xml:space="preserve"> a temporary package</w:t>
      </w:r>
      <w:r w:rsidR="00DF73A9">
        <w:t>.</w:t>
      </w:r>
    </w:p>
    <w:p w14:paraId="73966E78" w14:textId="77777777" w:rsidR="00756714" w:rsidRDefault="00756714" w:rsidP="00C10CA2">
      <w:pPr>
        <w:pStyle w:val="ListNumber"/>
      </w:pPr>
      <w:r>
        <w:t>Mov</w:t>
      </w:r>
      <w:r w:rsidR="00DF73A9">
        <w:t>e</w:t>
      </w:r>
      <w:r>
        <w:t xml:space="preserve"> the classes</w:t>
      </w:r>
      <w:r w:rsidR="00E74F4D">
        <w:t xml:space="preserve"> from their original package</w:t>
      </w:r>
      <w:r w:rsidR="00E201B6">
        <w:t xml:space="preserve"> into the </w:t>
      </w:r>
      <w:r w:rsidR="00E74F4D">
        <w:t xml:space="preserve">temporary </w:t>
      </w:r>
      <w:r w:rsidR="00E201B6">
        <w:t>package</w:t>
      </w:r>
      <w:r w:rsidR="00DF73A9">
        <w:t>.</w:t>
      </w:r>
    </w:p>
    <w:p w14:paraId="6D18E80E" w14:textId="77777777" w:rsidR="00E201B6" w:rsidRDefault="0095389E" w:rsidP="0095389E">
      <w:pPr>
        <w:pStyle w:val="ListNumber"/>
      </w:pPr>
      <w:r>
        <w:t>Right-click</w:t>
      </w:r>
      <w:r w:rsidR="00DF73A9">
        <w:t xml:space="preserve"> </w:t>
      </w:r>
      <w:r w:rsidR="00E201B6">
        <w:t>the package and</w:t>
      </w:r>
      <w:r w:rsidR="00E201B6" w:rsidRPr="0095389E">
        <w:rPr>
          <w:rStyle w:val="UIMenuItem"/>
        </w:rPr>
        <w:t xml:space="preserve"> </w:t>
      </w:r>
      <w:r w:rsidRPr="0095389E">
        <w:rPr>
          <w:rStyle w:val="UIMenuItem"/>
        </w:rPr>
        <w:t>Extensions &gt; Solid Ground &gt;</w:t>
      </w:r>
      <w:r w:rsidR="00E201B6" w:rsidRPr="0095389E">
        <w:rPr>
          <w:rStyle w:val="UIMenuItem"/>
        </w:rPr>
        <w:t xml:space="preserve"> System Metadata </w:t>
      </w:r>
      <w:r w:rsidRPr="0095389E">
        <w:rPr>
          <w:rStyle w:val="UIMenuItem"/>
        </w:rPr>
        <w:t>&gt; Generate System Metadata Model.</w:t>
      </w:r>
    </w:p>
    <w:p w14:paraId="6F8B41AA" w14:textId="77777777" w:rsidR="00DF73A9" w:rsidRDefault="00DF73A9" w:rsidP="00C10CA2">
      <w:pPr>
        <w:pStyle w:val="ListNumber"/>
      </w:pPr>
      <w:r>
        <w:t>##Needs rewriting## Create the common "metadata" classes and delete common attributes from the other classes.</w:t>
      </w:r>
    </w:p>
    <w:p w14:paraId="4C631C34" w14:textId="77777777" w:rsidR="00DF73A9" w:rsidRDefault="00DF73A9" w:rsidP="00C10CA2">
      <w:pPr>
        <w:pStyle w:val="ListNumber"/>
      </w:pPr>
      <w:r>
        <w:t>Move the classes back to their original packages, or to other packages if required.</w:t>
      </w:r>
    </w:p>
    <w:p w14:paraId="113DE410" w14:textId="77777777" w:rsidR="00DF73A9" w:rsidRDefault="00DF73A9" w:rsidP="00C10CA2">
      <w:pPr>
        <w:pStyle w:val="ListNumber"/>
      </w:pPr>
      <w:r>
        <w:t>Using the example above, you can put the metadata classes on the same diagram as the original classes, making it easy to see what attributes need to be factored out:</w:t>
      </w:r>
    </w:p>
    <w:p w14:paraId="0E63063E" w14:textId="514AE866" w:rsidR="00DF73A9" w:rsidRDefault="00DF73A9" w:rsidP="00DF73A9">
      <w:pPr>
        <w:pStyle w:val="Picturelistindent"/>
      </w:pPr>
      <w:r>
        <w:rPr>
          <w:noProof/>
          <w:lang w:val="en-US" w:eastAsia="en-US"/>
        </w:rPr>
        <w:drawing>
          <wp:inline distT="0" distB="0" distL="0" distR="0" wp14:anchorId="3A1D19AC" wp14:editId="096EA957">
            <wp:extent cx="5124065" cy="3827721"/>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345" cy="3832412"/>
                    </a:xfrm>
                    <a:prstGeom prst="rect">
                      <a:avLst/>
                    </a:prstGeom>
                  </pic:spPr>
                </pic:pic>
              </a:graphicData>
            </a:graphic>
          </wp:inline>
        </w:drawing>
      </w:r>
      <w:r w:rsidR="00296F43">
        <w:rPr>
          <w:noProof/>
        </w:rPr>
        <w:pict w14:anchorId="624A23C3">
          <v:shape id="_x0000_s1075" type="#_x0000_t136" style="position:absolute;left:0;text-align:left;margin-left:0;margin-top:0;width:412.4pt;height:247.45pt;rotation:315;z-index:-25156300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07F3367E" w14:textId="77777777" w:rsidR="00E201B6" w:rsidRDefault="00DF73A9" w:rsidP="00C10CA2">
      <w:pPr>
        <w:pStyle w:val="ListNumber"/>
      </w:pPr>
      <w:r>
        <w:t>It's now easy to see which attributes are common. Once these have been factored out, the class diagram should appear as follows:</w:t>
      </w:r>
    </w:p>
    <w:p w14:paraId="187E3B92" w14:textId="77777777" w:rsidR="00DF73A9" w:rsidRDefault="00DF73A9" w:rsidP="00DF73A9">
      <w:pPr>
        <w:pStyle w:val="Picturelistindent"/>
      </w:pPr>
      <w:r>
        <w:rPr>
          <w:noProof/>
          <w:lang w:val="en-US" w:eastAsia="en-US"/>
        </w:rPr>
        <w:drawing>
          <wp:inline distT="0" distB="0" distL="0" distR="0" wp14:anchorId="75631783" wp14:editId="758A0388">
            <wp:extent cx="4159464" cy="1708238"/>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59464" cy="1708238"/>
                    </a:xfrm>
                    <a:prstGeom prst="rect">
                      <a:avLst/>
                    </a:prstGeom>
                  </pic:spPr>
                </pic:pic>
              </a:graphicData>
            </a:graphic>
          </wp:inline>
        </w:drawing>
      </w:r>
    </w:p>
    <w:p w14:paraId="3DC00191" w14:textId="77777777" w:rsidR="00C55194" w:rsidRDefault="00C55194" w:rsidP="006C0D34">
      <w:pPr>
        <w:pStyle w:val="ListContinue"/>
      </w:pPr>
      <w:r>
        <w:t>The classes “WaterVolume” and “WaterQuality” have common attributes CreatedBy and CreateDateTime, ID, SiteID and SiteName. The classes can be refactored to produce a single parent class that contains the common attributes.</w:t>
      </w:r>
    </w:p>
    <w:p w14:paraId="0A08F3FE" w14:textId="77777777" w:rsidR="00C55194" w:rsidRDefault="00C55194" w:rsidP="006C0D34">
      <w:pPr>
        <w:pStyle w:val="ListContinue"/>
      </w:pPr>
      <w:r>
        <w:t>The parent class needs to be stereotyped with  &lt;&lt;FeatureType&gt;&gt;.</w:t>
      </w:r>
    </w:p>
    <w:p w14:paraId="1485025C" w14:textId="77777777" w:rsidR="0090736B" w:rsidRDefault="0090736B" w:rsidP="006C0D34">
      <w:pPr>
        <w:pStyle w:val="ListNumber"/>
      </w:pPr>
      <w:r>
        <w:t xml:space="preserve">The classes can be refactored further, eg removing the attribute SiteName from </w:t>
      </w:r>
      <w:r w:rsidRPr="006C0D34">
        <w:rPr>
          <w:rStyle w:val="ScientificName"/>
        </w:rPr>
        <w:t>WaterMeasurement</w:t>
      </w:r>
      <w:r>
        <w:t xml:space="preserve">, but this is not shown here. </w:t>
      </w:r>
      <w:r w:rsidR="006C0D34">
        <w:t xml:space="preserve">Also, for this example, the </w:t>
      </w:r>
      <w:r w:rsidR="006C0D34" w:rsidRPr="006C0D34">
        <w:rPr>
          <w:rStyle w:val="ScientificName"/>
        </w:rPr>
        <w:t>Site</w:t>
      </w:r>
      <w:r w:rsidR="006C0D34">
        <w:t xml:space="preserve"> class will be regarded as a separate model.</w:t>
      </w:r>
    </w:p>
    <w:p w14:paraId="4DB847E8" w14:textId="77777777" w:rsidR="00C55194" w:rsidRDefault="00C55194" w:rsidP="00C55194">
      <w:pPr>
        <w:pStyle w:val="BodyText"/>
        <w:rPr>
          <w:rFonts w:cs="Arial"/>
          <w:iCs/>
          <w:sz w:val="24"/>
        </w:rPr>
      </w:pPr>
      <w:r>
        <w:rPr>
          <w:rFonts w:cs="Arial"/>
          <w:iCs/>
          <w:sz w:val="24"/>
        </w:rPr>
        <w:t xml:space="preserve">Using a common modelling </w:t>
      </w:r>
      <w:r w:rsidR="00E814EE">
        <w:rPr>
          <w:rFonts w:cs="Arial"/>
          <w:iCs/>
          <w:sz w:val="24"/>
        </w:rPr>
        <w:t>language</w:t>
      </w:r>
      <w:r>
        <w:rPr>
          <w:rFonts w:cs="Arial"/>
          <w:iCs/>
          <w:sz w:val="24"/>
        </w:rPr>
        <w:t xml:space="preserve">, such as using the ISO 10103 Conceptual Schema Language to describe the logic of a formal model, provides predictability in a model-driven architecture, stylistic consistency and avoids of ambiguous modelling constructs. </w:t>
      </w:r>
    </w:p>
    <w:p w14:paraId="31AB69DF" w14:textId="77777777" w:rsidR="00C55194" w:rsidRPr="00395607" w:rsidRDefault="00C55194" w:rsidP="00C55194">
      <w:pPr>
        <w:pStyle w:val="BodyText"/>
      </w:pPr>
      <w:r>
        <w:rPr>
          <w:rFonts w:cs="Arial"/>
          <w:iCs/>
          <w:sz w:val="24"/>
        </w:rPr>
        <w:t xml:space="preserve">You can use the "Hollow World" tool to assist creating a clean and conformant Application Schema. </w:t>
      </w:r>
      <w:r>
        <w:t xml:space="preserve">For more details see: </w:t>
      </w:r>
      <w:hyperlink r:id="rId46" w:history="1">
        <w:r w:rsidRPr="00891F55">
          <w:rPr>
            <w:rStyle w:val="Hyperlink"/>
          </w:rPr>
          <w:t>https://www.seegrid.csiro.au/twiki/bin/view/AppSchemas/HollowWorldHelperPlugin</w:t>
        </w:r>
      </w:hyperlink>
      <w:r>
        <w:t xml:space="preserve">. </w:t>
      </w:r>
      <w:r w:rsidR="009C7A29">
        <w:fldChar w:fldCharType="begin"/>
      </w:r>
      <w:r>
        <w:instrText xml:space="preserve"> ADDIN EN.CITE &lt;EndNote&gt;&lt;Cite&gt;&lt;Author&gt;Atkinson&lt;/Author&gt;&lt;Year&gt;2009&lt;/Year&gt;&lt;RecNum&gt;1126&lt;/RecNum&gt;&lt;DisplayText&gt;(Atkinson, 2009)&lt;/DisplayText&gt;&lt;record&gt;&lt;rec-number&gt;1126&lt;/rec-number&gt;&lt;foreign-keys&gt;&lt;key app="EN" db-id="fafdaa0deapd0fe905wvr9el55epxa2t0vwt"&gt;1126&lt;/key&gt;&lt;/foreign-keys&gt;&lt;ref-type name="Web Page"&gt;12&lt;/ref-type&gt;&lt;contributors&gt;&lt;authors&gt;&lt;author&gt;Atkinson, R&lt;/author&gt;&lt;/authors&gt;&lt;/contributors&gt;&lt;titles&gt;&lt;title&gt;HollowWorld Helper&lt;/title&gt;&lt;/titles&gt;&lt;dates&gt;&lt;year&gt;2009&lt;/year&gt;&lt;/dates&gt;&lt;urls&gt;&lt;related-urls&gt;&lt;url&gt;&lt;style face="underline" font="default" size="11"&gt;https://www.seegrid.csiro.au/twiki/bin/view/AppSchemas/HollowWorldHelperPlugin&lt;/style&gt;&lt;/url&gt;&lt;/related-urls&gt;&lt;/urls&gt;&lt;/record&gt;&lt;/Cite&gt;&lt;/EndNote&gt;</w:instrText>
      </w:r>
      <w:r w:rsidR="009C7A29">
        <w:fldChar w:fldCharType="separate"/>
      </w:r>
      <w:r>
        <w:rPr>
          <w:noProof/>
        </w:rPr>
        <w:t>(</w:t>
      </w:r>
      <w:hyperlink w:anchor="_ENREF_2" w:tooltip="Atkinson, 2009 #1126" w:history="1">
        <w:r>
          <w:rPr>
            <w:noProof/>
          </w:rPr>
          <w:t>Atkinson, 2009</w:t>
        </w:r>
      </w:hyperlink>
      <w:r>
        <w:rPr>
          <w:noProof/>
        </w:rPr>
        <w:t>)</w:t>
      </w:r>
      <w:r w:rsidR="009C7A29">
        <w:fldChar w:fldCharType="end"/>
      </w:r>
    </w:p>
    <w:p w14:paraId="18095AA5" w14:textId="77777777" w:rsidR="00A25FE3" w:rsidRDefault="00A25FE3" w:rsidP="00A25FE3">
      <w:pPr>
        <w:pStyle w:val="Heading2"/>
      </w:pPr>
      <w:bookmarkStart w:id="56" w:name="_Toc325543920"/>
      <w:bookmarkStart w:id="57" w:name="_Toc510677609"/>
      <w:r>
        <w:t xml:space="preserve">Generate </w:t>
      </w:r>
      <w:bookmarkEnd w:id="56"/>
      <w:r>
        <w:t>Platform-Specific Model (UML to database)</w:t>
      </w:r>
      <w:bookmarkEnd w:id="57"/>
    </w:p>
    <w:p w14:paraId="39E71C1F" w14:textId="77777777" w:rsidR="00A25FE3" w:rsidRDefault="00A25FE3" w:rsidP="00A25FE3">
      <w:pPr>
        <w:pStyle w:val="Heading3"/>
      </w:pPr>
      <w:r>
        <w:t>Rationale</w:t>
      </w:r>
    </w:p>
    <w:p w14:paraId="722EA33B" w14:textId="77777777" w:rsidR="00A25FE3" w:rsidRDefault="00A25FE3" w:rsidP="00496EE3">
      <w:pPr>
        <w:pStyle w:val="BodyText"/>
      </w:pPr>
      <w:r>
        <w:t>This tool provides a configurable ability to transform an information model - ie a</w:t>
      </w:r>
      <w:r w:rsidR="00496EE3">
        <w:t xml:space="preserve"> P</w:t>
      </w:r>
      <w:r>
        <w:t>latform Independent Model</w:t>
      </w:r>
      <w:r w:rsidR="00496EE3">
        <w:t xml:space="preserve"> (PIM</w:t>
      </w:r>
      <w:r>
        <w:t xml:space="preserve">) to a </w:t>
      </w:r>
      <w:r w:rsidR="00496EE3">
        <w:t xml:space="preserve">Platform Specific Model (PSM), or </w:t>
      </w:r>
      <w:r>
        <w:t>database schema.</w:t>
      </w:r>
    </w:p>
    <w:p w14:paraId="023903B3" w14:textId="77777777" w:rsidR="00A25FE3" w:rsidRDefault="00A25FE3" w:rsidP="00496EE3">
      <w:pPr>
        <w:pStyle w:val="BodyText"/>
      </w:pPr>
      <w:r>
        <w:t xml:space="preserve">Most UML tools provide some </w:t>
      </w:r>
      <w:r w:rsidR="00496EE3">
        <w:t xml:space="preserve">UML-to-database capability, but Solid Ground </w:t>
      </w:r>
      <w:r>
        <w:t xml:space="preserve">specifically supports the concept of a </w:t>
      </w:r>
      <w:r w:rsidRPr="00496EE3">
        <w:rPr>
          <w:i/>
        </w:rPr>
        <w:t>shared domain model</w:t>
      </w:r>
      <w:r>
        <w:t xml:space="preserve">, </w:t>
      </w:r>
      <w:r w:rsidR="00496EE3">
        <w:t xml:space="preserve">comprising model </w:t>
      </w:r>
      <w:r>
        <w:t>libraries or reusable model components.</w:t>
      </w:r>
    </w:p>
    <w:p w14:paraId="604FA7D7" w14:textId="77777777" w:rsidR="00A25FE3" w:rsidRDefault="00496EE3" w:rsidP="00496EE3">
      <w:pPr>
        <w:pStyle w:val="BodyText"/>
      </w:pPr>
      <w:r>
        <w:t xml:space="preserve">Solid Ground's UML-to-PSM </w:t>
      </w:r>
      <w:r w:rsidR="00A25FE3">
        <w:t xml:space="preserve">tool </w:t>
      </w:r>
      <w:r>
        <w:t xml:space="preserve">can </w:t>
      </w:r>
      <w:r w:rsidR="00A25FE3">
        <w:t xml:space="preserve">create a database schema for each </w:t>
      </w:r>
      <w:r>
        <w:t xml:space="preserve">package in a multipart </w:t>
      </w:r>
      <w:r w:rsidR="00A25FE3">
        <w:t xml:space="preserve">model, allowing isolation of changes when the model is used to document and maintain </w:t>
      </w:r>
      <w:r>
        <w:t>comple</w:t>
      </w:r>
      <w:r w:rsidR="00A25FE3">
        <w:t>x databases.</w:t>
      </w:r>
    </w:p>
    <w:p w14:paraId="6AE6DDB0" w14:textId="77777777" w:rsidR="00A25FE3" w:rsidRDefault="00496EE3" w:rsidP="00496EE3">
      <w:pPr>
        <w:pStyle w:val="BodyText"/>
      </w:pPr>
      <w:r>
        <w:t xml:space="preserve">In addition, the </w:t>
      </w:r>
      <w:r w:rsidR="00A25FE3">
        <w:t>tool allows complex data types (such a spatial and temporal</w:t>
      </w:r>
      <w:r>
        <w:t xml:space="preserve"> types</w:t>
      </w:r>
      <w:r w:rsidR="00A25FE3">
        <w:t xml:space="preserve">) to be mapped to multiple database columns. Tables are created for each </w:t>
      </w:r>
      <w:r>
        <w:t>F</w:t>
      </w:r>
      <w:r w:rsidR="00A25FE3">
        <w:t>eature</w:t>
      </w:r>
      <w:r>
        <w:t xml:space="preserve"> </w:t>
      </w:r>
      <w:r w:rsidR="00A25FE3">
        <w:t>Type class. Inheritance is handled by extension tables and views to implement joins.</w:t>
      </w:r>
    </w:p>
    <w:p w14:paraId="35D3A013" w14:textId="77777777" w:rsidR="00A25FE3" w:rsidRDefault="00496EE3" w:rsidP="00496EE3">
      <w:pPr>
        <w:pStyle w:val="Heading3"/>
      </w:pPr>
      <w:bookmarkStart w:id="58" w:name="Tool1.1UMLToDatabase-Tutorial"/>
      <w:bookmarkEnd w:id="58"/>
      <w:r>
        <w:t>Preconditions</w:t>
      </w:r>
    </w:p>
    <w:p w14:paraId="12B0CB8D" w14:textId="77777777" w:rsidR="00496EE3" w:rsidRDefault="00496EE3" w:rsidP="00496EE3">
      <w:pPr>
        <w:pStyle w:val="BodyText"/>
      </w:pPr>
      <w:r>
        <w:t>The information model exists in a standalone EA project file or in a shared modelling repository.</w:t>
      </w:r>
    </w:p>
    <w:p w14:paraId="237DA11D" w14:textId="77777777" w:rsidR="00907A0C" w:rsidRDefault="00907A0C" w:rsidP="00496EE3">
      <w:pPr>
        <w:pStyle w:val="BodyText"/>
      </w:pPr>
      <w:r>
        <w:t xml:space="preserve">The information model exists in a single hierarchy within the EA  project browser. </w:t>
      </w:r>
    </w:p>
    <w:p w14:paraId="259A948D" w14:textId="77777777" w:rsidR="00496EE3" w:rsidRDefault="00496EE3" w:rsidP="00496EE3">
      <w:pPr>
        <w:pStyle w:val="BodyText"/>
      </w:pPr>
      <w:r>
        <w:t>The information model optionally, but usually, has dependencies on other models.</w:t>
      </w:r>
      <w:r w:rsidR="00907A0C">
        <w:t xml:space="preserve"> These may exist in other hierarchies within the EA project file, or shared modelling repository.</w:t>
      </w:r>
    </w:p>
    <w:p w14:paraId="3641B5D9" w14:textId="77777777" w:rsidR="00496EE3" w:rsidRDefault="00496EE3" w:rsidP="00496EE3">
      <w:pPr>
        <w:pStyle w:val="BodyText"/>
      </w:pPr>
      <w:r>
        <w:t>The UML representation of the model is well-formed, and</w:t>
      </w:r>
      <w:r w:rsidR="00907A0C">
        <w:t>/or</w:t>
      </w:r>
      <w:r>
        <w:t xml:space="preserve"> conforms to </w:t>
      </w:r>
      <w:r w:rsidR="00907A0C">
        <w:t>a particular UML profile.</w:t>
      </w:r>
    </w:p>
    <w:p w14:paraId="11EA0A65" w14:textId="77777777" w:rsidR="00907A0C" w:rsidRPr="00496EE3" w:rsidRDefault="00907A0C" w:rsidP="00907A0C">
      <w:pPr>
        <w:pStyle w:val="Heading3"/>
      </w:pPr>
      <w:r>
        <w:t>Instructions</w:t>
      </w:r>
    </w:p>
    <w:p w14:paraId="5A9D7FE2" w14:textId="77777777" w:rsidR="00907A0C" w:rsidRDefault="00907A0C" w:rsidP="00907A0C">
      <w:pPr>
        <w:pStyle w:val="ListNumber"/>
        <w:numPr>
          <w:ilvl w:val="0"/>
          <w:numId w:val="33"/>
        </w:numPr>
      </w:pPr>
      <w:r>
        <w:t>In the EA Project Browser, r</w:t>
      </w:r>
      <w:r w:rsidR="00A25FE3">
        <w:t>ight-</w:t>
      </w:r>
      <w:r>
        <w:t xml:space="preserve">click the </w:t>
      </w:r>
      <w:r w:rsidR="00A25FE3">
        <w:t xml:space="preserve">package </w:t>
      </w:r>
      <w:r>
        <w:t xml:space="preserve">containing the model. </w:t>
      </w:r>
    </w:p>
    <w:p w14:paraId="673FEDF8" w14:textId="77777777" w:rsidR="00907A0C" w:rsidRDefault="00907A0C" w:rsidP="00907A0C">
      <w:pPr>
        <w:pStyle w:val="ListNumber"/>
        <w:numPr>
          <w:ilvl w:val="0"/>
          <w:numId w:val="33"/>
        </w:numPr>
      </w:pPr>
      <w:r>
        <w:t xml:space="preserve">From the pop-up menu, select </w:t>
      </w:r>
      <w:r w:rsidRPr="00907A0C">
        <w:rPr>
          <w:rStyle w:val="UIMenuItem"/>
        </w:rPr>
        <w:t xml:space="preserve">Extensions &gt; Solid Ground &gt; </w:t>
      </w:r>
      <w:r w:rsidR="00A25FE3" w:rsidRPr="00907A0C">
        <w:rPr>
          <w:rStyle w:val="UIMenuItem"/>
        </w:rPr>
        <w:t>Generate PSM &gt; UML to Database</w:t>
      </w:r>
      <w:r w:rsidR="00A25FE3">
        <w:t>.</w:t>
      </w:r>
    </w:p>
    <w:p w14:paraId="1A994060" w14:textId="77777777" w:rsidR="00A25FE3" w:rsidRDefault="00A25FE3" w:rsidP="00907A0C">
      <w:pPr>
        <w:pStyle w:val="ListNumber"/>
        <w:numPr>
          <w:ilvl w:val="0"/>
          <w:numId w:val="33"/>
        </w:numPr>
      </w:pPr>
      <w:r>
        <w:t xml:space="preserve">Select the </w:t>
      </w:r>
      <w:r w:rsidR="00907A0C">
        <w:t xml:space="preserve">destination </w:t>
      </w:r>
      <w:r>
        <w:t xml:space="preserve">database type. When </w:t>
      </w:r>
      <w:r w:rsidR="00907A0C">
        <w:t xml:space="preserve">the UML-to-database tool </w:t>
      </w:r>
      <w:r>
        <w:t>generate</w:t>
      </w:r>
      <w:r w:rsidR="00907A0C">
        <w:t>s</w:t>
      </w:r>
      <w:r>
        <w:t xml:space="preserve"> SQL </w:t>
      </w:r>
      <w:r w:rsidR="00907A0C">
        <w:t>Data Definition Language (</w:t>
      </w:r>
      <w:r>
        <w:t>DDL</w:t>
      </w:r>
      <w:r w:rsidR="00907A0C">
        <w:t>)</w:t>
      </w:r>
      <w:r>
        <w:t xml:space="preserve"> for </w:t>
      </w:r>
      <w:r w:rsidR="00907A0C">
        <w:t xml:space="preserve">the </w:t>
      </w:r>
      <w:r>
        <w:t>UML model, it conforms to the database type that you select here.</w:t>
      </w:r>
    </w:p>
    <w:p w14:paraId="04477154" w14:textId="77777777" w:rsidR="00A25FE3" w:rsidRDefault="00907A0C" w:rsidP="00907A0C">
      <w:pPr>
        <w:pStyle w:val="Picturelistindent"/>
      </w:pPr>
      <w:r>
        <w:rPr>
          <w:noProof/>
          <w:lang w:val="en-US" w:eastAsia="en-US"/>
        </w:rPr>
        <w:drawing>
          <wp:inline distT="0" distB="0" distL="0" distR="0" wp14:anchorId="4AB67DDA" wp14:editId="5607015D">
            <wp:extent cx="1752690" cy="13716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52690" cy="1371670"/>
                    </a:xfrm>
                    <a:prstGeom prst="rect">
                      <a:avLst/>
                    </a:prstGeom>
                  </pic:spPr>
                </pic:pic>
              </a:graphicData>
            </a:graphic>
          </wp:inline>
        </w:drawing>
      </w:r>
    </w:p>
    <w:p w14:paraId="43D35DCF" w14:textId="77777777" w:rsidR="00A25FE3" w:rsidRDefault="00907A0C" w:rsidP="00907A0C">
      <w:pPr>
        <w:pStyle w:val="ListNumber"/>
      </w:pPr>
      <w:r>
        <w:t xml:space="preserve">From the </w:t>
      </w:r>
      <w:r w:rsidRPr="00907A0C">
        <w:rPr>
          <w:rStyle w:val="UIMenuItem"/>
        </w:rPr>
        <w:t>Select Import Packages</w:t>
      </w:r>
      <w:r>
        <w:t xml:space="preserve"> dialogue, control-click to s</w:t>
      </w:r>
      <w:r w:rsidR="00A25FE3">
        <w:t>elect one o</w:t>
      </w:r>
      <w:r>
        <w:t>r</w:t>
      </w:r>
      <w:r w:rsidR="00A25FE3">
        <w:t xml:space="preserve"> more packages </w:t>
      </w:r>
      <w:r>
        <w:t xml:space="preserve">to </w:t>
      </w:r>
      <w:r w:rsidR="00A25FE3">
        <w:t>transform to a database schema</w:t>
      </w:r>
      <w:r>
        <w:t xml:space="preserve">. </w:t>
      </w:r>
    </w:p>
    <w:p w14:paraId="1EC2B42E" w14:textId="23604E84" w:rsidR="00A25FE3" w:rsidRDefault="00907A0C" w:rsidP="00907A0C">
      <w:pPr>
        <w:pStyle w:val="Picturelistindent"/>
      </w:pPr>
      <w:r>
        <w:rPr>
          <w:noProof/>
          <w:lang w:val="en-US" w:eastAsia="en-US"/>
        </w:rPr>
        <w:drawing>
          <wp:inline distT="0" distB="0" distL="0" distR="0" wp14:anchorId="65CC3F93" wp14:editId="67AFCEBB">
            <wp:extent cx="2622685" cy="12192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22685" cy="1219263"/>
                    </a:xfrm>
                    <a:prstGeom prst="rect">
                      <a:avLst/>
                    </a:prstGeom>
                  </pic:spPr>
                </pic:pic>
              </a:graphicData>
            </a:graphic>
          </wp:inline>
        </w:drawing>
      </w:r>
      <w:r w:rsidR="00296F43">
        <w:rPr>
          <w:noProof/>
        </w:rPr>
        <w:pict w14:anchorId="334CC64D">
          <v:shape id="_x0000_s1076" type="#_x0000_t136" style="position:absolute;left:0;text-align:left;margin-left:0;margin-top:0;width:412.4pt;height:247.45pt;rotation:315;z-index:-25156096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2E87045B" w14:textId="77777777" w:rsidR="00907A0C" w:rsidRDefault="00907A0C" w:rsidP="00907A0C">
      <w:pPr>
        <w:pStyle w:val="ListNumber"/>
      </w:pPr>
      <w:r>
        <w:t xml:space="preserve">Customise the </w:t>
      </w:r>
      <w:r w:rsidR="00A25FE3">
        <w:t>data type mapping file</w:t>
      </w:r>
      <w:r>
        <w:t xml:space="preserve"> using the </w:t>
      </w:r>
      <w:r w:rsidRPr="00907A0C">
        <w:rPr>
          <w:rStyle w:val="UIMenuItem"/>
        </w:rPr>
        <w:t>Configure DLL</w:t>
      </w:r>
      <w:r>
        <w:t xml:space="preserve"> dialogue</w:t>
      </w:r>
      <w:r w:rsidR="00A25FE3">
        <w:t>. T</w:t>
      </w:r>
      <w:r>
        <w:t>he</w:t>
      </w:r>
      <w:r w:rsidR="00A25FE3">
        <w:t xml:space="preserve"> data type mapping file is a XML file</w:t>
      </w:r>
      <w:r>
        <w:t xml:space="preserve"> and </w:t>
      </w:r>
      <w:r w:rsidR="00A25FE3">
        <w:t xml:space="preserve">tells the </w:t>
      </w:r>
      <w:r>
        <w:t xml:space="preserve">UML-to-database tool </w:t>
      </w:r>
      <w:r w:rsidR="00A25FE3">
        <w:t>how to map a UML data type to the selected database data type.</w:t>
      </w:r>
    </w:p>
    <w:p w14:paraId="0CBEE104" w14:textId="77777777" w:rsidR="00907A0C" w:rsidRDefault="00907A0C" w:rsidP="00907A0C">
      <w:pPr>
        <w:pStyle w:val="ListContinue"/>
      </w:pPr>
      <w:r>
        <w:t>You can customise the mapping file if you wish.</w:t>
      </w:r>
      <w:r w:rsidR="00A25FE3">
        <w:t xml:space="preserve"> For example, </w:t>
      </w:r>
      <w:r>
        <w:t>t</w:t>
      </w:r>
      <w:r w:rsidR="00A25FE3">
        <w:t>o map the ISO 19100 data type "CharacterString" to Oracle data type "VARCHAR2", the following xml element need to be added in the mapping file</w:t>
      </w:r>
    </w:p>
    <w:p w14:paraId="11CB14A6" w14:textId="77777777" w:rsidR="00907A0C" w:rsidRDefault="00907A0C" w:rsidP="00907A0C">
      <w:pPr>
        <w:pStyle w:val="Comment"/>
      </w:pPr>
      <w:r>
        <w:t>## give an example here.</w:t>
      </w:r>
    </w:p>
    <w:p w14:paraId="36E3CEA4" w14:textId="77777777" w:rsidR="00907A0C" w:rsidRDefault="00A25FE3" w:rsidP="00907A0C">
      <w:pPr>
        <w:pStyle w:val="ListContinue"/>
      </w:pPr>
      <w:r>
        <w:br/>
      </w:r>
      <w:r w:rsidR="00907A0C">
        <w:t xml:space="preserve">You can use </w:t>
      </w:r>
      <w:r>
        <w:t>your own customised data</w:t>
      </w:r>
      <w:r w:rsidR="00907A0C">
        <w:t xml:space="preserve"> </w:t>
      </w:r>
      <w:r>
        <w:t>type mapping file</w:t>
      </w:r>
      <w:r w:rsidR="00907A0C">
        <w:t>.</w:t>
      </w:r>
    </w:p>
    <w:p w14:paraId="5C7B351B" w14:textId="77777777" w:rsidR="00A25FE3" w:rsidRDefault="00A25FE3" w:rsidP="00907A0C">
      <w:pPr>
        <w:pStyle w:val="Comment"/>
      </w:pPr>
      <w:r>
        <w:t>* in future, each model library can provide mapping files for the packages contained in the library, or one per package</w:t>
      </w:r>
      <w:r w:rsidR="00907A0C">
        <w:t xml:space="preserve"> #### is this still relevant?</w:t>
      </w:r>
    </w:p>
    <w:p w14:paraId="7DB12A3E" w14:textId="77777777" w:rsidR="00A25FE3" w:rsidRDefault="00907A0C" w:rsidP="00A25FE3">
      <w:pPr>
        <w:pStyle w:val="NormalWeb"/>
      </w:pPr>
      <w:r>
        <w:rPr>
          <w:noProof/>
          <w:lang w:val="en-US" w:eastAsia="en-US"/>
        </w:rPr>
        <w:drawing>
          <wp:inline distT="0" distB="0" distL="0" distR="0" wp14:anchorId="5E9ABE17" wp14:editId="717B503E">
            <wp:extent cx="4248368" cy="32513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48368" cy="3251367"/>
                    </a:xfrm>
                    <a:prstGeom prst="rect">
                      <a:avLst/>
                    </a:prstGeom>
                  </pic:spPr>
                </pic:pic>
              </a:graphicData>
            </a:graphic>
          </wp:inline>
        </w:drawing>
      </w:r>
    </w:p>
    <w:p w14:paraId="10AE79C6" w14:textId="77777777" w:rsidR="00907A0C" w:rsidRDefault="00907A0C" w:rsidP="00907A0C">
      <w:pPr>
        <w:pStyle w:val="Comment"/>
      </w:pPr>
      <w:r>
        <w:t xml:space="preserve">What are/where are the extension tables? </w:t>
      </w:r>
    </w:p>
    <w:p w14:paraId="10824E1D" w14:textId="77777777" w:rsidR="00907A0C" w:rsidRDefault="00907A0C" w:rsidP="00907A0C">
      <w:pPr>
        <w:pStyle w:val="Comment"/>
      </w:pPr>
      <w:r>
        <w:t xml:space="preserve">What purpose do the views of these tables serve in the model? </w:t>
      </w:r>
    </w:p>
    <w:p w14:paraId="71FB7650" w14:textId="77777777" w:rsidR="00907A0C" w:rsidRDefault="00907A0C" w:rsidP="00907A0C">
      <w:pPr>
        <w:pStyle w:val="Comment"/>
      </w:pPr>
      <w:r>
        <w:t>What is a covert data type? If this should actually be "convert data type", what does it mean?</w:t>
      </w:r>
    </w:p>
    <w:p w14:paraId="56F6DBB7" w14:textId="77777777" w:rsidR="00907A0C" w:rsidRDefault="00907A0C" w:rsidP="00907A0C">
      <w:pPr>
        <w:pStyle w:val="Comment"/>
      </w:pPr>
      <w:r>
        <w:t>What is the purpose of the extra columns?</w:t>
      </w:r>
    </w:p>
    <w:tbl>
      <w:tblPr>
        <w:tblStyle w:val="TableCSIRO"/>
        <w:tblW w:w="0" w:type="auto"/>
        <w:tblInd w:w="0" w:type="dxa"/>
        <w:tblLook w:val="04A0" w:firstRow="1" w:lastRow="0" w:firstColumn="1" w:lastColumn="0" w:noHBand="0" w:noVBand="1"/>
      </w:tblPr>
      <w:tblGrid>
        <w:gridCol w:w="4903"/>
        <w:gridCol w:w="4905"/>
      </w:tblGrid>
      <w:tr w:rsidR="00907A0C" w14:paraId="4F68EF09" w14:textId="77777777" w:rsidTr="00907A0C">
        <w:trPr>
          <w:cnfStyle w:val="100000000000" w:firstRow="1" w:lastRow="0" w:firstColumn="0" w:lastColumn="0" w:oddVBand="0" w:evenVBand="0" w:oddHBand="0" w:evenHBand="0" w:firstRowFirstColumn="0" w:firstRowLastColumn="0" w:lastRowFirstColumn="0" w:lastRowLastColumn="0"/>
        </w:trPr>
        <w:tc>
          <w:tcPr>
            <w:tcW w:w="4927" w:type="dxa"/>
          </w:tcPr>
          <w:p w14:paraId="5757D0AC" w14:textId="77777777" w:rsidR="00907A0C" w:rsidRDefault="00907A0C" w:rsidP="00907A0C">
            <w:pPr>
              <w:pStyle w:val="ColumnHeading"/>
            </w:pPr>
            <w:r>
              <w:t>Option</w:t>
            </w:r>
          </w:p>
        </w:tc>
        <w:tc>
          <w:tcPr>
            <w:tcW w:w="4927" w:type="dxa"/>
          </w:tcPr>
          <w:p w14:paraId="5EED447A" w14:textId="77777777" w:rsidR="00907A0C" w:rsidRDefault="00907A0C" w:rsidP="00907A0C">
            <w:pPr>
              <w:pStyle w:val="ColumnHeading"/>
            </w:pPr>
            <w:r>
              <w:t>Notes</w:t>
            </w:r>
          </w:p>
        </w:tc>
      </w:tr>
      <w:tr w:rsidR="00907A0C" w14:paraId="014C75B9" w14:textId="77777777" w:rsidTr="00907A0C">
        <w:tc>
          <w:tcPr>
            <w:tcW w:w="4927" w:type="dxa"/>
          </w:tcPr>
          <w:p w14:paraId="07A709A2" w14:textId="77777777" w:rsidR="00907A0C" w:rsidRDefault="00907A0C" w:rsidP="00907A0C">
            <w:pPr>
              <w:pStyle w:val="TableText"/>
            </w:pPr>
            <w:r>
              <w:t>Covert data type</w:t>
            </w:r>
          </w:p>
        </w:tc>
        <w:tc>
          <w:tcPr>
            <w:tcW w:w="4927" w:type="dxa"/>
          </w:tcPr>
          <w:p w14:paraId="2E294BC4" w14:textId="77777777" w:rsidR="00907A0C" w:rsidRDefault="00907A0C" w:rsidP="00907A0C">
            <w:pPr>
              <w:pStyle w:val="TableText"/>
            </w:pPr>
          </w:p>
        </w:tc>
      </w:tr>
      <w:tr w:rsidR="00907A0C" w14:paraId="29478112"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6D4CF3AD" w14:textId="77777777" w:rsidR="00907A0C" w:rsidRDefault="00907A0C" w:rsidP="00907A0C">
            <w:pPr>
              <w:pStyle w:val="TableText"/>
            </w:pPr>
            <w:r>
              <w:t>Data type mapping file</w:t>
            </w:r>
          </w:p>
        </w:tc>
        <w:tc>
          <w:tcPr>
            <w:tcW w:w="4927" w:type="dxa"/>
          </w:tcPr>
          <w:p w14:paraId="3C2D19E7" w14:textId="77777777" w:rsidR="00907A0C" w:rsidRDefault="00907A0C" w:rsidP="00907A0C">
            <w:pPr>
              <w:pStyle w:val="TableText"/>
            </w:pPr>
            <w:r>
              <w:t>Specifies which data type mapping file to use. Solid Ground supplies preconfigured mapping files for four database types. You can customise these files or provide your own.</w:t>
            </w:r>
          </w:p>
        </w:tc>
      </w:tr>
      <w:tr w:rsidR="00907A0C" w14:paraId="3C9D0985" w14:textId="77777777" w:rsidTr="00907A0C">
        <w:tc>
          <w:tcPr>
            <w:tcW w:w="4927" w:type="dxa"/>
          </w:tcPr>
          <w:p w14:paraId="372F5453" w14:textId="77777777" w:rsidR="00907A0C" w:rsidRDefault="00907A0C" w:rsidP="00907A0C">
            <w:pPr>
              <w:pStyle w:val="TableText"/>
            </w:pPr>
            <w:r>
              <w:t>Create Drop SQL</w:t>
            </w:r>
          </w:p>
        </w:tc>
        <w:tc>
          <w:tcPr>
            <w:tcW w:w="4927" w:type="dxa"/>
          </w:tcPr>
          <w:p w14:paraId="2DC2C441" w14:textId="77777777" w:rsidR="00907A0C" w:rsidRDefault="00907A0C" w:rsidP="00907A0C">
            <w:pPr>
              <w:pStyle w:val="TableText"/>
            </w:pPr>
            <w:r>
              <w:t>Drop any existing SQL tables and indexes; this prevents errors if you run the script multiple times (for example, if you are testing database generation).</w:t>
            </w:r>
          </w:p>
          <w:p w14:paraId="23EFABC2" w14:textId="77777777" w:rsidR="00907A0C" w:rsidRDefault="00907A0C" w:rsidP="00907A0C">
            <w:pPr>
              <w:pStyle w:val="TableText"/>
            </w:pPr>
            <w:r>
              <w:t>Note: the tool currently does not drop views, packages or schemas; you will need to drop these manually.</w:t>
            </w:r>
          </w:p>
        </w:tc>
      </w:tr>
      <w:tr w:rsidR="00907A0C" w14:paraId="35CD0F21"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6F82F733" w14:textId="77777777" w:rsidR="00907A0C" w:rsidRDefault="00907A0C" w:rsidP="00907A0C">
            <w:pPr>
              <w:pStyle w:val="TableText"/>
            </w:pPr>
            <w:r>
              <w:t>Create a schema for each package</w:t>
            </w:r>
          </w:p>
        </w:tc>
        <w:tc>
          <w:tcPr>
            <w:tcW w:w="4927" w:type="dxa"/>
          </w:tcPr>
          <w:p w14:paraId="0E524F19" w14:textId="77777777" w:rsidR="00907A0C" w:rsidRDefault="00907A0C" w:rsidP="00907A0C">
            <w:pPr>
              <w:pStyle w:val="TableText"/>
            </w:pPr>
            <w:r>
              <w:t xml:space="preserve">This option </w:t>
            </w:r>
            <w:r w:rsidR="008010A8">
              <w:t xml:space="preserve">creates a schema for each package stereotyped with &lt;&lt;Application Schema&gt;&gt;. </w:t>
            </w:r>
          </w:p>
          <w:p w14:paraId="06B13765" w14:textId="311542B3" w:rsidR="008010A8" w:rsidRDefault="008010A8" w:rsidP="008010A8">
            <w:pPr>
              <w:pStyle w:val="TableText"/>
            </w:pPr>
            <w:r>
              <w:t xml:space="preserve">Remember (see section </w:t>
            </w:r>
            <w:r w:rsidR="009C7A29">
              <w:fldChar w:fldCharType="begin"/>
            </w:r>
            <w:r>
              <w:instrText xml:space="preserve"> REF _Ref326739259 \w \h </w:instrText>
            </w:r>
            <w:r w:rsidR="009C7A29">
              <w:fldChar w:fldCharType="separate"/>
            </w:r>
            <w:r w:rsidR="000D7A43">
              <w:t>2.3.5</w:t>
            </w:r>
            <w:r w:rsidR="009C7A29">
              <w:fldChar w:fldCharType="end"/>
            </w:r>
            <w:r>
              <w:t xml:space="preserve"> on page </w:t>
            </w:r>
            <w:r w:rsidR="009C7A29">
              <w:fldChar w:fldCharType="begin"/>
            </w:r>
            <w:r>
              <w:instrText xml:space="preserve"> PAGEREF _Ref326739259 \h </w:instrText>
            </w:r>
            <w:r w:rsidR="009C7A29">
              <w:fldChar w:fldCharType="separate"/>
            </w:r>
            <w:r w:rsidR="000D7A43">
              <w:rPr>
                <w:noProof/>
              </w:rPr>
              <w:t>16</w:t>
            </w:r>
            <w:r w:rsidR="009C7A29">
              <w:fldChar w:fldCharType="end"/>
            </w:r>
            <w:r>
              <w:t>) you must not have nested &lt;&lt;Application Schema&gt;&gt; packages</w:t>
            </w:r>
          </w:p>
          <w:p w14:paraId="57A6D1D7" w14:textId="77777777" w:rsidR="00154405" w:rsidRDefault="00154405" w:rsidP="00154405">
            <w:pPr>
              <w:pStyle w:val="Comment"/>
            </w:pPr>
            <w:r>
              <w:t>Is this to assist with implementing granular models? Perhaps to help with partitioning on physical/logical hardware?</w:t>
            </w:r>
          </w:p>
        </w:tc>
      </w:tr>
      <w:tr w:rsidR="00907A0C" w14:paraId="4C34F220" w14:textId="77777777" w:rsidTr="00907A0C">
        <w:tc>
          <w:tcPr>
            <w:tcW w:w="4927" w:type="dxa"/>
          </w:tcPr>
          <w:p w14:paraId="16CA3FA8" w14:textId="77777777" w:rsidR="00907A0C" w:rsidRDefault="00907A0C" w:rsidP="00907A0C">
            <w:pPr>
              <w:pStyle w:val="TableText"/>
            </w:pPr>
            <w:r>
              <w:t>Create a view for each extension table</w:t>
            </w:r>
          </w:p>
        </w:tc>
        <w:tc>
          <w:tcPr>
            <w:tcW w:w="4927" w:type="dxa"/>
          </w:tcPr>
          <w:p w14:paraId="67F8BB43" w14:textId="77777777" w:rsidR="00907A0C" w:rsidRDefault="00154405" w:rsidP="00154405">
            <w:pPr>
              <w:pStyle w:val="Comment"/>
            </w:pPr>
            <w:r>
              <w:t>Purpose?</w:t>
            </w:r>
          </w:p>
        </w:tc>
      </w:tr>
      <w:tr w:rsidR="00907A0C" w14:paraId="2138AF3E"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263987F9" w14:textId="77777777" w:rsidR="00907A0C" w:rsidRDefault="00907A0C" w:rsidP="00907A0C">
            <w:pPr>
              <w:pStyle w:val="TableText"/>
            </w:pPr>
            <w:r>
              <w:t>Create "CREATION_DATE" column for each table</w:t>
            </w:r>
          </w:p>
        </w:tc>
        <w:tc>
          <w:tcPr>
            <w:tcW w:w="4927" w:type="dxa"/>
          </w:tcPr>
          <w:p w14:paraId="082226D7" w14:textId="77777777" w:rsidR="00907A0C" w:rsidRDefault="00154405" w:rsidP="00154405">
            <w:pPr>
              <w:pStyle w:val="Comment"/>
            </w:pPr>
            <w:r>
              <w:t>Purpose?</w:t>
            </w:r>
          </w:p>
        </w:tc>
      </w:tr>
      <w:tr w:rsidR="00907A0C" w14:paraId="77F10787" w14:textId="77777777" w:rsidTr="00907A0C">
        <w:tc>
          <w:tcPr>
            <w:tcW w:w="4927" w:type="dxa"/>
          </w:tcPr>
          <w:p w14:paraId="16A7ACA7" w14:textId="77777777" w:rsidR="00907A0C" w:rsidRDefault="00907A0C" w:rsidP="00907A0C">
            <w:pPr>
              <w:pStyle w:val="TableText"/>
            </w:pPr>
            <w:r>
              <w:t>Create "CREATED_BY" column for each table</w:t>
            </w:r>
          </w:p>
        </w:tc>
        <w:tc>
          <w:tcPr>
            <w:tcW w:w="4927" w:type="dxa"/>
          </w:tcPr>
          <w:p w14:paraId="39972EF4" w14:textId="77777777" w:rsidR="00907A0C" w:rsidRDefault="00907A0C" w:rsidP="00907A0C">
            <w:pPr>
              <w:pStyle w:val="TableText"/>
            </w:pPr>
          </w:p>
        </w:tc>
      </w:tr>
      <w:tr w:rsidR="00907A0C" w14:paraId="4E62826D"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74BAAB6B" w14:textId="77777777" w:rsidR="00907A0C" w:rsidRDefault="00907A0C" w:rsidP="00907A0C">
            <w:pPr>
              <w:pStyle w:val="TableText"/>
            </w:pPr>
            <w:r>
              <w:t>Create "CREATION_DATE" column for each table</w:t>
            </w:r>
          </w:p>
        </w:tc>
        <w:tc>
          <w:tcPr>
            <w:tcW w:w="4927" w:type="dxa"/>
          </w:tcPr>
          <w:p w14:paraId="384F1EEF" w14:textId="77777777" w:rsidR="00907A0C" w:rsidRDefault="00907A0C" w:rsidP="00907A0C">
            <w:pPr>
              <w:pStyle w:val="TableText"/>
            </w:pPr>
          </w:p>
        </w:tc>
      </w:tr>
      <w:tr w:rsidR="00907A0C" w14:paraId="20995866" w14:textId="77777777" w:rsidTr="00907A0C">
        <w:tc>
          <w:tcPr>
            <w:tcW w:w="4927" w:type="dxa"/>
          </w:tcPr>
          <w:p w14:paraId="34327401" w14:textId="77777777" w:rsidR="00907A0C" w:rsidRDefault="00907A0C" w:rsidP="00907A0C">
            <w:pPr>
              <w:pStyle w:val="TableText"/>
            </w:pPr>
            <w:r>
              <w:t>Create "LAST_UPDATE_DATE" column for each table</w:t>
            </w:r>
          </w:p>
        </w:tc>
        <w:tc>
          <w:tcPr>
            <w:tcW w:w="4927" w:type="dxa"/>
          </w:tcPr>
          <w:p w14:paraId="0E990D21" w14:textId="77777777" w:rsidR="00907A0C" w:rsidRDefault="00907A0C" w:rsidP="00907A0C">
            <w:pPr>
              <w:pStyle w:val="TableText"/>
            </w:pPr>
          </w:p>
        </w:tc>
      </w:tr>
      <w:tr w:rsidR="00907A0C" w14:paraId="2FE8AB80"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35E0F761" w14:textId="77777777" w:rsidR="00907A0C" w:rsidRDefault="00907A0C" w:rsidP="00907A0C">
            <w:pPr>
              <w:pStyle w:val="TableText"/>
            </w:pPr>
            <w:r>
              <w:t>Create "LAST_UPDATED_BY" column for each table</w:t>
            </w:r>
          </w:p>
        </w:tc>
        <w:tc>
          <w:tcPr>
            <w:tcW w:w="4927" w:type="dxa"/>
          </w:tcPr>
          <w:p w14:paraId="127F122B" w14:textId="77777777" w:rsidR="00907A0C" w:rsidRDefault="00907A0C" w:rsidP="00907A0C">
            <w:pPr>
              <w:pStyle w:val="TableText"/>
            </w:pPr>
          </w:p>
        </w:tc>
      </w:tr>
      <w:tr w:rsidR="00907A0C" w14:paraId="6DD0255A" w14:textId="77777777" w:rsidTr="00907A0C">
        <w:tc>
          <w:tcPr>
            <w:tcW w:w="4927" w:type="dxa"/>
          </w:tcPr>
          <w:p w14:paraId="0C0829F7" w14:textId="77777777" w:rsidR="00907A0C" w:rsidRDefault="00907A0C" w:rsidP="00907A0C">
            <w:pPr>
              <w:pStyle w:val="TableText"/>
            </w:pPr>
            <w:r>
              <w:t>Create "VALID_START" column for each table</w:t>
            </w:r>
          </w:p>
        </w:tc>
        <w:tc>
          <w:tcPr>
            <w:tcW w:w="4927" w:type="dxa"/>
          </w:tcPr>
          <w:p w14:paraId="303EA1C1" w14:textId="77777777" w:rsidR="00907A0C" w:rsidRDefault="00907A0C" w:rsidP="00907A0C">
            <w:pPr>
              <w:pStyle w:val="TableText"/>
            </w:pPr>
          </w:p>
        </w:tc>
      </w:tr>
      <w:tr w:rsidR="00907A0C" w14:paraId="37EC4A25"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6535EF65" w14:textId="77777777" w:rsidR="00907A0C" w:rsidRDefault="00907A0C" w:rsidP="00907A0C">
            <w:pPr>
              <w:pStyle w:val="TableText"/>
            </w:pPr>
            <w:r>
              <w:t>Create "VALID_END" column for each table</w:t>
            </w:r>
          </w:p>
        </w:tc>
        <w:tc>
          <w:tcPr>
            <w:tcW w:w="4927" w:type="dxa"/>
          </w:tcPr>
          <w:p w14:paraId="612DDFB7" w14:textId="77777777" w:rsidR="00907A0C" w:rsidRDefault="00907A0C" w:rsidP="00907A0C">
            <w:pPr>
              <w:pStyle w:val="TableText"/>
            </w:pPr>
          </w:p>
        </w:tc>
      </w:tr>
      <w:tr w:rsidR="00907A0C" w14:paraId="71F02C6E" w14:textId="77777777" w:rsidTr="00907A0C">
        <w:tc>
          <w:tcPr>
            <w:tcW w:w="4927" w:type="dxa"/>
          </w:tcPr>
          <w:p w14:paraId="7EE53F09" w14:textId="77777777" w:rsidR="00907A0C" w:rsidRDefault="00907A0C" w:rsidP="00907A0C">
            <w:pPr>
              <w:pStyle w:val="TableText"/>
            </w:pPr>
            <w:r>
              <w:t>Individual file for each schema</w:t>
            </w:r>
          </w:p>
        </w:tc>
        <w:tc>
          <w:tcPr>
            <w:tcW w:w="4927" w:type="dxa"/>
          </w:tcPr>
          <w:p w14:paraId="3BB0350E" w14:textId="77777777" w:rsidR="00907A0C" w:rsidRDefault="00907A0C" w:rsidP="00907A0C">
            <w:pPr>
              <w:pStyle w:val="TableText"/>
            </w:pPr>
            <w:r>
              <w:t xml:space="preserve">If selected, this option makes the tool output separate files for each schema within the database; the Output DDL file </w:t>
            </w:r>
          </w:p>
        </w:tc>
      </w:tr>
      <w:tr w:rsidR="00907A0C" w14:paraId="56FCD2B1" w14:textId="77777777" w:rsidTr="00907A0C">
        <w:trPr>
          <w:cnfStyle w:val="000000010000" w:firstRow="0" w:lastRow="0" w:firstColumn="0" w:lastColumn="0" w:oddVBand="0" w:evenVBand="0" w:oddHBand="0" w:evenHBand="1" w:firstRowFirstColumn="0" w:firstRowLastColumn="0" w:lastRowFirstColumn="0" w:lastRowLastColumn="0"/>
        </w:trPr>
        <w:tc>
          <w:tcPr>
            <w:tcW w:w="4927" w:type="dxa"/>
          </w:tcPr>
          <w:p w14:paraId="25E569B4" w14:textId="77777777" w:rsidR="00907A0C" w:rsidRDefault="00907A0C" w:rsidP="00907A0C">
            <w:pPr>
              <w:pStyle w:val="TableText"/>
            </w:pPr>
            <w:r>
              <w:t>Output DDL file</w:t>
            </w:r>
          </w:p>
        </w:tc>
        <w:tc>
          <w:tcPr>
            <w:tcW w:w="4927" w:type="dxa"/>
          </w:tcPr>
          <w:p w14:paraId="6D14EE09" w14:textId="77777777" w:rsidR="00907A0C" w:rsidRDefault="00907A0C" w:rsidP="00907A0C">
            <w:pPr>
              <w:pStyle w:val="TableText"/>
            </w:pPr>
          </w:p>
        </w:tc>
      </w:tr>
    </w:tbl>
    <w:p w14:paraId="3C2BC138" w14:textId="77777777" w:rsidR="00907A0C" w:rsidRDefault="00907A0C" w:rsidP="00A25FE3">
      <w:pPr>
        <w:pStyle w:val="NormalWeb"/>
      </w:pPr>
    </w:p>
    <w:p w14:paraId="75A050EA" w14:textId="77777777" w:rsidR="00A25FE3" w:rsidRDefault="00A25FE3" w:rsidP="00154405">
      <w:pPr>
        <w:pStyle w:val="BodyText"/>
      </w:pPr>
      <w:r>
        <w:t>5. Provide the target location and name for the generated DDL file.</w:t>
      </w:r>
    </w:p>
    <w:p w14:paraId="224D1D77" w14:textId="77777777" w:rsidR="00907A0C" w:rsidRDefault="00907A0C" w:rsidP="00907A0C">
      <w:pPr>
        <w:pStyle w:val="Heading3"/>
      </w:pPr>
      <w:r>
        <w:t>Postconditions</w:t>
      </w:r>
    </w:p>
    <w:p w14:paraId="03702CD6" w14:textId="77777777" w:rsidR="00907A0C" w:rsidRDefault="00907A0C" w:rsidP="00907A0C">
      <w:pPr>
        <w:pStyle w:val="BodyText"/>
      </w:pPr>
      <w:r>
        <w:t>The UML-to-database tool creates one or more .sql script files in the location specified in the Configure DDL dialogue.</w:t>
      </w:r>
    </w:p>
    <w:p w14:paraId="0174AF9D" w14:textId="77777777" w:rsidR="00907A0C" w:rsidRPr="00907A0C" w:rsidRDefault="00907A0C" w:rsidP="00907A0C">
      <w:pPr>
        <w:pStyle w:val="Heading3"/>
      </w:pPr>
      <w:r>
        <w:t>Points to remember</w:t>
      </w:r>
    </w:p>
    <w:p w14:paraId="7481D167" w14:textId="77777777" w:rsidR="00A25FE3" w:rsidRPr="00763657" w:rsidRDefault="00907A0C" w:rsidP="00A25FE3">
      <w:pPr>
        <w:pStyle w:val="BodyText"/>
        <w:rPr>
          <w:lang w:eastAsia="en-US"/>
        </w:rPr>
      </w:pPr>
      <w:bookmarkStart w:id="59" w:name="OLE_LINK1"/>
      <w:r>
        <w:t xml:space="preserve">The UML-to-database tool </w:t>
      </w:r>
      <w:r w:rsidR="00A25FE3">
        <w:rPr>
          <w:lang w:eastAsia="en-US"/>
        </w:rPr>
        <w:t>tool curren</w:t>
      </w:r>
      <w:r>
        <w:rPr>
          <w:lang w:eastAsia="en-US"/>
        </w:rPr>
        <w:t xml:space="preserve">tly drops tables from the target database, but not views, </w:t>
      </w:r>
      <w:r w:rsidR="00A25FE3">
        <w:rPr>
          <w:lang w:eastAsia="en-US"/>
        </w:rPr>
        <w:t>packages or schemas: you will get "&lt;entity&gt; already defined" errors if you run the .sql script multiple times.</w:t>
      </w:r>
      <w:bookmarkEnd w:id="59"/>
    </w:p>
    <w:p w14:paraId="334B658A" w14:textId="62812925" w:rsidR="00A25FE3" w:rsidRDefault="00A25FE3" w:rsidP="00A25FE3">
      <w:pPr>
        <w:pStyle w:val="Heading2"/>
      </w:pPr>
      <w:bookmarkStart w:id="60" w:name="_Toc325543922"/>
      <w:bookmarkStart w:id="61" w:name="_Toc510677610"/>
      <w:r>
        <w:t>Generate Data Migration Script</w:t>
      </w:r>
      <w:bookmarkEnd w:id="60"/>
      <w:bookmarkEnd w:id="61"/>
      <w:r w:rsidR="00296F43">
        <w:rPr>
          <w:noProof/>
        </w:rPr>
        <w:pict w14:anchorId="07264712">
          <v:shape id="_x0000_s1077" type="#_x0000_t136" style="position:absolute;left:0;text-align:left;margin-left:0;margin-top:0;width:412.4pt;height:247.45pt;rotation:315;z-index:-25155891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6E832D95" w14:textId="77777777" w:rsidR="00A25FE3" w:rsidRDefault="00AB164D" w:rsidP="00AB164D">
      <w:pPr>
        <w:pStyle w:val="Heading3"/>
      </w:pPr>
      <w:r>
        <w:t>Rationale</w:t>
      </w:r>
    </w:p>
    <w:p w14:paraId="39788DCA" w14:textId="77777777" w:rsidR="00A25FE3" w:rsidRDefault="00A25FE3" w:rsidP="00A25FE3">
      <w:pPr>
        <w:pStyle w:val="BodyText"/>
      </w:pPr>
      <w:r>
        <w:t xml:space="preserve">This tools takes a concept/implementation mapping and generates either a: </w:t>
      </w:r>
    </w:p>
    <w:p w14:paraId="60E43E25" w14:textId="77777777" w:rsidR="00A25FE3" w:rsidRDefault="00A25FE3" w:rsidP="00A25FE3">
      <w:pPr>
        <w:pStyle w:val="ListBullet"/>
      </w:pPr>
      <w:r>
        <w:t>view to create the implementation model from a database that implements the full conceptual model</w:t>
      </w:r>
    </w:p>
    <w:p w14:paraId="2F310163" w14:textId="77777777" w:rsidR="00A25FE3" w:rsidRDefault="00A25FE3" w:rsidP="00A25FE3">
      <w:pPr>
        <w:pStyle w:val="ListBullet"/>
      </w:pPr>
      <w:r>
        <w:t>a script to insert data into a model from data selected from a mapped model.</w:t>
      </w:r>
    </w:p>
    <w:p w14:paraId="060EF4AE" w14:textId="77777777" w:rsidR="00A25FE3" w:rsidRDefault="00AB164D" w:rsidP="00AB164D">
      <w:pPr>
        <w:pStyle w:val="Heading3"/>
      </w:pPr>
      <w:r>
        <w:t>Preconditions</w:t>
      </w:r>
    </w:p>
    <w:p w14:paraId="06CD7628" w14:textId="77777777" w:rsidR="00A25FE3" w:rsidRDefault="00A25FE3" w:rsidP="00A25FE3">
      <w:pPr>
        <w:pStyle w:val="BodyText"/>
      </w:pPr>
      <w:r>
        <w:t>This tool can be run only on a package stereotyped with &lt;&lt;Mapping Package&gt;&gt;.</w:t>
      </w:r>
    </w:p>
    <w:p w14:paraId="133A7FD3" w14:textId="77777777" w:rsidR="00A25FE3" w:rsidRDefault="00A25FE3" w:rsidP="00A25FE3">
      <w:pPr>
        <w:pStyle w:val="BodyText"/>
      </w:pPr>
      <w:r>
        <w:t>These scripts are proof-of-concept only - and relate closely to the idea of modelling data products as simplified profiles of a conceptual model, and using the conceptual model to create a data warehouse capable of storing any modelled data.</w:t>
      </w:r>
    </w:p>
    <w:p w14:paraId="4DB6D664" w14:textId="6C6EBDF9" w:rsidR="009328FC" w:rsidRDefault="009328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328FC" w14:paraId="42ECEB5C" w14:textId="77777777" w:rsidTr="008F7A9C">
        <w:trPr>
          <w:cantSplit/>
          <w:trHeight w:hRule="exact" w:val="1588"/>
        </w:trPr>
        <w:tc>
          <w:tcPr>
            <w:tcW w:w="9854" w:type="dxa"/>
          </w:tcPr>
          <w:p w14:paraId="7A4BA459" w14:textId="77777777" w:rsidR="009328FC" w:rsidRDefault="009328FC" w:rsidP="008F7A9C">
            <w:pPr>
              <w:keepNext/>
              <w:rPr>
                <w:rStyle w:val="PartNumber"/>
              </w:rPr>
            </w:pPr>
          </w:p>
        </w:tc>
      </w:tr>
    </w:tbl>
    <w:p w14:paraId="040F3993" w14:textId="4D2DB931" w:rsidR="00A14107" w:rsidRPr="00AF37BE" w:rsidRDefault="00A14107">
      <w:pPr>
        <w:pStyle w:val="BackCoverContactHeading"/>
      </w:pPr>
    </w:p>
    <w:sectPr w:rsidR="00A14107" w:rsidRPr="00AF37BE" w:rsidSect="005D5D01">
      <w:headerReference w:type="default" r:id="rId50"/>
      <w:type w:val="evenPage"/>
      <w:pgSz w:w="11906" w:h="16838" w:code="9"/>
      <w:pgMar w:top="1134" w:right="1134" w:bottom="1134" w:left="1134" w:header="510" w:footer="624" w:gutter="0"/>
      <w:cols w:space="284"/>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Atkinson, Rob (CLW, Lucas Heights)" w:date="2012-06-13T15:42:00Z" w:initials="atk093 ">
    <w:p w14:paraId="18EE42EA" w14:textId="77777777" w:rsidR="00CB7C76" w:rsidRDefault="00CB7C76">
      <w:pPr>
        <w:pStyle w:val="CommentText"/>
      </w:pPr>
      <w:r>
        <w:rPr>
          <w:rStyle w:val="CommentReference"/>
        </w:rPr>
        <w:annotationRef/>
      </w:r>
      <w:r>
        <w:t>Correct, and SG does not create this yet – but cvould in future. SKOS and OWL-DL files next target!</w:t>
      </w:r>
    </w:p>
  </w:comment>
  <w:comment w:id="15" w:author="Atkinson, Rob (CLW, Lucas Heights)" w:date="2012-06-13T15:43:00Z" w:initials="atk093 ">
    <w:p w14:paraId="0789BC3D" w14:textId="77777777" w:rsidR="00CB7C76" w:rsidRDefault="00CB7C76">
      <w:pPr>
        <w:pStyle w:val="CommentText"/>
      </w:pPr>
      <w:r>
        <w:rPr>
          <w:rStyle w:val="CommentReference"/>
        </w:rPr>
        <w:annotationRef/>
      </w:r>
      <w:r>
        <w:t>I don’t rightly know what Rick was intending here.</w:t>
      </w:r>
    </w:p>
  </w:comment>
  <w:comment w:id="19" w:author="Atkinson, Rob (CLW, Lucas Heights)" w:date="2012-06-13T15:44:00Z" w:initials="atk093 ">
    <w:p w14:paraId="4A073099" w14:textId="77777777" w:rsidR="00CB7C76" w:rsidRDefault="00CB7C76">
      <w:pPr>
        <w:pStyle w:val="CommentText"/>
      </w:pPr>
      <w:r>
        <w:rPr>
          <w:rStyle w:val="CommentReference"/>
        </w:rPr>
        <w:annotationRef/>
      </w:r>
      <w:r>
        <w:t>Should do so</w:t>
      </w:r>
    </w:p>
  </w:comment>
  <w:comment w:id="20" w:author="Atkinson, Rob (CLW, Lucas Heights)" w:date="2012-06-13T15:44:00Z" w:initials="atk093 ">
    <w:p w14:paraId="10E03F84" w14:textId="77777777" w:rsidR="00CB7C76" w:rsidRDefault="00CB7C76">
      <w:pPr>
        <w:pStyle w:val="CommentText"/>
      </w:pPr>
      <w:r>
        <w:rPr>
          <w:rStyle w:val="CommentReference"/>
        </w:rPr>
        <w:annotationRef/>
      </w:r>
      <w:r>
        <w:t>ordinal</w:t>
      </w:r>
    </w:p>
  </w:comment>
  <w:comment w:id="29" w:author="Atkinson, Rob (CLW, Lucas Heights)" w:date="2012-06-13T15:45:00Z" w:initials="atk093 ">
    <w:p w14:paraId="05F16DF1" w14:textId="77777777" w:rsidR="00CB7C76" w:rsidRDefault="00CB7C76">
      <w:pPr>
        <w:pStyle w:val="CommentText"/>
      </w:pPr>
      <w:r>
        <w:rPr>
          <w:rStyle w:val="CommentReference"/>
        </w:rPr>
        <w:annotationRef/>
      </w:r>
      <w:r>
        <w:t>tweak wording – additional checks..</w:t>
      </w:r>
    </w:p>
  </w:comment>
  <w:comment w:id="30" w:author="Atkinson, Rob (CLW, Lucas Heights)" w:date="2012-06-13T15:46:00Z" w:initials="atk093 ">
    <w:p w14:paraId="1A1378DD" w14:textId="77777777" w:rsidR="00CB7C76" w:rsidRDefault="00CB7C76">
      <w:pPr>
        <w:pStyle w:val="CommentText"/>
      </w:pPr>
      <w:r>
        <w:rPr>
          <w:rStyle w:val="CommentReference"/>
        </w:rPr>
        <w:annotationRef/>
      </w:r>
      <w:r>
        <w:t>yeah – bit weird – seems to be some complex null stuff in EA – need simon to explain, ignore for now.</w:t>
      </w:r>
    </w:p>
  </w:comment>
  <w:comment w:id="55" w:author="Atkinson, Rob (CLW, Lucas Heights)" w:date="2012-06-13T15:51:00Z" w:initials="atk093 ">
    <w:p w14:paraId="7810869B" w14:textId="77777777" w:rsidR="00CB7C76" w:rsidRDefault="00CB7C76">
      <w:pPr>
        <w:pStyle w:val="CommentText"/>
      </w:pPr>
      <w:r>
        <w:rPr>
          <w:rStyle w:val="CommentReference"/>
        </w:rPr>
        <w:annotationRef/>
      </w:r>
      <w:r>
        <w:t xml:space="preserve"> This is a UML profile used to describe binding a set of attributes to a FT, don’t worry too much about it – its an internal format really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EE42EA" w15:done="0"/>
  <w15:commentEx w15:paraId="0789BC3D" w15:done="0"/>
  <w15:commentEx w15:paraId="4A073099" w15:done="0"/>
  <w15:commentEx w15:paraId="10E03F84" w15:done="0"/>
  <w15:commentEx w15:paraId="05F16DF1" w15:done="0"/>
  <w15:commentEx w15:paraId="1A1378DD" w15:done="0"/>
  <w15:commentEx w15:paraId="7810869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C4633B" w14:textId="77777777" w:rsidR="00C869A9" w:rsidRDefault="00C869A9" w:rsidP="009964E7">
      <w:r>
        <w:separator/>
      </w:r>
    </w:p>
    <w:p w14:paraId="3E1FA846" w14:textId="77777777" w:rsidR="00C869A9" w:rsidRDefault="00C869A9"/>
  </w:endnote>
  <w:endnote w:type="continuationSeparator" w:id="0">
    <w:p w14:paraId="662559D5" w14:textId="77777777" w:rsidR="00C869A9" w:rsidRDefault="00C869A9" w:rsidP="009964E7">
      <w:r>
        <w:continuationSeparator/>
      </w:r>
    </w:p>
    <w:p w14:paraId="41F434F8" w14:textId="77777777" w:rsidR="00C869A9" w:rsidRDefault="00C869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BD21DA64-4D44-4342-BCA4-380A70A9E3AB}"/>
    <w:embedBold r:id="rId2" w:fontKey="{AF540759-CE5D-49DB-A0B9-1CB66D7B7BD8}"/>
    <w:embedItalic r:id="rId3" w:fontKey="{BBD783D1-35D8-49FF-B323-D2B688C8480A}"/>
    <w:embedBoldItalic r:id="rId4" w:fontKey="{96F2BB1C-CD79-42B0-A412-E9CC605EF110}"/>
  </w:font>
  <w:font w:name="Tahoma">
    <w:panose1 w:val="020B0604030504040204"/>
    <w:charset w:val="00"/>
    <w:family w:val="swiss"/>
    <w:pitch w:val="variable"/>
    <w:sig w:usb0="E1002EFF" w:usb1="C000605B" w:usb2="00000029" w:usb3="00000000" w:csb0="000101FF" w:csb1="00000000"/>
    <w:embedRegular r:id="rId5" w:fontKey="{65005B5E-F1DA-47F5-BDC8-868C21D44C24}"/>
  </w:font>
  <w:font w:name="CombiNumerals Pro Rev">
    <w:charset w:val="02"/>
    <w:family w:val="roman"/>
    <w:pitch w:val="variable"/>
    <w:sig w:usb0="00000000" w:usb1="10000000" w:usb2="00000000" w:usb3="00000000" w:csb0="80000000" w:csb1="00000000"/>
    <w:embedRegular r:id="rId6" w:fontKey="{3E4504A7-8296-4375-A7EF-4F622407DF2A}"/>
  </w:font>
  <w:font w:name="Cambria">
    <w:panose1 w:val="02040503050406030204"/>
    <w:charset w:val="00"/>
    <w:family w:val="roman"/>
    <w:pitch w:val="variable"/>
    <w:sig w:usb0="E00006FF" w:usb1="400004FF" w:usb2="00000000" w:usb3="00000000" w:csb0="0000019F" w:csb1="00000000"/>
    <w:embedRegular r:id="rId7" w:fontKey="{F5F8F04C-5293-45B7-B7A5-EFFD91E6FC4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6AEC8" w14:textId="77777777" w:rsidR="00296F43" w:rsidRDefault="00296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CellMar>
        <w:left w:w="0" w:type="dxa"/>
        <w:right w:w="0" w:type="dxa"/>
      </w:tblCellMar>
      <w:tblLook w:val="00A0" w:firstRow="1" w:lastRow="0" w:firstColumn="1" w:lastColumn="0" w:noHBand="0" w:noVBand="0"/>
    </w:tblPr>
    <w:tblGrid>
      <w:gridCol w:w="9239"/>
    </w:tblGrid>
    <w:tr w:rsidR="00CB7C76" w:rsidRPr="00CD5B9E" w14:paraId="15C5365C" w14:textId="77777777" w:rsidTr="00CD5B9E">
      <w:trPr>
        <w:trHeight w:hRule="exact" w:val="737"/>
      </w:trPr>
      <w:tc>
        <w:tcPr>
          <w:tcW w:w="9239" w:type="dxa"/>
          <w:vAlign w:val="bottom"/>
        </w:tcPr>
        <w:p w14:paraId="1E008A45" w14:textId="77777777" w:rsidR="00CB7C76" w:rsidRPr="00CD5B9E" w:rsidRDefault="00CB7C76" w:rsidP="00782488">
          <w:pPr>
            <w:pStyle w:val="Footer"/>
          </w:pPr>
        </w:p>
      </w:tc>
    </w:tr>
    <w:tr w:rsidR="00CB7C76" w:rsidRPr="00CD5B9E" w14:paraId="604454B0" w14:textId="77777777" w:rsidTr="00CD5B9E">
      <w:trPr>
        <w:trHeight w:val="113"/>
      </w:trPr>
      <w:tc>
        <w:tcPr>
          <w:tcW w:w="9239" w:type="dxa"/>
        </w:tcPr>
        <w:p w14:paraId="49C3313A" w14:textId="77777777" w:rsidR="00CB7C76" w:rsidRPr="00CD5B9E" w:rsidRDefault="00CB7C76">
          <w:pPr>
            <w:pStyle w:val="Footer"/>
          </w:pPr>
        </w:p>
      </w:tc>
    </w:tr>
  </w:tbl>
  <w:p w14:paraId="3871BCE1" w14:textId="77777777" w:rsidR="00CB7C76" w:rsidRDefault="00CB7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416AE" w14:textId="31D64239" w:rsidR="00CB7C76" w:rsidRDefault="00296F43">
    <w:pPr>
      <w:pStyle w:val="Footer"/>
    </w:pPr>
    <w:r w:rsidRPr="00A51997">
      <w:rPr>
        <w:noProof/>
        <w:lang w:val="en-US" w:eastAsia="en-US"/>
      </w:rPr>
      <w:drawing>
        <wp:anchor distT="0" distB="0" distL="114300" distR="114300" simplePos="0" relativeHeight="251660800" behindDoc="0" locked="0" layoutInCell="1" allowOverlap="1" wp14:anchorId="3E878DF5" wp14:editId="33068D69">
          <wp:simplePos x="0" y="0"/>
          <wp:positionH relativeFrom="column">
            <wp:posOffset>-3736</wp:posOffset>
          </wp:positionH>
          <wp:positionV relativeFrom="paragraph">
            <wp:posOffset>-577142</wp:posOffset>
          </wp:positionV>
          <wp:extent cx="892175" cy="8782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2175" cy="878205"/>
                  </a:xfrm>
                  <a:prstGeom prst="rect">
                    <a:avLst/>
                  </a:prstGeom>
                  <a:noFill/>
                  <a:ln>
                    <a:noFill/>
                  </a:ln>
                </pic:spPr>
              </pic:pic>
            </a:graphicData>
          </a:graphic>
        </wp:anchor>
      </w:drawing>
    </w:r>
    <w:r w:rsidR="00CB7C76">
      <w:rPr>
        <w:noProof/>
      </w:rPr>
      <w:pict w14:anchorId="347FE760">
        <v:shape id="Freeform 122" o:spid="_x0000_s2055" style="position:absolute;margin-left:-98.1pt;margin-top:-146.4pt;width:473.15pt;height:2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" path="m1707,87v93,,127,-28,153,-37c1819,26,1786,,1709,,,,,,,,,87,,87,,87r1707,xe" stroked="f">
          <v:path arrowok="t" o:connecttype="custom" o:connectlocs="2147483647,905467229;2147483647,520384763;2147483647,0;0,0;0,905467229;2147483647,905467229" o:connectangles="0,0,0,0,0,0"/>
        </v:shape>
      </w:pict>
    </w:r>
    <w:r w:rsidR="00CB7C76">
      <w:rPr>
        <w:noProof/>
      </w:rPr>
      <w:pict w14:anchorId="29DC2CF6">
        <v:shape id="Freeform 120" o:spid="_x0000_s2054" style="position:absolute;margin-left:462.3pt;margin-top:-112.85pt;width:178.3pt;height:2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0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" path="m153,c60,,26,28,,38,41,61,74,88,151,88v550,,550,,550,c701,,701,,701,l153,xe" stroked="f">
          <v:path arrowok="t" o:connecttype="custom" o:connectlocs="1596486576,0;0,395347702;1575619117,915545273;2147483647,915545273;2147483647,0;1596486576,0" o:connectangles="0,0,0,0,0,0"/>
        </v:shape>
      </w:pict>
    </w:r>
    <w:r w:rsidR="00CB7C76">
      <w:rPr>
        <w:noProof/>
      </w:rPr>
      <w:pict w14:anchorId="7EB5A019">
        <v:shape id="Freeform 119" o:spid="_x0000_s2053" style="position:absolute;margin-left:-98.1pt;margin-top:-112.85pt;width:560.4pt;height:1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0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" path="m2203,38c2169,21,2120,,2058,,,,,,,,,44,,44,,44v2112,,2112,,2112,c2112,44,2193,40,2203,38e" fillcolor="#004b87 [3205]" stroked="f">
          <v:path arrowok="t" o:connecttype="custom" o:connectlocs="2147483647,397121149;2147483647,0;0,0;0,459823127;2147483647,459823127;2147483647,397121149" o:connectangles="0,0,0,0,0,0"/>
        </v:shape>
      </w:pict>
    </w:r>
    <w:r w:rsidR="00CB7C76">
      <w:rPr>
        <w:noProof/>
      </w:rPr>
      <w:pict w14:anchorId="18CBCAE8">
        <v:shape id="Freeform 118" o:spid="_x0000_s2052" style="position:absolute;margin-left:272.8pt;margin-top:-291.55pt;width:368.8pt;height:19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0,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" path="m1306,c512,,218,238,,321,351,522,628,749,1291,749v159,,155,,155,c1446,,1446,,1446,l1306,xe" fillcolor="#004b87 [3205]" stroked="f">
          <v:path arrowok="t" o:connecttype="custom" o:connectlocs="2147483647,0;0,2147483647;2147483647,2147483647;2147483647,2147483647;2147483647,0;2147483647,0" o:connectangles="0,0,0,0,0,0"/>
        </v:shape>
      </w:pict>
    </w:r>
    <w:r w:rsidR="00CB7C76">
      <w:rPr>
        <w:noProof/>
      </w:rPr>
      <w:pict w14:anchorId="5D33E871">
        <v:shape id="Freeform 117" o:spid="_x0000_s2051" style="position:absolute;margin-left:71.55pt;margin-top:-181.2pt;width:569.05pt;height:9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37,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" path="m669,c262,,112,122,,165,180,268,322,384,661,384v82,,1576,,1576,c2237,,2237,,2237,l669,xe" fillcolor="#41b6e6 [3204]" stroked="f">
          <v:path arrowok="t" o:connecttype="custom" o:connectlocs="2147483647,0;0,1719207784;2147483647,2147483647;2147483647,2147483647;2147483647,0;2147483647,0" o:connectangles="0,0,0,0,0,0"/>
        </v:shape>
      </w:pict>
    </w:r>
    <w:r w:rsidR="00CB7C76">
      <w:rPr>
        <w:noProof/>
      </w:rPr>
      <w:pict w14:anchorId="2B691FCD">
        <v:shape id="Freeform 116" o:spid="_x0000_s2050" style="position:absolute;margin-left:-98.1pt;margin-top:-181.2pt;width:169.65pt;height:4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67,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" path="m667,165c513,77,302,,29,,,,,,,,,192,,192,,192v268,,268,,268,c528,192,612,186,667,165e" fillcolor="#41b6e6 [3204]" stroked="f">
          <v:path arrowok="t" o:connecttype="custom" o:connectlocs="2147483647,1719207784;302593844,0;0,0;0,2000533633;2147483647,2000533633;2147483647,1719207784" o:connectangles="0,0,0,0,0,0"/>
        </v:shape>
      </w:pict>
    </w:r>
    <w:r w:rsidR="00CB7C76">
      <w:rPr>
        <w:noProof/>
      </w:rPr>
      <w:pict w14:anchorId="7AF5D2C3">
        <v:shape id="Freeform 115" o:spid="_x0000_s2049" style="position:absolute;margin-left:-98.1pt;margin-top:-291.55pt;width:370.9pt;height:9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8,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" path="m1458,321c1158,150,746,,214,,,,,,,,,374,,374,,374v680,,680,,680,c1186,374,1351,362,1458,321e" fillcolor="#004b87 [3205]" stroked="f">
          <v:path arrowok="t" o:connecttype="custom" o:connectlocs="2147483647,2147483647;2147483647,0;0,0;0,2147483647;2147483647,2147483647;2147483647,2147483647" o:connectangles="0,0,0,0,0,0"/>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E5B6E" w14:textId="1D54CC62" w:rsidR="00CB7C76" w:rsidRDefault="00CB7C76">
    <w:pPr>
      <w:pStyle w:val="Footer"/>
    </w:pPr>
    <w:r>
      <w:rPr>
        <w:rStyle w:val="PageNumber"/>
      </w:rPr>
      <w:fldChar w:fldCharType="begin"/>
    </w:r>
    <w:r>
      <w:rPr>
        <w:rStyle w:val="PageNumber"/>
      </w:rPr>
      <w:instrText xml:space="preserve"> PAGE </w:instrText>
    </w:r>
    <w:r>
      <w:rPr>
        <w:rStyle w:val="PageNumber"/>
      </w:rPr>
      <w:fldChar w:fldCharType="separate"/>
    </w:r>
    <w:r w:rsidR="000D7A43">
      <w:rPr>
        <w:rStyle w:val="PageNumber"/>
        <w:noProof/>
      </w:rPr>
      <w:t>22</w:t>
    </w:r>
    <w:r>
      <w:rPr>
        <w:rStyle w:val="PageNumber"/>
      </w:rPr>
      <w:fldChar w:fldCharType="end"/>
    </w:r>
    <w:r>
      <w:rPr>
        <w:rStyle w:val="PageNumber"/>
      </w:rPr>
      <w:t xml:space="preserve">   |  </w:t>
    </w:r>
    <w:sdt>
      <w:sdtPr>
        <w:alias w:val="Title"/>
        <w:tag w:val=""/>
        <w:id w:val="2081863458"/>
        <w:placeholder>
          <w:docPart w:val="6B20631E41454294B12E3F38CCEB5D14"/>
        </w:placeholder>
        <w:dataBinding w:prefixMappings="xmlns:ns0='http://purl.org/dc/elements/1.1/' xmlns:ns1='http://schemas.openxmlformats.org/package/2006/metadata/core-properties' " w:xpath="/ns1:coreProperties[1]/ns0:title[1]" w:storeItemID="{6C3C8BC8-F283-45AE-878A-BAB7291924A1}"/>
        <w:text/>
      </w:sdtPr>
      <w:sdtContent>
        <w:r>
          <w:t>Tools and techniques for creation, use and management of information models as metadata for system-of-systems interoperability</w:t>
        </w:r>
      </w:sdtContent>
    </w:sdt>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F1B3E" w14:textId="2C884E16" w:rsidR="00CB7C76" w:rsidRDefault="00CB7C76" w:rsidP="00D743B6">
    <w:pPr>
      <w:pStyle w:val="Footer"/>
      <w:jc w:val="right"/>
    </w:pPr>
    <w:sdt>
      <w:sdtPr>
        <w:alias w:val="Title"/>
        <w:tag w:val=""/>
        <w:id w:val="-342552984"/>
        <w:placeholder>
          <w:docPart w:val="A67F5703EDD446A0B655A0DDA50D5A49"/>
        </w:placeholder>
        <w:dataBinding w:prefixMappings="xmlns:ns0='http://purl.org/dc/elements/1.1/' xmlns:ns1='http://schemas.openxmlformats.org/package/2006/metadata/core-properties' " w:xpath="/ns1:coreProperties[1]/ns0:title[1]" w:storeItemID="{6C3C8BC8-F283-45AE-878A-BAB7291924A1}"/>
        <w:text/>
      </w:sdtPr>
      <w:sdtContent>
        <w:r w:rsidRPr="00376FD8">
          <w:t>Tools and techniques for creation, use and management of information models as metadata for system-of-systems interoperability</w:t>
        </w:r>
      </w:sdtContent>
    </w:sdt>
    <w:r>
      <w:t xml:space="preserve">  |  </w:t>
    </w:r>
    <w:r>
      <w:rPr>
        <w:rStyle w:val="PageNumber"/>
      </w:rPr>
      <w:fldChar w:fldCharType="begin"/>
    </w:r>
    <w:r>
      <w:rPr>
        <w:rStyle w:val="PageNumber"/>
      </w:rPr>
      <w:instrText xml:space="preserve"> PAGE </w:instrText>
    </w:r>
    <w:r>
      <w:rPr>
        <w:rStyle w:val="PageNumber"/>
      </w:rPr>
      <w:fldChar w:fldCharType="separate"/>
    </w:r>
    <w:r w:rsidR="000D7A43">
      <w:rPr>
        <w:rStyle w:val="PageNumber"/>
        <w:noProof/>
      </w:rPr>
      <w:t>21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3D3CC" w14:textId="77777777" w:rsidR="00C869A9" w:rsidRDefault="00C869A9" w:rsidP="009964E7">
      <w:r>
        <w:separator/>
      </w:r>
    </w:p>
    <w:p w14:paraId="47F0FEB8" w14:textId="77777777" w:rsidR="00C869A9" w:rsidRDefault="00C869A9"/>
  </w:footnote>
  <w:footnote w:type="continuationSeparator" w:id="0">
    <w:p w14:paraId="61232630" w14:textId="77777777" w:rsidR="00C869A9" w:rsidRDefault="00C869A9" w:rsidP="009964E7">
      <w:r>
        <w:continuationSeparator/>
      </w:r>
    </w:p>
    <w:p w14:paraId="1C7CDB9A" w14:textId="77777777" w:rsidR="00C869A9" w:rsidRDefault="00C869A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953458"/>
      <w:docPartObj>
        <w:docPartGallery w:val="Watermarks"/>
        <w:docPartUnique/>
      </w:docPartObj>
    </w:sdtPr>
    <w:sdtContent>
      <w:p w14:paraId="787B3A18" w14:textId="2488692B" w:rsidR="00CB7C76" w:rsidRDefault="00296F43">
        <w:pPr>
          <w:pStyle w:val="Header"/>
        </w:pPr>
        <w:r>
          <w:rPr>
            <w:noProof/>
          </w:rPr>
          <w:pict w14:anchorId="119058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91" type="#_x0000_t136" style="position:absolute;margin-left:0;margin-top:0;width:412.4pt;height:247.45pt;rotation:315;z-index:-2516408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78037B" w14:textId="77777777" w:rsidR="00296F43" w:rsidRDefault="00296F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A826E" w14:textId="019836C6" w:rsidR="00CB7C76" w:rsidRDefault="00CB7C76">
    <w:pPr>
      <w:pStyle w:val="Header"/>
    </w:pPr>
    <w:r>
      <w:rPr>
        <w:noProof/>
      </w:rPr>
      <w:pict w14:anchorId="7FDAB985">
        <v:group id="Canvas 1055" o:spid="_x0000_s2076" editas="canvas" style="position:absolute;margin-left:-98.35pt;margin-top:531.3pt;width:738.7pt;height:312.65pt;z-index:251666432;mso-position-vertical-relative:page" coordsize="93814,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0" type="#_x0000_t75" style="position:absolute;width:93814;height:39706;visibility:visible">
            <v:fill o:detectmouseclick="t"/>
            <v:path o:connecttype="none"/>
          </v:shape>
          <v:rect id="Rectangle 114" o:spid="_x0000_s2079" style="position:absolute;left:222;top:12255;width:12109;height:4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6qcQA&#10;AADbAAAADwAAAGRycy9kb3ducmV2LnhtbESPQWvCQBSE70L/w/IEb7pr04Y2dQ1FCAi1B7XQ6yP7&#10;TEKzb9PsRuO/dwsFj8PMfMOs8tG24ky9bxxrWC4UCOLSmYYrDV/HYv4Cwgdkg61j0nAlD/n6YbLC&#10;zLgL7+l8CJWIEPYZaqhD6DIpfVmTRb9wHXH0Tq63GKLsK2l6vES4beWjUqm02HBcqLGjTU3lz2Gw&#10;GjB9Mr+fp2R3/BhSfK1GVTx/K61n0/H9DUSgMdzD/+2t0ZCk8Pc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4+qnEAAAA2wAAAA8AAAAAAAAAAAAAAAAAmAIAAGRycy9k&#10;b3ducmV2LnhtbFBLBQYAAAAABAAEAPUAAACJAwAAAAA=&#10;" stroked="f"/>
          <v:shape id="Freeform 121" o:spid="_x0000_s2078" style="position:absolute;left:8636;top:13747;width:5308;height:223;visibility:visible;mso-wrap-style:square;v-text-anchor:top" coordsize="10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xwMYA&#10;AADbAAAADwAAAGRycy9kb3ducmV2LnhtbESPQWvCQBSE7wX/w/IEb3WjYi3RVYpgEREhUdoeH9ln&#10;Es2+DdlVo7/eLRR6HGbmG2a2aE0lrtS40rKCQT8CQZxZXXKu4LBfvb6DcB5ZY2WZFNzJwWLeeZlh&#10;rO2NE7qmPhcBwi5GBYX3dSylywoy6Pq2Jg7e0TYGfZBNLnWDtwA3lRxG0Zs0WHJYKLCmZUHZOb0Y&#10;BT/b5Lh67L79ON0tk/X+9Pm1GQ2V6nXbjykIT63/D/+111rBaAK/X8IP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uxwMYAAADbAAAADwAAAAAAAAAAAAAAAACYAgAAZHJz&#10;L2Rvd25yZXYueG1sUEsFBgAAAAAEAAQA9QAAAIsDAAAAAA==&#10;" path="m,7c35,27,83,44,145,44v899,,899,,899,c1044,,1044,,1044,,91,,91,,91,,32,,12,2,,7e" stroked="f">
            <v:path arrowok="t" o:connecttype="custom" o:connectlocs="0,11379200;238175627,71526616;1714863398,71526616;1714863398,0;149475735,0;0,11379200" o:connectangles="0,0,0,0,0,0"/>
          </v:shape>
          <v:shape id="Picture 87" o:spid="_x0000_s2077" type="#_x0000_t75" style="position:absolute;left:28307;top:24799;width:49212;height:10185;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TMJvEAAAA2wAAAA8AAABkcnMvZG93bnJldi54bWxEj19rwjAUxd8HfodwBd9mapFNq1FE2JDt&#10;YVjF50tzbYrNTW2i7fbpl8HAx8P58+Ms172txZ1aXzlWMBknIIgLpysuFRwPb88zED4ga6wdk4Jv&#10;8rBeDZ6WmGnX8Z7ueShFHGGfoQITQpNJ6QtDFv3YNcTRO7vWYoiyLaVusYvjtpZpkrxIixVHgsGG&#10;toaKS36zEZJOb9U2//j6PPx05l1f0928OSk1GvabBYhAfXiE/9s7rWD2Cn9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TMJvEAAAA2wAAAA8AAAAAAAAAAAAAAAAA&#10;nwIAAGRycy9kb3ducmV2LnhtbFBLBQYAAAAABAAEAPcAAACQAwAAAAA=&#10;">
            <v:imagedata r:id="rId1" o:title=""/>
            <v:path arrowok="t"/>
          </v:shape>
          <w10:wrap anchory="page"/>
          <w10:anchorlock/>
        </v:group>
      </w:pict>
    </w:r>
    <w:r>
      <w:rPr>
        <w:noProof/>
      </w:rPr>
      <w:pict w14:anchorId="050C28D8">
        <v:group id="Canvas 100" o:spid="_x0000_s2056" editas="canvas" style="position:absolute;margin-left:-71.45pt;margin-top:43.95pt;width:639.5pt;height:82.5pt;z-index:251656191;mso-position-vertical-relative:page" coordsize="81216,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">
          <v:shape id="_x0000_s2075" type="#_x0000_t75" style="position:absolute;width:81216;height:10477;visibility:visible">
            <v:fill o:detectmouseclick="t"/>
            <v:path o:connecttype="none"/>
          </v:shape>
          <w10:wrap anchory="page"/>
          <w10:anchorlock/>
        </v:group>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8EB" w14:textId="43477858" w:rsidR="00CB7C76" w:rsidRDefault="00CB7C76" w:rsidP="002A47D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1DDFB" w14:textId="5F25F4F5" w:rsidR="00CB7C76" w:rsidRDefault="00CB7C76"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CB74C914"/>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4" w15:restartNumberingAfterBreak="0">
    <w:nsid w:val="FFFFFF88"/>
    <w:multiLevelType w:val="singleLevel"/>
    <w:tmpl w:val="5606B416"/>
    <w:lvl w:ilvl="0">
      <w:start w:val="1"/>
      <w:numFmt w:val="decimal"/>
      <w:pStyle w:val="ListBullet4"/>
      <w:lvlText w:val="%1."/>
      <w:lvlJc w:val="left"/>
      <w:pPr>
        <w:ind w:left="360" w:hanging="360"/>
      </w:pPr>
      <w:rPr>
        <w:rFonts w:cs="Times New Roman"/>
      </w:rPr>
    </w:lvl>
  </w:abstractNum>
  <w:abstractNum w:abstractNumId="5" w15:restartNumberingAfterBreak="0">
    <w:nsid w:val="FFFFFF89"/>
    <w:multiLevelType w:val="singleLevel"/>
    <w:tmpl w:val="D2FEF14C"/>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1050236"/>
    <w:multiLevelType w:val="multilevel"/>
    <w:tmpl w:val="FD7E8B74"/>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8"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9" w15:restartNumberingAfterBreak="0">
    <w:nsid w:val="32390147"/>
    <w:multiLevelType w:val="hybridMultilevel"/>
    <w:tmpl w:val="E6D2CC1C"/>
    <w:lvl w:ilvl="0" w:tplc="0C09000F">
      <w:start w:val="1"/>
      <w:numFmt w:val="decimal"/>
      <w:lvlText w:val="%1."/>
      <w:lvlJc w:val="left"/>
      <w:pPr>
        <w:ind w:left="720" w:hanging="36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0" w15:restartNumberingAfterBreak="0">
    <w:nsid w:val="367614C6"/>
    <w:multiLevelType w:val="multilevel"/>
    <w:tmpl w:val="0C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1" w15:restartNumberingAfterBreak="0">
    <w:nsid w:val="4265682E"/>
    <w:multiLevelType w:val="multilevel"/>
    <w:tmpl w:val="D9CAA11C"/>
    <w:styleLink w:val="Bullets"/>
    <w:lvl w:ilvl="0">
      <w:start w:val="1"/>
      <w:numFmt w:val="bullet"/>
      <w:pStyle w:val="ListBullet"/>
      <w:lvlText w:val=""/>
      <w:lvlJc w:val="left"/>
      <w:pPr>
        <w:tabs>
          <w:tab w:val="num" w:pos="199"/>
        </w:tabs>
        <w:ind w:left="199" w:hanging="199"/>
      </w:pPr>
      <w:rPr>
        <w:rFonts w:ascii="Symbol" w:hAnsi="Symbol" w:hint="default"/>
      </w:rPr>
    </w:lvl>
    <w:lvl w:ilvl="1">
      <w:start w:val="1"/>
      <w:numFmt w:val="bullet"/>
      <w:pStyle w:val="ListBullet2"/>
      <w:lvlText w:val="–"/>
      <w:lvlJc w:val="left"/>
      <w:pPr>
        <w:tabs>
          <w:tab w:val="num" w:pos="397"/>
        </w:tabs>
        <w:ind w:left="397" w:hanging="198"/>
      </w:pPr>
      <w:rPr>
        <w:rFonts w:ascii="Arial" w:hAnsi="Arial" w:hint="default"/>
      </w:rPr>
    </w:lvl>
    <w:lvl w:ilvl="2">
      <w:start w:val="1"/>
      <w:numFmt w:val="bullet"/>
      <w:pStyle w:val="ListBullet3"/>
      <w:lvlText w:val="–"/>
      <w:lvlJc w:val="left"/>
      <w:pPr>
        <w:tabs>
          <w:tab w:val="num" w:pos="595"/>
        </w:tabs>
        <w:ind w:left="595" w:hanging="198"/>
      </w:pPr>
      <w:rPr>
        <w:rFonts w:ascii="Arial" w:hAnsi="Arial" w:hint="default"/>
      </w:rPr>
    </w:lvl>
    <w:lvl w:ilvl="3">
      <w:start w:val="1"/>
      <w:numFmt w:val="none"/>
      <w:lvlText w:val=""/>
      <w:lvlJc w:val="left"/>
      <w:pPr>
        <w:ind w:left="2880" w:hanging="360"/>
      </w:pPr>
      <w:rPr>
        <w:rFonts w:cs="Times New Roman" w:hint="default"/>
      </w:rPr>
    </w:lvl>
    <w:lvl w:ilvl="4">
      <w:start w:val="1"/>
      <w:numFmt w:val="none"/>
      <w:lvlText w:val=""/>
      <w:lvlJc w:val="left"/>
      <w:pPr>
        <w:ind w:left="3600" w:hanging="360"/>
      </w:pPr>
      <w:rPr>
        <w:rFonts w:cs="Times New Roman" w:hint="default"/>
      </w:rPr>
    </w:lvl>
    <w:lvl w:ilvl="5">
      <w:start w:val="1"/>
      <w:numFmt w:val="none"/>
      <w:lvlText w:val=""/>
      <w:lvlJc w:val="left"/>
      <w:pPr>
        <w:ind w:left="4320" w:hanging="360"/>
      </w:pPr>
      <w:rPr>
        <w:rFonts w:cs="Times New Roman" w:hint="default"/>
      </w:rPr>
    </w:lvl>
    <w:lvl w:ilvl="6">
      <w:start w:val="1"/>
      <w:numFmt w:val="none"/>
      <w:lvlText w:val=""/>
      <w:lvlJc w:val="left"/>
      <w:pPr>
        <w:ind w:left="5040" w:hanging="360"/>
      </w:pPr>
      <w:rPr>
        <w:rFonts w:cs="Times New Roman" w:hint="default"/>
      </w:rPr>
    </w:lvl>
    <w:lvl w:ilvl="7">
      <w:start w:val="1"/>
      <w:numFmt w:val="none"/>
      <w:lvlText w:val=""/>
      <w:lvlJc w:val="left"/>
      <w:pPr>
        <w:ind w:left="5760" w:hanging="360"/>
      </w:pPr>
      <w:rPr>
        <w:rFonts w:cs="Times New Roman" w:hint="default"/>
      </w:rPr>
    </w:lvl>
    <w:lvl w:ilvl="8">
      <w:start w:val="1"/>
      <w:numFmt w:val="none"/>
      <w:lvlText w:val=""/>
      <w:lvlJc w:val="left"/>
      <w:pPr>
        <w:ind w:left="6480" w:hanging="360"/>
      </w:pPr>
      <w:rPr>
        <w:rFonts w:cs="Times New Roman" w:hint="default"/>
      </w:rPr>
    </w:lvl>
  </w:abstractNum>
  <w:abstractNum w:abstractNumId="12" w15:restartNumberingAfterBreak="0">
    <w:nsid w:val="59444BE6"/>
    <w:multiLevelType w:val="multilevel"/>
    <w:tmpl w:val="C7441070"/>
    <w:lvl w:ilvl="0">
      <w:start w:val="1"/>
      <w:numFmt w:val="decimal"/>
      <w:pStyle w:val="Heading1"/>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3" w15:restartNumberingAfterBreak="0">
    <w:nsid w:val="5A1767B6"/>
    <w:multiLevelType w:val="multilevel"/>
    <w:tmpl w:val="2FDA4BC8"/>
    <w:styleLink w:val="Numbers"/>
    <w:lvl w:ilvl="0">
      <w:start w:val="1"/>
      <w:numFmt w:val="decimal"/>
      <w:pStyle w:val="ListNumber"/>
      <w:lvlText w:val="%1."/>
      <w:lvlJc w:val="left"/>
      <w:pPr>
        <w:tabs>
          <w:tab w:val="num" w:pos="567"/>
        </w:tabs>
        <w:ind w:left="567" w:hanging="567"/>
      </w:pPr>
      <w:rPr>
        <w:rFonts w:cs="Times New Roman" w:hint="default"/>
      </w:rPr>
    </w:lvl>
    <w:lvl w:ilvl="1">
      <w:start w:val="1"/>
      <w:numFmt w:val="lowerLetter"/>
      <w:pStyle w:val="ListNumber2"/>
      <w:lvlText w:val="%2"/>
      <w:lvlJc w:val="left"/>
      <w:pPr>
        <w:tabs>
          <w:tab w:val="num" w:pos="1134"/>
        </w:tabs>
        <w:ind w:left="1134" w:hanging="567"/>
      </w:pPr>
      <w:rPr>
        <w:rFonts w:cs="Times New Roman" w:hint="default"/>
      </w:rPr>
    </w:lvl>
    <w:lvl w:ilvl="2">
      <w:start w:val="1"/>
      <w:numFmt w:val="lowerRoman"/>
      <w:pStyle w:val="ListNumber3"/>
      <w:lvlText w:val="%3)"/>
      <w:lvlJc w:val="left"/>
      <w:pPr>
        <w:tabs>
          <w:tab w:val="num" w:pos="1701"/>
        </w:tabs>
        <w:ind w:left="1701" w:hanging="567"/>
      </w:pPr>
      <w:rPr>
        <w:rFonts w:cs="Times New Roman" w:hint="default"/>
      </w:rPr>
    </w:lvl>
    <w:lvl w:ilvl="3">
      <w:start w:val="1"/>
      <w:numFmt w:val="none"/>
      <w:lvlText w:val=""/>
      <w:lvlJc w:val="left"/>
      <w:pPr>
        <w:ind w:left="2880" w:hanging="360"/>
      </w:pPr>
      <w:rPr>
        <w:rFonts w:cs="Times New Roman" w:hint="default"/>
      </w:rPr>
    </w:lvl>
    <w:lvl w:ilvl="4">
      <w:start w:val="1"/>
      <w:numFmt w:val="none"/>
      <w:lvlText w:val=""/>
      <w:lvlJc w:val="left"/>
      <w:pPr>
        <w:ind w:left="3600" w:hanging="360"/>
      </w:pPr>
      <w:rPr>
        <w:rFonts w:cs="Times New Roman" w:hint="default"/>
      </w:rPr>
    </w:lvl>
    <w:lvl w:ilvl="5">
      <w:start w:val="1"/>
      <w:numFmt w:val="none"/>
      <w:lvlText w:val=""/>
      <w:lvlJc w:val="right"/>
      <w:pPr>
        <w:ind w:left="4320" w:hanging="180"/>
      </w:pPr>
      <w:rPr>
        <w:rFonts w:cs="Times New Roman" w:hint="default"/>
      </w:rPr>
    </w:lvl>
    <w:lvl w:ilvl="6">
      <w:start w:val="1"/>
      <w:numFmt w:val="none"/>
      <w:lvlText w:val=""/>
      <w:lvlJc w:val="left"/>
      <w:pPr>
        <w:ind w:left="5040" w:hanging="360"/>
      </w:pPr>
      <w:rPr>
        <w:rFonts w:cs="Times New Roman" w:hint="default"/>
      </w:rPr>
    </w:lvl>
    <w:lvl w:ilvl="7">
      <w:start w:val="1"/>
      <w:numFmt w:val="none"/>
      <w:lvlText w:val=""/>
      <w:lvlJc w:val="left"/>
      <w:pPr>
        <w:ind w:left="5760" w:hanging="360"/>
      </w:pPr>
      <w:rPr>
        <w:rFonts w:cs="Times New Roman" w:hint="default"/>
      </w:rPr>
    </w:lvl>
    <w:lvl w:ilvl="8">
      <w:start w:val="1"/>
      <w:numFmt w:val="none"/>
      <w:lvlText w:val=""/>
      <w:lvlJc w:val="right"/>
      <w:pPr>
        <w:ind w:left="6480" w:hanging="180"/>
      </w:pPr>
      <w:rPr>
        <w:rFonts w:cs="Times New Roman" w:hint="default"/>
      </w:rPr>
    </w:lvl>
  </w:abstractNum>
  <w:abstractNum w:abstractNumId="14" w15:restartNumberingAfterBreak="0">
    <w:nsid w:val="5F4C27FB"/>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5" w15:restartNumberingAfterBreak="0">
    <w:nsid w:val="63DF3E01"/>
    <w:multiLevelType w:val="multilevel"/>
    <w:tmpl w:val="2FDA4BC8"/>
    <w:numStyleLink w:val="Numbers"/>
  </w:abstractNum>
  <w:abstractNum w:abstractNumId="16" w15:restartNumberingAfterBreak="0">
    <w:nsid w:val="66063429"/>
    <w:multiLevelType w:val="multilevel"/>
    <w:tmpl w:val="8E967A44"/>
    <w:lvl w:ilvl="0">
      <w:start w:val="1"/>
      <w:numFmt w:val="upperLetter"/>
      <w:pStyle w:val="AppendixHeading1base"/>
      <w:lvlText w:val="Appendix %1 "/>
      <w:lvlJc w:val="left"/>
      <w:pPr>
        <w:ind w:left="0" w:firstLine="0"/>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ppendixHeading2"/>
      <w:lvlText w:val="%1.%2"/>
      <w:lvlJc w:val="left"/>
      <w:pPr>
        <w:ind w:left="0" w:firstLine="0"/>
      </w:pPr>
      <w:rPr>
        <w:rFonts w:hint="default"/>
      </w:rPr>
    </w:lvl>
    <w:lvl w:ilvl="2">
      <w:start w:val="1"/>
      <w:numFmt w:val="decimal"/>
      <w:pStyle w:val="AppendixHeading3"/>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num w:numId="1">
    <w:abstractNumId w:val="4"/>
  </w:num>
  <w:num w:numId="2">
    <w:abstractNumId w:val="3"/>
  </w:num>
  <w:num w:numId="3">
    <w:abstractNumId w:val="2"/>
  </w:num>
  <w:num w:numId="4">
    <w:abstractNumId w:val="1"/>
  </w:num>
  <w:num w:numId="5">
    <w:abstractNumId w:val="11"/>
  </w:num>
  <w:num w:numId="6">
    <w:abstractNumId w:val="7"/>
  </w:num>
  <w:num w:numId="7">
    <w:abstractNumId w:val="7"/>
  </w:num>
  <w:num w:numId="8">
    <w:abstractNumId w:val="6"/>
  </w:num>
  <w:num w:numId="9">
    <w:abstractNumId w:val="13"/>
  </w:num>
  <w:num w:numId="10">
    <w:abstractNumId w:val="12"/>
  </w:num>
  <w:num w:numId="11">
    <w:abstractNumId w:val="10"/>
  </w:num>
  <w:num w:numId="12">
    <w:abstractNumId w:val="8"/>
  </w:num>
  <w:num w:numId="13">
    <w:abstractNumId w:val="14"/>
  </w:num>
  <w:num w:numId="14">
    <w:abstractNumId w:val="12"/>
  </w:num>
  <w:num w:numId="15">
    <w:abstractNumId w:val="16"/>
  </w:num>
  <w:num w:numId="16">
    <w:abstractNumId w:val="15"/>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0"/>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5"/>
  <w:embedTrueTypeFonts/>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revisionView w:markup="0"/>
  <w:defaultTabStop w:val="720"/>
  <w:evenAndOddHeaders/>
  <w:drawingGridHorizontalSpacing w:val="100"/>
  <w:displayHorizontalDrawingGridEvery w:val="2"/>
  <w:characterSpacingControl w:val="doNotCompress"/>
  <w:savePreviewPicture/>
  <w:hdrShapeDefaults>
    <o:shapedefaults v:ext="edit" spidmax="2092">
      <o:colormru v:ext="edit" colors="#ddd,#f8f8f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ColourChosen" w:val="Core"/>
    <w:docVar w:name="CoverChosen" w:val="Standard"/>
  </w:docVars>
  <w:rsids>
    <w:rsidRoot w:val="00604FC4"/>
    <w:rsid w:val="00000EEA"/>
    <w:rsid w:val="00002AA7"/>
    <w:rsid w:val="000031E1"/>
    <w:rsid w:val="00011FC6"/>
    <w:rsid w:val="000126EB"/>
    <w:rsid w:val="00015E82"/>
    <w:rsid w:val="0001775B"/>
    <w:rsid w:val="00024F6E"/>
    <w:rsid w:val="00025FD5"/>
    <w:rsid w:val="0002686D"/>
    <w:rsid w:val="00030876"/>
    <w:rsid w:val="000316D4"/>
    <w:rsid w:val="0003217B"/>
    <w:rsid w:val="00032C10"/>
    <w:rsid w:val="000331D4"/>
    <w:rsid w:val="00042A1A"/>
    <w:rsid w:val="00043876"/>
    <w:rsid w:val="000443E1"/>
    <w:rsid w:val="00046533"/>
    <w:rsid w:val="0005048B"/>
    <w:rsid w:val="00051219"/>
    <w:rsid w:val="00051456"/>
    <w:rsid w:val="0005226F"/>
    <w:rsid w:val="0005371F"/>
    <w:rsid w:val="00053E83"/>
    <w:rsid w:val="00056FD0"/>
    <w:rsid w:val="00064612"/>
    <w:rsid w:val="000667A4"/>
    <w:rsid w:val="00074DFE"/>
    <w:rsid w:val="00075774"/>
    <w:rsid w:val="00075B0B"/>
    <w:rsid w:val="000815C2"/>
    <w:rsid w:val="00083CBE"/>
    <w:rsid w:val="00085DC0"/>
    <w:rsid w:val="00087ADA"/>
    <w:rsid w:val="000979AD"/>
    <w:rsid w:val="000A635E"/>
    <w:rsid w:val="000A6F40"/>
    <w:rsid w:val="000B0A3D"/>
    <w:rsid w:val="000B1470"/>
    <w:rsid w:val="000B3117"/>
    <w:rsid w:val="000B3486"/>
    <w:rsid w:val="000B43ED"/>
    <w:rsid w:val="000C02C0"/>
    <w:rsid w:val="000C05F1"/>
    <w:rsid w:val="000C0940"/>
    <w:rsid w:val="000C0E41"/>
    <w:rsid w:val="000C4051"/>
    <w:rsid w:val="000C5523"/>
    <w:rsid w:val="000C61C0"/>
    <w:rsid w:val="000C7D15"/>
    <w:rsid w:val="000D0298"/>
    <w:rsid w:val="000D19DE"/>
    <w:rsid w:val="000D325B"/>
    <w:rsid w:val="000D436B"/>
    <w:rsid w:val="000D4AFE"/>
    <w:rsid w:val="000D6D2F"/>
    <w:rsid w:val="000D7A43"/>
    <w:rsid w:val="000E1CF3"/>
    <w:rsid w:val="000E2422"/>
    <w:rsid w:val="000E599F"/>
    <w:rsid w:val="000F1EC3"/>
    <w:rsid w:val="000F1FE4"/>
    <w:rsid w:val="00101A2A"/>
    <w:rsid w:val="00104440"/>
    <w:rsid w:val="00104FBD"/>
    <w:rsid w:val="001067F0"/>
    <w:rsid w:val="001068F9"/>
    <w:rsid w:val="001100D4"/>
    <w:rsid w:val="0011346D"/>
    <w:rsid w:val="0011470B"/>
    <w:rsid w:val="00114B30"/>
    <w:rsid w:val="00116C3E"/>
    <w:rsid w:val="00117DE1"/>
    <w:rsid w:val="00117E59"/>
    <w:rsid w:val="0012201E"/>
    <w:rsid w:val="00123BCC"/>
    <w:rsid w:val="00123FD7"/>
    <w:rsid w:val="001249CC"/>
    <w:rsid w:val="0013089B"/>
    <w:rsid w:val="00132F76"/>
    <w:rsid w:val="0013384F"/>
    <w:rsid w:val="00134FC3"/>
    <w:rsid w:val="001362D8"/>
    <w:rsid w:val="00136B7F"/>
    <w:rsid w:val="00141D5A"/>
    <w:rsid w:val="001436A8"/>
    <w:rsid w:val="00154168"/>
    <w:rsid w:val="00154405"/>
    <w:rsid w:val="0015605C"/>
    <w:rsid w:val="00157AAE"/>
    <w:rsid w:val="00161BB6"/>
    <w:rsid w:val="001708B3"/>
    <w:rsid w:val="00173C4D"/>
    <w:rsid w:val="00174A49"/>
    <w:rsid w:val="00175388"/>
    <w:rsid w:val="00177270"/>
    <w:rsid w:val="001772D6"/>
    <w:rsid w:val="0018542D"/>
    <w:rsid w:val="00190E0B"/>
    <w:rsid w:val="00192E59"/>
    <w:rsid w:val="00193162"/>
    <w:rsid w:val="00194542"/>
    <w:rsid w:val="00195301"/>
    <w:rsid w:val="00196146"/>
    <w:rsid w:val="001A1020"/>
    <w:rsid w:val="001B00A0"/>
    <w:rsid w:val="001B23ED"/>
    <w:rsid w:val="001B34DE"/>
    <w:rsid w:val="001B6CB5"/>
    <w:rsid w:val="001B79DA"/>
    <w:rsid w:val="001B7BF3"/>
    <w:rsid w:val="001C3137"/>
    <w:rsid w:val="001C540A"/>
    <w:rsid w:val="001C5CA5"/>
    <w:rsid w:val="001C663B"/>
    <w:rsid w:val="001C7F5F"/>
    <w:rsid w:val="001D36DC"/>
    <w:rsid w:val="001D4D59"/>
    <w:rsid w:val="001D713C"/>
    <w:rsid w:val="001E2D97"/>
    <w:rsid w:val="001E30E8"/>
    <w:rsid w:val="001E4C59"/>
    <w:rsid w:val="001E531C"/>
    <w:rsid w:val="001F31F3"/>
    <w:rsid w:val="0020034E"/>
    <w:rsid w:val="00201C06"/>
    <w:rsid w:val="00207117"/>
    <w:rsid w:val="002101A4"/>
    <w:rsid w:val="002109F9"/>
    <w:rsid w:val="002137D2"/>
    <w:rsid w:val="00214440"/>
    <w:rsid w:val="00215132"/>
    <w:rsid w:val="002154A2"/>
    <w:rsid w:val="002156C8"/>
    <w:rsid w:val="00221A8F"/>
    <w:rsid w:val="00221D5A"/>
    <w:rsid w:val="0022431B"/>
    <w:rsid w:val="002254A0"/>
    <w:rsid w:val="002256CA"/>
    <w:rsid w:val="002274F9"/>
    <w:rsid w:val="00232B56"/>
    <w:rsid w:val="002405BB"/>
    <w:rsid w:val="002418DA"/>
    <w:rsid w:val="00241BAC"/>
    <w:rsid w:val="002421F2"/>
    <w:rsid w:val="0025177C"/>
    <w:rsid w:val="00251DDE"/>
    <w:rsid w:val="00252A49"/>
    <w:rsid w:val="00252CBB"/>
    <w:rsid w:val="002579B2"/>
    <w:rsid w:val="00260CC9"/>
    <w:rsid w:val="00263A58"/>
    <w:rsid w:val="00267364"/>
    <w:rsid w:val="0026739B"/>
    <w:rsid w:val="00273A31"/>
    <w:rsid w:val="00274483"/>
    <w:rsid w:val="00274665"/>
    <w:rsid w:val="00274DF1"/>
    <w:rsid w:val="00274FEA"/>
    <w:rsid w:val="00276E3E"/>
    <w:rsid w:val="00277240"/>
    <w:rsid w:val="00277610"/>
    <w:rsid w:val="00277A23"/>
    <w:rsid w:val="00280E4B"/>
    <w:rsid w:val="002840EB"/>
    <w:rsid w:val="002852DB"/>
    <w:rsid w:val="00285F27"/>
    <w:rsid w:val="00287FBB"/>
    <w:rsid w:val="0029026E"/>
    <w:rsid w:val="0029371B"/>
    <w:rsid w:val="00293EB0"/>
    <w:rsid w:val="00295D01"/>
    <w:rsid w:val="00296F43"/>
    <w:rsid w:val="002A47DB"/>
    <w:rsid w:val="002A5A18"/>
    <w:rsid w:val="002A5D8F"/>
    <w:rsid w:val="002A658F"/>
    <w:rsid w:val="002B3E6E"/>
    <w:rsid w:val="002B4524"/>
    <w:rsid w:val="002C54A6"/>
    <w:rsid w:val="002D19CD"/>
    <w:rsid w:val="002D688F"/>
    <w:rsid w:val="002E00BA"/>
    <w:rsid w:val="002E0C1E"/>
    <w:rsid w:val="002E3B33"/>
    <w:rsid w:val="002E3BB0"/>
    <w:rsid w:val="002E5B95"/>
    <w:rsid w:val="002E6619"/>
    <w:rsid w:val="002E7AB1"/>
    <w:rsid w:val="002E7DC9"/>
    <w:rsid w:val="002F0071"/>
    <w:rsid w:val="002F06CC"/>
    <w:rsid w:val="002F5550"/>
    <w:rsid w:val="002F7A19"/>
    <w:rsid w:val="00301C5C"/>
    <w:rsid w:val="003036A2"/>
    <w:rsid w:val="003053C7"/>
    <w:rsid w:val="003059EB"/>
    <w:rsid w:val="00306A4B"/>
    <w:rsid w:val="00307B3C"/>
    <w:rsid w:val="00310421"/>
    <w:rsid w:val="00312D18"/>
    <w:rsid w:val="003139EB"/>
    <w:rsid w:val="00313CAE"/>
    <w:rsid w:val="0031605A"/>
    <w:rsid w:val="0031733A"/>
    <w:rsid w:val="00322BA1"/>
    <w:rsid w:val="0032796C"/>
    <w:rsid w:val="00331731"/>
    <w:rsid w:val="00333EED"/>
    <w:rsid w:val="0033551F"/>
    <w:rsid w:val="00340806"/>
    <w:rsid w:val="00341FFE"/>
    <w:rsid w:val="003425BE"/>
    <w:rsid w:val="003450A8"/>
    <w:rsid w:val="003461B2"/>
    <w:rsid w:val="00355B43"/>
    <w:rsid w:val="00357251"/>
    <w:rsid w:val="00357F24"/>
    <w:rsid w:val="00361EE2"/>
    <w:rsid w:val="0036319D"/>
    <w:rsid w:val="00376C7B"/>
    <w:rsid w:val="00376FD8"/>
    <w:rsid w:val="00383ADF"/>
    <w:rsid w:val="00387974"/>
    <w:rsid w:val="00390015"/>
    <w:rsid w:val="0039270B"/>
    <w:rsid w:val="00395607"/>
    <w:rsid w:val="00395EF5"/>
    <w:rsid w:val="003965D9"/>
    <w:rsid w:val="0039729E"/>
    <w:rsid w:val="003A2FF2"/>
    <w:rsid w:val="003A3052"/>
    <w:rsid w:val="003A3919"/>
    <w:rsid w:val="003A476E"/>
    <w:rsid w:val="003A4AF4"/>
    <w:rsid w:val="003A50DD"/>
    <w:rsid w:val="003A710E"/>
    <w:rsid w:val="003B1238"/>
    <w:rsid w:val="003B4380"/>
    <w:rsid w:val="003B58A6"/>
    <w:rsid w:val="003B6855"/>
    <w:rsid w:val="003C40B6"/>
    <w:rsid w:val="003D62C9"/>
    <w:rsid w:val="003D641F"/>
    <w:rsid w:val="003D6565"/>
    <w:rsid w:val="003D778D"/>
    <w:rsid w:val="003E27E2"/>
    <w:rsid w:val="003E3972"/>
    <w:rsid w:val="003E56D9"/>
    <w:rsid w:val="003F061A"/>
    <w:rsid w:val="003F1806"/>
    <w:rsid w:val="003F1FBD"/>
    <w:rsid w:val="003F4DA4"/>
    <w:rsid w:val="003F63EC"/>
    <w:rsid w:val="003F6EAD"/>
    <w:rsid w:val="0040108B"/>
    <w:rsid w:val="004070AA"/>
    <w:rsid w:val="00410CB7"/>
    <w:rsid w:val="00411649"/>
    <w:rsid w:val="0041169E"/>
    <w:rsid w:val="00412553"/>
    <w:rsid w:val="004134DD"/>
    <w:rsid w:val="0041517D"/>
    <w:rsid w:val="00416DF7"/>
    <w:rsid w:val="00420CC0"/>
    <w:rsid w:val="00424719"/>
    <w:rsid w:val="00425B20"/>
    <w:rsid w:val="00426E97"/>
    <w:rsid w:val="00430624"/>
    <w:rsid w:val="0043519F"/>
    <w:rsid w:val="004362E3"/>
    <w:rsid w:val="00440CFE"/>
    <w:rsid w:val="00441D99"/>
    <w:rsid w:val="00444967"/>
    <w:rsid w:val="00444D4A"/>
    <w:rsid w:val="004459B1"/>
    <w:rsid w:val="00450B7D"/>
    <w:rsid w:val="00450C41"/>
    <w:rsid w:val="00452FE9"/>
    <w:rsid w:val="00455807"/>
    <w:rsid w:val="00457440"/>
    <w:rsid w:val="0046209B"/>
    <w:rsid w:val="00462182"/>
    <w:rsid w:val="00463ED6"/>
    <w:rsid w:val="00466556"/>
    <w:rsid w:val="004666B7"/>
    <w:rsid w:val="00467438"/>
    <w:rsid w:val="004712A8"/>
    <w:rsid w:val="00471DED"/>
    <w:rsid w:val="00475442"/>
    <w:rsid w:val="00475BB5"/>
    <w:rsid w:val="00475EB7"/>
    <w:rsid w:val="004766E5"/>
    <w:rsid w:val="004826CF"/>
    <w:rsid w:val="00483F64"/>
    <w:rsid w:val="0048768F"/>
    <w:rsid w:val="00487D3D"/>
    <w:rsid w:val="00491B05"/>
    <w:rsid w:val="00492547"/>
    <w:rsid w:val="00494587"/>
    <w:rsid w:val="00494743"/>
    <w:rsid w:val="00496EE3"/>
    <w:rsid w:val="004A067D"/>
    <w:rsid w:val="004A7FA7"/>
    <w:rsid w:val="004B0A91"/>
    <w:rsid w:val="004B1330"/>
    <w:rsid w:val="004B2DAA"/>
    <w:rsid w:val="004B5AC9"/>
    <w:rsid w:val="004C08B6"/>
    <w:rsid w:val="004C0A58"/>
    <w:rsid w:val="004C0D00"/>
    <w:rsid w:val="004C14AB"/>
    <w:rsid w:val="004C3462"/>
    <w:rsid w:val="004C5772"/>
    <w:rsid w:val="004D0233"/>
    <w:rsid w:val="004D0A90"/>
    <w:rsid w:val="004D139E"/>
    <w:rsid w:val="004D1CE2"/>
    <w:rsid w:val="004D1E0A"/>
    <w:rsid w:val="004D44AC"/>
    <w:rsid w:val="004D5ED7"/>
    <w:rsid w:val="004E1262"/>
    <w:rsid w:val="004E3049"/>
    <w:rsid w:val="004E411B"/>
    <w:rsid w:val="004E5C69"/>
    <w:rsid w:val="004E60D0"/>
    <w:rsid w:val="004F12A6"/>
    <w:rsid w:val="004F1565"/>
    <w:rsid w:val="004F1878"/>
    <w:rsid w:val="004F2304"/>
    <w:rsid w:val="004F26F8"/>
    <w:rsid w:val="004F4CC9"/>
    <w:rsid w:val="004F5271"/>
    <w:rsid w:val="004F75D8"/>
    <w:rsid w:val="005025FE"/>
    <w:rsid w:val="0050302F"/>
    <w:rsid w:val="00504585"/>
    <w:rsid w:val="00505FAE"/>
    <w:rsid w:val="00506DDE"/>
    <w:rsid w:val="005136AD"/>
    <w:rsid w:val="005138BA"/>
    <w:rsid w:val="00513923"/>
    <w:rsid w:val="00516657"/>
    <w:rsid w:val="00520CB5"/>
    <w:rsid w:val="005211AF"/>
    <w:rsid w:val="005213E2"/>
    <w:rsid w:val="00527389"/>
    <w:rsid w:val="005276C2"/>
    <w:rsid w:val="005406F8"/>
    <w:rsid w:val="0054169B"/>
    <w:rsid w:val="005417D2"/>
    <w:rsid w:val="005422E4"/>
    <w:rsid w:val="00543721"/>
    <w:rsid w:val="00544161"/>
    <w:rsid w:val="0054436C"/>
    <w:rsid w:val="00545CF8"/>
    <w:rsid w:val="00550E4D"/>
    <w:rsid w:val="00550F69"/>
    <w:rsid w:val="005523C6"/>
    <w:rsid w:val="005535C1"/>
    <w:rsid w:val="0055704D"/>
    <w:rsid w:val="00560FBC"/>
    <w:rsid w:val="005616AE"/>
    <w:rsid w:val="0056694C"/>
    <w:rsid w:val="00571AAC"/>
    <w:rsid w:val="00571ADF"/>
    <w:rsid w:val="00571CEA"/>
    <w:rsid w:val="00571F91"/>
    <w:rsid w:val="00581C8A"/>
    <w:rsid w:val="005871BD"/>
    <w:rsid w:val="005900A1"/>
    <w:rsid w:val="00590B01"/>
    <w:rsid w:val="005A0224"/>
    <w:rsid w:val="005A0BA6"/>
    <w:rsid w:val="005A0CEB"/>
    <w:rsid w:val="005A1201"/>
    <w:rsid w:val="005A35B2"/>
    <w:rsid w:val="005A3671"/>
    <w:rsid w:val="005A3F38"/>
    <w:rsid w:val="005A68C6"/>
    <w:rsid w:val="005A6C20"/>
    <w:rsid w:val="005A6F02"/>
    <w:rsid w:val="005B170A"/>
    <w:rsid w:val="005B2B2E"/>
    <w:rsid w:val="005B753C"/>
    <w:rsid w:val="005C1B4B"/>
    <w:rsid w:val="005C2541"/>
    <w:rsid w:val="005C71E9"/>
    <w:rsid w:val="005D5D01"/>
    <w:rsid w:val="005D7700"/>
    <w:rsid w:val="005F0DA6"/>
    <w:rsid w:val="005F32AD"/>
    <w:rsid w:val="005F41CD"/>
    <w:rsid w:val="005F573F"/>
    <w:rsid w:val="005F7C32"/>
    <w:rsid w:val="00601BED"/>
    <w:rsid w:val="00604FC4"/>
    <w:rsid w:val="006065A9"/>
    <w:rsid w:val="006075B1"/>
    <w:rsid w:val="00607651"/>
    <w:rsid w:val="006101EB"/>
    <w:rsid w:val="006103AF"/>
    <w:rsid w:val="00610C1D"/>
    <w:rsid w:val="006131D3"/>
    <w:rsid w:val="00620AB1"/>
    <w:rsid w:val="00620C5C"/>
    <w:rsid w:val="00622516"/>
    <w:rsid w:val="00625BAE"/>
    <w:rsid w:val="00627195"/>
    <w:rsid w:val="00630E7C"/>
    <w:rsid w:val="00634332"/>
    <w:rsid w:val="0063561B"/>
    <w:rsid w:val="0064042D"/>
    <w:rsid w:val="00641AEC"/>
    <w:rsid w:val="0064524B"/>
    <w:rsid w:val="006469A4"/>
    <w:rsid w:val="00650A8F"/>
    <w:rsid w:val="00651877"/>
    <w:rsid w:val="00655D42"/>
    <w:rsid w:val="00656199"/>
    <w:rsid w:val="00664D3A"/>
    <w:rsid w:val="00666B96"/>
    <w:rsid w:val="00666CA3"/>
    <w:rsid w:val="00675060"/>
    <w:rsid w:val="006759C2"/>
    <w:rsid w:val="0067631B"/>
    <w:rsid w:val="00676831"/>
    <w:rsid w:val="00677A9F"/>
    <w:rsid w:val="00681CA4"/>
    <w:rsid w:val="00682027"/>
    <w:rsid w:val="006839AA"/>
    <w:rsid w:val="00685B63"/>
    <w:rsid w:val="00690252"/>
    <w:rsid w:val="00694E1A"/>
    <w:rsid w:val="00695A1E"/>
    <w:rsid w:val="006A25BB"/>
    <w:rsid w:val="006A4E81"/>
    <w:rsid w:val="006A5D0B"/>
    <w:rsid w:val="006B10B6"/>
    <w:rsid w:val="006B1377"/>
    <w:rsid w:val="006B2726"/>
    <w:rsid w:val="006B57B2"/>
    <w:rsid w:val="006C0D34"/>
    <w:rsid w:val="006C0EDC"/>
    <w:rsid w:val="006C109B"/>
    <w:rsid w:val="006C180F"/>
    <w:rsid w:val="006C4214"/>
    <w:rsid w:val="006C5080"/>
    <w:rsid w:val="006C63D3"/>
    <w:rsid w:val="006D1B2D"/>
    <w:rsid w:val="006D1E80"/>
    <w:rsid w:val="006D555F"/>
    <w:rsid w:val="006D6D73"/>
    <w:rsid w:val="006D7E28"/>
    <w:rsid w:val="006E17CD"/>
    <w:rsid w:val="006E23B6"/>
    <w:rsid w:val="006E25AB"/>
    <w:rsid w:val="006E3262"/>
    <w:rsid w:val="006E3A6D"/>
    <w:rsid w:val="006E4748"/>
    <w:rsid w:val="006E4DB8"/>
    <w:rsid w:val="006E7380"/>
    <w:rsid w:val="006E7746"/>
    <w:rsid w:val="006E7F70"/>
    <w:rsid w:val="006F4826"/>
    <w:rsid w:val="006F4D0E"/>
    <w:rsid w:val="006F738D"/>
    <w:rsid w:val="00700738"/>
    <w:rsid w:val="00707997"/>
    <w:rsid w:val="0071029B"/>
    <w:rsid w:val="0071052E"/>
    <w:rsid w:val="00711762"/>
    <w:rsid w:val="00714F77"/>
    <w:rsid w:val="00716588"/>
    <w:rsid w:val="00721552"/>
    <w:rsid w:val="00726E5E"/>
    <w:rsid w:val="007327F4"/>
    <w:rsid w:val="007367A7"/>
    <w:rsid w:val="00736C13"/>
    <w:rsid w:val="00736E1E"/>
    <w:rsid w:val="00736F0E"/>
    <w:rsid w:val="007445DB"/>
    <w:rsid w:val="0074569B"/>
    <w:rsid w:val="00747AED"/>
    <w:rsid w:val="007510E2"/>
    <w:rsid w:val="007513AA"/>
    <w:rsid w:val="00752314"/>
    <w:rsid w:val="00752473"/>
    <w:rsid w:val="00752903"/>
    <w:rsid w:val="00756714"/>
    <w:rsid w:val="00757D44"/>
    <w:rsid w:val="00766BBE"/>
    <w:rsid w:val="00767521"/>
    <w:rsid w:val="007732C9"/>
    <w:rsid w:val="007738F3"/>
    <w:rsid w:val="00774CB6"/>
    <w:rsid w:val="00776A3D"/>
    <w:rsid w:val="0078210B"/>
    <w:rsid w:val="00782488"/>
    <w:rsid w:val="00785E49"/>
    <w:rsid w:val="00786A8D"/>
    <w:rsid w:val="00786B17"/>
    <w:rsid w:val="00787338"/>
    <w:rsid w:val="00787C90"/>
    <w:rsid w:val="00790A1F"/>
    <w:rsid w:val="00793B7A"/>
    <w:rsid w:val="00793C15"/>
    <w:rsid w:val="00793DA2"/>
    <w:rsid w:val="007A01EB"/>
    <w:rsid w:val="007A37F4"/>
    <w:rsid w:val="007B13AE"/>
    <w:rsid w:val="007B2475"/>
    <w:rsid w:val="007B249F"/>
    <w:rsid w:val="007B2ECC"/>
    <w:rsid w:val="007C1DF4"/>
    <w:rsid w:val="007C5394"/>
    <w:rsid w:val="007C6BB9"/>
    <w:rsid w:val="007D1B60"/>
    <w:rsid w:val="007D2E6D"/>
    <w:rsid w:val="007D5501"/>
    <w:rsid w:val="007D7F23"/>
    <w:rsid w:val="007E073D"/>
    <w:rsid w:val="007E260F"/>
    <w:rsid w:val="007E35CB"/>
    <w:rsid w:val="007E4B05"/>
    <w:rsid w:val="007F16A8"/>
    <w:rsid w:val="007F6149"/>
    <w:rsid w:val="007F618C"/>
    <w:rsid w:val="007F688D"/>
    <w:rsid w:val="008010A8"/>
    <w:rsid w:val="00802325"/>
    <w:rsid w:val="00806F44"/>
    <w:rsid w:val="00807954"/>
    <w:rsid w:val="00812E7D"/>
    <w:rsid w:val="00815DBC"/>
    <w:rsid w:val="00816F1C"/>
    <w:rsid w:val="008175AA"/>
    <w:rsid w:val="008223E7"/>
    <w:rsid w:val="00826D20"/>
    <w:rsid w:val="00831C67"/>
    <w:rsid w:val="00840460"/>
    <w:rsid w:val="008408C1"/>
    <w:rsid w:val="00840B15"/>
    <w:rsid w:val="00843A62"/>
    <w:rsid w:val="0084763A"/>
    <w:rsid w:val="008503AA"/>
    <w:rsid w:val="0085234E"/>
    <w:rsid w:val="00854E3D"/>
    <w:rsid w:val="008601C5"/>
    <w:rsid w:val="00863F9A"/>
    <w:rsid w:val="00864126"/>
    <w:rsid w:val="008658D9"/>
    <w:rsid w:val="00865F66"/>
    <w:rsid w:val="00867518"/>
    <w:rsid w:val="008704E4"/>
    <w:rsid w:val="00876062"/>
    <w:rsid w:val="00880650"/>
    <w:rsid w:val="00880DE8"/>
    <w:rsid w:val="00881FBD"/>
    <w:rsid w:val="00887AD9"/>
    <w:rsid w:val="00890BD7"/>
    <w:rsid w:val="00891A6E"/>
    <w:rsid w:val="008941B7"/>
    <w:rsid w:val="008951FB"/>
    <w:rsid w:val="008968EB"/>
    <w:rsid w:val="00897689"/>
    <w:rsid w:val="00897FEE"/>
    <w:rsid w:val="008A3A56"/>
    <w:rsid w:val="008A405E"/>
    <w:rsid w:val="008A4DD1"/>
    <w:rsid w:val="008A51A2"/>
    <w:rsid w:val="008A51C6"/>
    <w:rsid w:val="008A51D2"/>
    <w:rsid w:val="008B7AF1"/>
    <w:rsid w:val="008C2C84"/>
    <w:rsid w:val="008D5E56"/>
    <w:rsid w:val="008E36EC"/>
    <w:rsid w:val="008E3A6A"/>
    <w:rsid w:val="008E5CE3"/>
    <w:rsid w:val="008F1194"/>
    <w:rsid w:val="008F273A"/>
    <w:rsid w:val="008F4991"/>
    <w:rsid w:val="008F5FA6"/>
    <w:rsid w:val="008F7A9C"/>
    <w:rsid w:val="00900503"/>
    <w:rsid w:val="00900E00"/>
    <w:rsid w:val="00905755"/>
    <w:rsid w:val="0090736B"/>
    <w:rsid w:val="00907A0C"/>
    <w:rsid w:val="0091299A"/>
    <w:rsid w:val="00914764"/>
    <w:rsid w:val="0091539C"/>
    <w:rsid w:val="00917822"/>
    <w:rsid w:val="009238C0"/>
    <w:rsid w:val="00924D99"/>
    <w:rsid w:val="00925EE3"/>
    <w:rsid w:val="0092796F"/>
    <w:rsid w:val="009317F7"/>
    <w:rsid w:val="009328FC"/>
    <w:rsid w:val="00933D7D"/>
    <w:rsid w:val="009360C5"/>
    <w:rsid w:val="00944443"/>
    <w:rsid w:val="00946FB0"/>
    <w:rsid w:val="0095389E"/>
    <w:rsid w:val="00954E2D"/>
    <w:rsid w:val="00957152"/>
    <w:rsid w:val="0096064B"/>
    <w:rsid w:val="00963568"/>
    <w:rsid w:val="009704B0"/>
    <w:rsid w:val="00972036"/>
    <w:rsid w:val="00974912"/>
    <w:rsid w:val="00983F19"/>
    <w:rsid w:val="00987853"/>
    <w:rsid w:val="009920D4"/>
    <w:rsid w:val="0099432F"/>
    <w:rsid w:val="009952EB"/>
    <w:rsid w:val="00995D43"/>
    <w:rsid w:val="009964E7"/>
    <w:rsid w:val="009A180F"/>
    <w:rsid w:val="009A20E5"/>
    <w:rsid w:val="009A623A"/>
    <w:rsid w:val="009A7CAB"/>
    <w:rsid w:val="009B133C"/>
    <w:rsid w:val="009B3319"/>
    <w:rsid w:val="009B4B17"/>
    <w:rsid w:val="009B532B"/>
    <w:rsid w:val="009B6B20"/>
    <w:rsid w:val="009B7560"/>
    <w:rsid w:val="009B77E9"/>
    <w:rsid w:val="009C3E19"/>
    <w:rsid w:val="009C4684"/>
    <w:rsid w:val="009C532F"/>
    <w:rsid w:val="009C5DC9"/>
    <w:rsid w:val="009C7A29"/>
    <w:rsid w:val="009D0792"/>
    <w:rsid w:val="009D7E49"/>
    <w:rsid w:val="009E3E67"/>
    <w:rsid w:val="009E51CE"/>
    <w:rsid w:val="009E5D82"/>
    <w:rsid w:val="009E734D"/>
    <w:rsid w:val="009F0667"/>
    <w:rsid w:val="009F0EAA"/>
    <w:rsid w:val="009F38A2"/>
    <w:rsid w:val="009F42AB"/>
    <w:rsid w:val="009F5A9B"/>
    <w:rsid w:val="009F78CB"/>
    <w:rsid w:val="009F79DC"/>
    <w:rsid w:val="00A00A06"/>
    <w:rsid w:val="00A0309C"/>
    <w:rsid w:val="00A0599B"/>
    <w:rsid w:val="00A14107"/>
    <w:rsid w:val="00A20DBC"/>
    <w:rsid w:val="00A25FE3"/>
    <w:rsid w:val="00A32EDC"/>
    <w:rsid w:val="00A35817"/>
    <w:rsid w:val="00A36C54"/>
    <w:rsid w:val="00A40CC4"/>
    <w:rsid w:val="00A410CD"/>
    <w:rsid w:val="00A41431"/>
    <w:rsid w:val="00A4301D"/>
    <w:rsid w:val="00A502B4"/>
    <w:rsid w:val="00A51997"/>
    <w:rsid w:val="00A52C01"/>
    <w:rsid w:val="00A53F7A"/>
    <w:rsid w:val="00A55391"/>
    <w:rsid w:val="00A63318"/>
    <w:rsid w:val="00A650CB"/>
    <w:rsid w:val="00A65742"/>
    <w:rsid w:val="00A70DD1"/>
    <w:rsid w:val="00A716CA"/>
    <w:rsid w:val="00A7397B"/>
    <w:rsid w:val="00A81299"/>
    <w:rsid w:val="00A82227"/>
    <w:rsid w:val="00A847E1"/>
    <w:rsid w:val="00A85C20"/>
    <w:rsid w:val="00A86058"/>
    <w:rsid w:val="00A86985"/>
    <w:rsid w:val="00A90BD5"/>
    <w:rsid w:val="00A91E61"/>
    <w:rsid w:val="00A943B2"/>
    <w:rsid w:val="00A9602E"/>
    <w:rsid w:val="00AA0222"/>
    <w:rsid w:val="00AA4BB9"/>
    <w:rsid w:val="00AB07A4"/>
    <w:rsid w:val="00AB164D"/>
    <w:rsid w:val="00AB181B"/>
    <w:rsid w:val="00AB2E64"/>
    <w:rsid w:val="00AB4D75"/>
    <w:rsid w:val="00AC1BFB"/>
    <w:rsid w:val="00AC3E58"/>
    <w:rsid w:val="00AC6720"/>
    <w:rsid w:val="00AC7ECD"/>
    <w:rsid w:val="00AD0766"/>
    <w:rsid w:val="00AD083F"/>
    <w:rsid w:val="00AD2170"/>
    <w:rsid w:val="00AD275A"/>
    <w:rsid w:val="00AD3BCB"/>
    <w:rsid w:val="00AD3D6D"/>
    <w:rsid w:val="00AD7F00"/>
    <w:rsid w:val="00AE0559"/>
    <w:rsid w:val="00AE13BD"/>
    <w:rsid w:val="00AE22BA"/>
    <w:rsid w:val="00AE3B5F"/>
    <w:rsid w:val="00AE3CFD"/>
    <w:rsid w:val="00AE467A"/>
    <w:rsid w:val="00AE55D2"/>
    <w:rsid w:val="00AE69BA"/>
    <w:rsid w:val="00AE7106"/>
    <w:rsid w:val="00AF06CB"/>
    <w:rsid w:val="00AF1B84"/>
    <w:rsid w:val="00AF37BE"/>
    <w:rsid w:val="00AF4D16"/>
    <w:rsid w:val="00AF5B4A"/>
    <w:rsid w:val="00AF6215"/>
    <w:rsid w:val="00B03428"/>
    <w:rsid w:val="00B035CC"/>
    <w:rsid w:val="00B06606"/>
    <w:rsid w:val="00B068D9"/>
    <w:rsid w:val="00B06E83"/>
    <w:rsid w:val="00B103CA"/>
    <w:rsid w:val="00B14087"/>
    <w:rsid w:val="00B222AD"/>
    <w:rsid w:val="00B23CE0"/>
    <w:rsid w:val="00B268F6"/>
    <w:rsid w:val="00B34418"/>
    <w:rsid w:val="00B3452A"/>
    <w:rsid w:val="00B34F64"/>
    <w:rsid w:val="00B42907"/>
    <w:rsid w:val="00B45E08"/>
    <w:rsid w:val="00B51E8B"/>
    <w:rsid w:val="00B53061"/>
    <w:rsid w:val="00B5338E"/>
    <w:rsid w:val="00B5561F"/>
    <w:rsid w:val="00B55F0E"/>
    <w:rsid w:val="00B80087"/>
    <w:rsid w:val="00B816CE"/>
    <w:rsid w:val="00B827FF"/>
    <w:rsid w:val="00B8445D"/>
    <w:rsid w:val="00B846E1"/>
    <w:rsid w:val="00B9010E"/>
    <w:rsid w:val="00B9061C"/>
    <w:rsid w:val="00B90A67"/>
    <w:rsid w:val="00B93351"/>
    <w:rsid w:val="00B93FAF"/>
    <w:rsid w:val="00B948DC"/>
    <w:rsid w:val="00B96AC7"/>
    <w:rsid w:val="00B96DBD"/>
    <w:rsid w:val="00B9744A"/>
    <w:rsid w:val="00BA0D89"/>
    <w:rsid w:val="00BA6C89"/>
    <w:rsid w:val="00BC2074"/>
    <w:rsid w:val="00BC46FA"/>
    <w:rsid w:val="00BC622C"/>
    <w:rsid w:val="00BC718C"/>
    <w:rsid w:val="00BD0813"/>
    <w:rsid w:val="00BD241F"/>
    <w:rsid w:val="00BD403D"/>
    <w:rsid w:val="00BD7002"/>
    <w:rsid w:val="00BE3C7B"/>
    <w:rsid w:val="00BF2E42"/>
    <w:rsid w:val="00C0427F"/>
    <w:rsid w:val="00C102B5"/>
    <w:rsid w:val="00C10CA2"/>
    <w:rsid w:val="00C14296"/>
    <w:rsid w:val="00C23138"/>
    <w:rsid w:val="00C235CA"/>
    <w:rsid w:val="00C25CB9"/>
    <w:rsid w:val="00C27641"/>
    <w:rsid w:val="00C32E7A"/>
    <w:rsid w:val="00C422BC"/>
    <w:rsid w:val="00C42B47"/>
    <w:rsid w:val="00C44BBE"/>
    <w:rsid w:val="00C469A4"/>
    <w:rsid w:val="00C507C3"/>
    <w:rsid w:val="00C52188"/>
    <w:rsid w:val="00C5358D"/>
    <w:rsid w:val="00C55194"/>
    <w:rsid w:val="00C56AB8"/>
    <w:rsid w:val="00C56D03"/>
    <w:rsid w:val="00C607F8"/>
    <w:rsid w:val="00C61603"/>
    <w:rsid w:val="00C62BBB"/>
    <w:rsid w:val="00C6302E"/>
    <w:rsid w:val="00C63B3B"/>
    <w:rsid w:val="00C64AD3"/>
    <w:rsid w:val="00C66A8B"/>
    <w:rsid w:val="00C731E8"/>
    <w:rsid w:val="00C770B0"/>
    <w:rsid w:val="00C832E2"/>
    <w:rsid w:val="00C83B2F"/>
    <w:rsid w:val="00C83DF8"/>
    <w:rsid w:val="00C858FA"/>
    <w:rsid w:val="00C8699C"/>
    <w:rsid w:val="00C869A9"/>
    <w:rsid w:val="00C86A37"/>
    <w:rsid w:val="00C945DD"/>
    <w:rsid w:val="00CA0DC9"/>
    <w:rsid w:val="00CA391F"/>
    <w:rsid w:val="00CA43A1"/>
    <w:rsid w:val="00CA4E97"/>
    <w:rsid w:val="00CA5249"/>
    <w:rsid w:val="00CA7AD6"/>
    <w:rsid w:val="00CB2DEC"/>
    <w:rsid w:val="00CB59D1"/>
    <w:rsid w:val="00CB7C76"/>
    <w:rsid w:val="00CC0F54"/>
    <w:rsid w:val="00CC3D0D"/>
    <w:rsid w:val="00CC6FA2"/>
    <w:rsid w:val="00CC7594"/>
    <w:rsid w:val="00CD23DC"/>
    <w:rsid w:val="00CD33C4"/>
    <w:rsid w:val="00CD4424"/>
    <w:rsid w:val="00CD5730"/>
    <w:rsid w:val="00CD5B9E"/>
    <w:rsid w:val="00CE17A5"/>
    <w:rsid w:val="00CE6D6D"/>
    <w:rsid w:val="00CF1C3C"/>
    <w:rsid w:val="00CF1F0A"/>
    <w:rsid w:val="00CF561E"/>
    <w:rsid w:val="00CF6520"/>
    <w:rsid w:val="00CF65CD"/>
    <w:rsid w:val="00CF7499"/>
    <w:rsid w:val="00CF7B71"/>
    <w:rsid w:val="00D04142"/>
    <w:rsid w:val="00D044DD"/>
    <w:rsid w:val="00D105D7"/>
    <w:rsid w:val="00D11503"/>
    <w:rsid w:val="00D14796"/>
    <w:rsid w:val="00D1613E"/>
    <w:rsid w:val="00D16D7D"/>
    <w:rsid w:val="00D17ACB"/>
    <w:rsid w:val="00D20077"/>
    <w:rsid w:val="00D23445"/>
    <w:rsid w:val="00D26EB7"/>
    <w:rsid w:val="00D308D9"/>
    <w:rsid w:val="00D30DD9"/>
    <w:rsid w:val="00D4229E"/>
    <w:rsid w:val="00D5594D"/>
    <w:rsid w:val="00D572EB"/>
    <w:rsid w:val="00D61F41"/>
    <w:rsid w:val="00D62C77"/>
    <w:rsid w:val="00D62DA7"/>
    <w:rsid w:val="00D679DE"/>
    <w:rsid w:val="00D7081E"/>
    <w:rsid w:val="00D726E8"/>
    <w:rsid w:val="00D743B6"/>
    <w:rsid w:val="00D74957"/>
    <w:rsid w:val="00D77F94"/>
    <w:rsid w:val="00D80059"/>
    <w:rsid w:val="00D81B3B"/>
    <w:rsid w:val="00D84113"/>
    <w:rsid w:val="00D86132"/>
    <w:rsid w:val="00D92DC5"/>
    <w:rsid w:val="00D94F12"/>
    <w:rsid w:val="00DA1A87"/>
    <w:rsid w:val="00DB2075"/>
    <w:rsid w:val="00DB525D"/>
    <w:rsid w:val="00DB55B9"/>
    <w:rsid w:val="00DB6EE5"/>
    <w:rsid w:val="00DC3CE7"/>
    <w:rsid w:val="00DC5857"/>
    <w:rsid w:val="00DC739A"/>
    <w:rsid w:val="00DD29DC"/>
    <w:rsid w:val="00DD4F5E"/>
    <w:rsid w:val="00DE09D9"/>
    <w:rsid w:val="00DE1C54"/>
    <w:rsid w:val="00DE1FE6"/>
    <w:rsid w:val="00DE30A8"/>
    <w:rsid w:val="00DF238C"/>
    <w:rsid w:val="00DF4393"/>
    <w:rsid w:val="00DF73A9"/>
    <w:rsid w:val="00E021E3"/>
    <w:rsid w:val="00E04447"/>
    <w:rsid w:val="00E06970"/>
    <w:rsid w:val="00E079CA"/>
    <w:rsid w:val="00E1167F"/>
    <w:rsid w:val="00E15CA5"/>
    <w:rsid w:val="00E201B6"/>
    <w:rsid w:val="00E20A2C"/>
    <w:rsid w:val="00E22258"/>
    <w:rsid w:val="00E251B6"/>
    <w:rsid w:val="00E313DA"/>
    <w:rsid w:val="00E32A95"/>
    <w:rsid w:val="00E34923"/>
    <w:rsid w:val="00E34CA5"/>
    <w:rsid w:val="00E35E89"/>
    <w:rsid w:val="00E36862"/>
    <w:rsid w:val="00E404F9"/>
    <w:rsid w:val="00E414CC"/>
    <w:rsid w:val="00E4491D"/>
    <w:rsid w:val="00E46339"/>
    <w:rsid w:val="00E467E7"/>
    <w:rsid w:val="00E50F60"/>
    <w:rsid w:val="00E539E7"/>
    <w:rsid w:val="00E66BA4"/>
    <w:rsid w:val="00E7095D"/>
    <w:rsid w:val="00E72FFF"/>
    <w:rsid w:val="00E74F4D"/>
    <w:rsid w:val="00E80CC5"/>
    <w:rsid w:val="00E814EE"/>
    <w:rsid w:val="00E81CC9"/>
    <w:rsid w:val="00E825CA"/>
    <w:rsid w:val="00E84118"/>
    <w:rsid w:val="00E857E0"/>
    <w:rsid w:val="00E86979"/>
    <w:rsid w:val="00E909DE"/>
    <w:rsid w:val="00E92EF9"/>
    <w:rsid w:val="00EA1519"/>
    <w:rsid w:val="00EA1D11"/>
    <w:rsid w:val="00EA3214"/>
    <w:rsid w:val="00EB0407"/>
    <w:rsid w:val="00EB0536"/>
    <w:rsid w:val="00EB2587"/>
    <w:rsid w:val="00EB42A8"/>
    <w:rsid w:val="00EB5601"/>
    <w:rsid w:val="00EC501A"/>
    <w:rsid w:val="00EC526F"/>
    <w:rsid w:val="00EC5C01"/>
    <w:rsid w:val="00ED35E6"/>
    <w:rsid w:val="00EF08E3"/>
    <w:rsid w:val="00EF2E4D"/>
    <w:rsid w:val="00EF3427"/>
    <w:rsid w:val="00EF5074"/>
    <w:rsid w:val="00F020F8"/>
    <w:rsid w:val="00F0278D"/>
    <w:rsid w:val="00F10410"/>
    <w:rsid w:val="00F10924"/>
    <w:rsid w:val="00F1548E"/>
    <w:rsid w:val="00F15CEC"/>
    <w:rsid w:val="00F16569"/>
    <w:rsid w:val="00F178DE"/>
    <w:rsid w:val="00F17EF3"/>
    <w:rsid w:val="00F31ECF"/>
    <w:rsid w:val="00F34445"/>
    <w:rsid w:val="00F34BA8"/>
    <w:rsid w:val="00F40B38"/>
    <w:rsid w:val="00F43209"/>
    <w:rsid w:val="00F444B7"/>
    <w:rsid w:val="00F45304"/>
    <w:rsid w:val="00F46AB9"/>
    <w:rsid w:val="00F46B5A"/>
    <w:rsid w:val="00F46CC7"/>
    <w:rsid w:val="00F50E71"/>
    <w:rsid w:val="00F519E6"/>
    <w:rsid w:val="00F52633"/>
    <w:rsid w:val="00F53DC4"/>
    <w:rsid w:val="00F57032"/>
    <w:rsid w:val="00F6104A"/>
    <w:rsid w:val="00F65292"/>
    <w:rsid w:val="00F66234"/>
    <w:rsid w:val="00F75CA3"/>
    <w:rsid w:val="00F76B77"/>
    <w:rsid w:val="00F80238"/>
    <w:rsid w:val="00F80E78"/>
    <w:rsid w:val="00F83572"/>
    <w:rsid w:val="00F8357C"/>
    <w:rsid w:val="00F85E4C"/>
    <w:rsid w:val="00F86215"/>
    <w:rsid w:val="00F86688"/>
    <w:rsid w:val="00F8713D"/>
    <w:rsid w:val="00F87ECD"/>
    <w:rsid w:val="00F90B68"/>
    <w:rsid w:val="00F91888"/>
    <w:rsid w:val="00F947AE"/>
    <w:rsid w:val="00F94EF4"/>
    <w:rsid w:val="00FA0A5E"/>
    <w:rsid w:val="00FA1C4A"/>
    <w:rsid w:val="00FA234C"/>
    <w:rsid w:val="00FA3625"/>
    <w:rsid w:val="00FA64DA"/>
    <w:rsid w:val="00FA652A"/>
    <w:rsid w:val="00FA7D7E"/>
    <w:rsid w:val="00FB4C0B"/>
    <w:rsid w:val="00FB5BF5"/>
    <w:rsid w:val="00FB6C47"/>
    <w:rsid w:val="00FB702E"/>
    <w:rsid w:val="00FB7E2B"/>
    <w:rsid w:val="00FC1729"/>
    <w:rsid w:val="00FC21E2"/>
    <w:rsid w:val="00FC2995"/>
    <w:rsid w:val="00FC345F"/>
    <w:rsid w:val="00FC4B72"/>
    <w:rsid w:val="00FC4D89"/>
    <w:rsid w:val="00FC5206"/>
    <w:rsid w:val="00FD028C"/>
    <w:rsid w:val="00FD2217"/>
    <w:rsid w:val="00FD5AA1"/>
    <w:rsid w:val="00FD76CC"/>
    <w:rsid w:val="00FE097C"/>
    <w:rsid w:val="00FE0CF9"/>
    <w:rsid w:val="00FE3F4D"/>
    <w:rsid w:val="00FE45A9"/>
    <w:rsid w:val="00FE5074"/>
    <w:rsid w:val="00FE5DBC"/>
    <w:rsid w:val="00FE6FDC"/>
    <w:rsid w:val="00FE71D7"/>
    <w:rsid w:val="00FF014F"/>
    <w:rsid w:val="00FF03D7"/>
    <w:rsid w:val="00FF6451"/>
    <w:rsid w:val="00FF793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2">
      <o:colormru v:ext="edit" colors="#ddd,#f8f8f8"/>
    </o:shapedefaults>
    <o:shapelayout v:ext="edit">
      <o:idmap v:ext="edit" data="1"/>
    </o:shapelayout>
  </w:shapeDefaults>
  <w:decimalSymbol w:val="."/>
  <w:listSeparator w:val=","/>
  <w14:docId w14:val="1239D44E"/>
  <w15:docId w15:val="{A3DC78D4-9FB2-492E-A14F-2D499A595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1" w:qFormat="1"/>
    <w:lsdException w:name="heading 3" w:uiPriority="1" w:qFormat="1"/>
    <w:lsdException w:name="heading 4" w:uiPriority="71" w:qFormat="1"/>
    <w:lsdException w:name="heading 5" w:uiPriority="71" w:qFormat="1"/>
    <w:lsdException w:name="heading 6" w:qFormat="1"/>
    <w:lsdException w:name="heading 7" w:unhideWhenUsed="1" w:qFormat="1"/>
    <w:lsdException w:name="heading 8" w:unhideWhenUsed="1" w:qFormat="1"/>
    <w:lsdException w:name="heading 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qFormat="1"/>
    <w:lsdException w:name="List Number" w:locked="1" w:semiHidden="1" w:uiPriority="0"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0" w:unhideWhenUsed="1" w:qFormat="1"/>
    <w:lsdException w:name="List Number 3" w:locked="1" w:semiHidden="1" w:uiPriority="0" w:unhideWhenUsed="1"/>
    <w:lsdException w:name="List Number 4" w:locked="1" w:semiHidden="1" w:unhideWhenUsed="1"/>
    <w:lsdException w:name="List Number 5" w:locked="1" w:semiHidden="1" w:unhideWhenUsed="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475442"/>
    <w:pPr>
      <w:spacing w:after="120"/>
    </w:pPr>
    <w:rPr>
      <w:rFonts w:eastAsia="Calibri"/>
      <w:color w:val="000000"/>
    </w:rPr>
  </w:style>
  <w:style w:type="paragraph" w:styleId="Heading1">
    <w:name w:val="heading 1"/>
    <w:next w:val="BodyText"/>
    <w:link w:val="Heading1Char"/>
    <w:uiPriority w:val="1"/>
    <w:qFormat/>
    <w:rsid w:val="003965D9"/>
    <w:pPr>
      <w:keepNext/>
      <w:keepLines/>
      <w:pageBreakBefore/>
      <w:numPr>
        <w:numId w:val="14"/>
      </w:numPr>
      <w:tabs>
        <w:tab w:val="left" w:pos="851"/>
      </w:tabs>
      <w:spacing w:after="1080" w:line="480" w:lineRule="exact"/>
      <w:ind w:left="851" w:hanging="851"/>
      <w:outlineLvl w:val="0"/>
    </w:pPr>
    <w:rPr>
      <w:rFonts w:eastAsiaTheme="majorEastAsia" w:cstheme="majorBidi"/>
      <w:b/>
      <w:bCs/>
      <w:color w:val="41B6E6" w:themeColor="accent1"/>
      <w:sz w:val="44"/>
      <w:szCs w:val="28"/>
    </w:rPr>
  </w:style>
  <w:style w:type="paragraph" w:styleId="Heading2">
    <w:name w:val="heading 2"/>
    <w:basedOn w:val="Heading1"/>
    <w:next w:val="BodyText"/>
    <w:link w:val="Heading2Char"/>
    <w:uiPriority w:val="1"/>
    <w:qFormat/>
    <w:rsid w:val="003965D9"/>
    <w:pPr>
      <w:pageBreakBefore w:val="0"/>
      <w:numPr>
        <w:ilvl w:val="1"/>
      </w:numPr>
      <w:spacing w:before="360" w:after="240"/>
      <w:ind w:left="851" w:hanging="851"/>
      <w:outlineLvl w:val="1"/>
    </w:pPr>
    <w:rPr>
      <w:bCs w:val="0"/>
      <w:sz w:val="32"/>
      <w:szCs w:val="26"/>
    </w:rPr>
  </w:style>
  <w:style w:type="paragraph" w:styleId="Heading3">
    <w:name w:val="heading 3"/>
    <w:basedOn w:val="Heading2"/>
    <w:next w:val="BodyText"/>
    <w:link w:val="Heading3Char"/>
    <w:uiPriority w:val="1"/>
    <w:qFormat/>
    <w:rsid w:val="00395607"/>
    <w:pPr>
      <w:numPr>
        <w:ilvl w:val="2"/>
      </w:numPr>
      <w:outlineLvl w:val="2"/>
    </w:pPr>
    <w:rPr>
      <w:caps/>
      <w:color w:val="auto"/>
      <w:sz w:val="26"/>
    </w:rPr>
  </w:style>
  <w:style w:type="paragraph" w:styleId="Heading4">
    <w:name w:val="heading 4"/>
    <w:basedOn w:val="Normal"/>
    <w:next w:val="Normal"/>
    <w:link w:val="Heading4Char"/>
    <w:uiPriority w:val="1"/>
    <w:qFormat/>
    <w:rsid w:val="001249CC"/>
    <w:pPr>
      <w:keepNext/>
      <w:keepLines/>
      <w:spacing w:before="240"/>
      <w:outlineLvl w:val="3"/>
    </w:pPr>
    <w:rPr>
      <w:rFonts w:eastAsiaTheme="majorEastAsia" w:cstheme="majorBidi"/>
      <w:b/>
      <w:bCs/>
      <w:iCs/>
      <w:color w:val="41B6E6" w:themeColor="accent1"/>
      <w:spacing w:val="1"/>
      <w:sz w:val="24"/>
    </w:rPr>
  </w:style>
  <w:style w:type="paragraph" w:styleId="Heading5">
    <w:name w:val="heading 5"/>
    <w:basedOn w:val="Normal"/>
    <w:next w:val="Normal"/>
    <w:link w:val="Heading5Char"/>
    <w:uiPriority w:val="1"/>
    <w:qFormat/>
    <w:rsid w:val="003F1FBD"/>
    <w:pPr>
      <w:keepNext/>
      <w:keepLines/>
      <w:spacing w:before="240"/>
      <w:outlineLvl w:val="4"/>
    </w:pPr>
    <w:rPr>
      <w:rFonts w:eastAsiaTheme="majorEastAsia" w:cstheme="majorBidi"/>
      <w:b/>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Normal"/>
    <w:link w:val="Heading9Char"/>
    <w:uiPriority w:val="10"/>
    <w:qFormat/>
    <w:locked/>
    <w:rsid w:val="00387974"/>
    <w:pPr>
      <w:spacing w:after="10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3965D9"/>
    <w:rPr>
      <w:rFonts w:eastAsiaTheme="majorEastAsia" w:cstheme="majorBidi"/>
      <w:b/>
      <w:bCs/>
      <w:color w:val="41B6E6" w:themeColor="accent1"/>
      <w:sz w:val="44"/>
      <w:szCs w:val="28"/>
    </w:rPr>
  </w:style>
  <w:style w:type="character" w:customStyle="1" w:styleId="Heading2Char">
    <w:name w:val="Heading 2 Char"/>
    <w:basedOn w:val="DefaultParagraphFont"/>
    <w:link w:val="Heading2"/>
    <w:uiPriority w:val="1"/>
    <w:locked/>
    <w:rsid w:val="003965D9"/>
    <w:rPr>
      <w:rFonts w:eastAsiaTheme="majorEastAsia" w:cstheme="majorBidi"/>
      <w:b/>
      <w:color w:val="41B6E6" w:themeColor="accent1"/>
      <w:sz w:val="32"/>
      <w:szCs w:val="26"/>
    </w:rPr>
  </w:style>
  <w:style w:type="character" w:customStyle="1" w:styleId="Heading3Char">
    <w:name w:val="Heading 3 Char"/>
    <w:basedOn w:val="DefaultParagraphFont"/>
    <w:link w:val="Heading3"/>
    <w:uiPriority w:val="1"/>
    <w:locked/>
    <w:rsid w:val="00395607"/>
    <w:rPr>
      <w:rFonts w:eastAsiaTheme="majorEastAsia" w:cstheme="majorBidi"/>
      <w:b/>
      <w:caps/>
      <w:sz w:val="26"/>
      <w:szCs w:val="26"/>
    </w:rPr>
  </w:style>
  <w:style w:type="character" w:customStyle="1" w:styleId="Heading4Char">
    <w:name w:val="Heading 4 Char"/>
    <w:basedOn w:val="DefaultParagraphFont"/>
    <w:link w:val="Heading4"/>
    <w:uiPriority w:val="1"/>
    <w:locked/>
    <w:rsid w:val="00DB55B9"/>
    <w:rPr>
      <w:rFonts w:eastAsiaTheme="majorEastAsia" w:cstheme="majorBidi"/>
      <w:b/>
      <w:bCs/>
      <w:iCs/>
      <w:color w:val="41B6E6" w:themeColor="accent1"/>
      <w:spacing w:val="1"/>
      <w:sz w:val="24"/>
    </w:rPr>
  </w:style>
  <w:style w:type="character" w:customStyle="1" w:styleId="Heading5Char">
    <w:name w:val="Heading 5 Char"/>
    <w:basedOn w:val="DefaultParagraphFont"/>
    <w:link w:val="Heading5"/>
    <w:uiPriority w:val="1"/>
    <w:locked/>
    <w:rsid w:val="00DB55B9"/>
    <w:rPr>
      <w:rFonts w:eastAsiaTheme="majorEastAsia" w:cstheme="majorBidi"/>
      <w:b/>
      <w:color w:val="000000"/>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387974"/>
    <w:rPr>
      <w:rFonts w:eastAsiaTheme="majorEastAsia" w:cstheme="majorBidi"/>
      <w:b/>
      <w:bCs/>
      <w:color w:val="41B6E6" w:themeColor="accen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Normal"/>
    <w:link w:val="FooterChar"/>
    <w:uiPriority w:val="99"/>
    <w:unhideWhenUsed/>
    <w:rsid w:val="00782488"/>
    <w:pPr>
      <w:tabs>
        <w:tab w:val="center" w:pos="4513"/>
        <w:tab w:val="right" w:pos="9026"/>
      </w:tabs>
      <w:spacing w:after="0" w:line="220" w:lineRule="atLeast"/>
    </w:pPr>
    <w:rPr>
      <w:color w:val="auto"/>
      <w:sz w:val="16"/>
    </w:rPr>
  </w:style>
  <w:style w:type="character" w:customStyle="1" w:styleId="FooterChar">
    <w:name w:val="Footer Char"/>
    <w:basedOn w:val="DefaultParagraphFont"/>
    <w:link w:val="Footer"/>
    <w:uiPriority w:val="99"/>
    <w:locked/>
    <w:rsid w:val="00DB55B9"/>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Normal"/>
    <w:qFormat/>
    <w:rsid w:val="00273A31"/>
    <w:pPr>
      <w:numPr>
        <w:numId w:val="5"/>
      </w:numPr>
      <w:tabs>
        <w:tab w:val="clear" w:pos="199"/>
        <w:tab w:val="left" w:pos="397"/>
      </w:tabs>
      <w:ind w:left="397" w:hanging="397"/>
      <w:contextualSpacing/>
    </w:pPr>
  </w:style>
  <w:style w:type="paragraph" w:styleId="ListNumber">
    <w:name w:val="List Number"/>
    <w:basedOn w:val="BodyText"/>
    <w:qFormat/>
    <w:rsid w:val="00274665"/>
    <w:pPr>
      <w:numPr>
        <w:numId w:val="16"/>
      </w:numPr>
    </w:pPr>
  </w:style>
  <w:style w:type="paragraph" w:styleId="ListBullet2">
    <w:name w:val="List Bullet 2"/>
    <w:basedOn w:val="ListBullet"/>
    <w:qFormat/>
    <w:rsid w:val="00273A31"/>
    <w:pPr>
      <w:numPr>
        <w:ilvl w:val="1"/>
      </w:numPr>
      <w:tabs>
        <w:tab w:val="clear" w:pos="397"/>
        <w:tab w:val="left" w:pos="794"/>
      </w:tabs>
      <w:ind w:left="794" w:hanging="360"/>
    </w:pPr>
  </w:style>
  <w:style w:type="paragraph" w:styleId="TOC1">
    <w:name w:val="toc 1"/>
    <w:basedOn w:val="Normal"/>
    <w:next w:val="Normal"/>
    <w:uiPriority w:val="39"/>
    <w:unhideWhenUsed/>
    <w:rsid w:val="008F7A9C"/>
    <w:pPr>
      <w:pBdr>
        <w:top w:val="single" w:sz="4" w:space="1" w:color="41B6E6" w:themeColor="accent1"/>
        <w:left w:val="single" w:sz="4" w:space="4" w:color="41B6E6" w:themeColor="accent1"/>
        <w:bottom w:val="single" w:sz="4" w:space="1" w:color="41B6E6" w:themeColor="accent1"/>
        <w:right w:val="single" w:sz="4" w:space="4" w:color="41B6E6" w:themeColor="accent1"/>
      </w:pBdr>
      <w:shd w:val="clear" w:color="auto" w:fill="41B6E6" w:themeFill="accent1"/>
      <w:tabs>
        <w:tab w:val="left" w:pos="737"/>
        <w:tab w:val="right" w:pos="9639"/>
      </w:tabs>
      <w:spacing w:before="240" w:after="180"/>
    </w:pPr>
    <w:rPr>
      <w:b/>
      <w:noProof/>
      <w:color w:val="FFFFFF"/>
    </w:rPr>
  </w:style>
  <w:style w:type="paragraph" w:styleId="TOC2">
    <w:name w:val="toc 2"/>
    <w:basedOn w:val="Normal"/>
    <w:next w:val="Normal"/>
    <w:uiPriority w:val="39"/>
    <w:unhideWhenUsed/>
    <w:rsid w:val="00462182"/>
    <w:pPr>
      <w:tabs>
        <w:tab w:val="left" w:pos="737"/>
        <w:tab w:val="right" w:leader="dot" w:pos="9639"/>
      </w:tabs>
      <w:spacing w:before="120" w:after="0"/>
      <w:ind w:right="284"/>
    </w:pPr>
    <w:rPr>
      <w:color w:val="41B6E6" w:themeColor="accent1"/>
    </w:rPr>
  </w:style>
  <w:style w:type="table" w:styleId="TableGrid">
    <w:name w:val="Table Grid"/>
    <w:basedOn w:val="TableNormal"/>
    <w:uiPriority w:val="9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Normal"/>
    <w:next w:val="Normal"/>
    <w:uiPriority w:val="39"/>
    <w:unhideWhenUsed/>
    <w:rsid w:val="008F7A9C"/>
    <w:pPr>
      <w:tabs>
        <w:tab w:val="left" w:pos="1304"/>
        <w:tab w:val="right" w:leader="dot" w:pos="9639"/>
      </w:tabs>
      <w:spacing w:before="60" w:after="0"/>
      <w:ind w:left="737" w:right="284"/>
    </w:pPr>
    <w:rPr>
      <w:color w:val="41B6E6" w:themeColor="accent1"/>
    </w:rPr>
  </w:style>
  <w:style w:type="paragraph" w:customStyle="1" w:styleId="CoverTitle">
    <w:name w:val="CoverTitle"/>
    <w:basedOn w:val="Normal"/>
    <w:uiPriority w:val="1"/>
    <w:qFormat/>
    <w:rsid w:val="00DB55B9"/>
    <w:pPr>
      <w:spacing w:after="170" w:line="1000" w:lineRule="exact"/>
    </w:pPr>
    <w:rPr>
      <w:rFonts w:eastAsiaTheme="majorEastAsia" w:cstheme="majorBidi"/>
      <w:b/>
      <w:color w:val="41B6E6" w:themeColor="accent1"/>
      <w:spacing w:val="5"/>
      <w:kern w:val="28"/>
      <w:sz w:val="80"/>
      <w:szCs w:val="52"/>
    </w:rPr>
  </w:style>
  <w:style w:type="paragraph" w:customStyle="1" w:styleId="PartTitle">
    <w:name w:val="PartTitle"/>
    <w:basedOn w:val="Normal"/>
    <w:uiPriority w:val="15"/>
    <w:qFormat/>
    <w:rsid w:val="00914764"/>
    <w:pPr>
      <w:tabs>
        <w:tab w:val="left" w:pos="2552"/>
      </w:tabs>
      <w:spacing w:after="0" w:line="1000" w:lineRule="exact"/>
      <w:ind w:left="2552" w:hanging="2552"/>
      <w:outlineLvl w:val="0"/>
    </w:pPr>
    <w:rPr>
      <w:b/>
      <w:color w:val="004B87" w:themeColor="accent2"/>
      <w:sz w:val="80"/>
    </w:rPr>
  </w:style>
  <w:style w:type="paragraph" w:customStyle="1" w:styleId="PartSubtitle">
    <w:name w:val="PartSubtitle"/>
    <w:basedOn w:val="PartTitle"/>
    <w:uiPriority w:val="15"/>
    <w:qFormat/>
    <w:rsid w:val="00D105D7"/>
    <w:pPr>
      <w:spacing w:before="360" w:after="240" w:line="340" w:lineRule="atLeast"/>
      <w:outlineLvl w:val="9"/>
    </w:pPr>
    <w:rPr>
      <w:b w:val="0"/>
      <w:color w:val="41B6E6" w:themeColor="accent1"/>
      <w:sz w:val="34"/>
    </w:rPr>
  </w:style>
  <w:style w:type="paragraph" w:customStyle="1" w:styleId="ListofFiguresandTablesTOCHeading">
    <w:name w:val="List of Figures and Tables TOC Heading"/>
    <w:basedOn w:val="TOCHeading"/>
    <w:uiPriority w:val="14"/>
    <w:qFormat/>
    <w:rsid w:val="00064612"/>
  </w:style>
  <w:style w:type="paragraph" w:styleId="ListBullet3">
    <w:name w:val="List Bullet 3"/>
    <w:basedOn w:val="ListBullet2"/>
    <w:uiPriority w:val="99"/>
    <w:semiHidden/>
    <w:rsid w:val="00273A31"/>
    <w:pPr>
      <w:numPr>
        <w:ilvl w:val="2"/>
      </w:numPr>
      <w:tabs>
        <w:tab w:val="clear" w:pos="595"/>
        <w:tab w:val="clear" w:pos="794"/>
        <w:tab w:val="left" w:pos="1191"/>
      </w:tabs>
      <w:ind w:left="2320" w:firstLine="0"/>
    </w:pPr>
  </w:style>
  <w:style w:type="paragraph" w:styleId="FootnoteText">
    <w:name w:val="footnote text"/>
    <w:basedOn w:val="Normal"/>
    <w:link w:val="FootnoteTextChar"/>
    <w:uiPriority w:val="9"/>
    <w:qFormat/>
    <w:rsid w:val="007A01EB"/>
    <w:pPr>
      <w:spacing w:after="0" w:line="180" w:lineRule="atLeast"/>
    </w:pPr>
    <w:rPr>
      <w:sz w:val="16"/>
      <w:szCs w:val="20"/>
    </w:rPr>
  </w:style>
  <w:style w:type="character" w:customStyle="1" w:styleId="FootnoteTextChar">
    <w:name w:val="Footnote Text Char"/>
    <w:basedOn w:val="DefaultParagraphFont"/>
    <w:link w:val="FootnoteText"/>
    <w:uiPriority w:val="9"/>
    <w:locked/>
    <w:rsid w:val="00DB55B9"/>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Source">
    <w:name w:val="Source"/>
    <w:basedOn w:val="Normal"/>
    <w:next w:val="Normal"/>
    <w:uiPriority w:val="3"/>
    <w:qFormat/>
    <w:rsid w:val="00064612"/>
    <w:pPr>
      <w:tabs>
        <w:tab w:val="left" w:pos="539"/>
      </w:tabs>
      <w:spacing w:line="180" w:lineRule="atLeast"/>
      <w:ind w:left="624" w:hanging="624"/>
    </w:pPr>
    <w:rPr>
      <w:sz w:val="16"/>
      <w:szCs w:val="20"/>
    </w:rPr>
  </w:style>
  <w:style w:type="table" w:customStyle="1" w:styleId="TableCSIRO">
    <w:name w:val="Table_CSIRO"/>
    <w:uiPriority w:val="99"/>
    <w:rsid w:val="0091299A"/>
    <w:rPr>
      <w:sz w:val="20"/>
      <w:szCs w:val="20"/>
      <w:lang w:val="en-US" w:eastAsia="en-US"/>
    </w:rPr>
    <w:tblPr>
      <w:tblStyleRowBandSize w:val="1"/>
      <w:tblStyleColBandSize w:val="1"/>
      <w:tblInd w:w="113" w:type="dxa"/>
      <w:tblBorders>
        <w:bottom w:val="single" w:sz="12" w:space="0" w:color="000000"/>
      </w:tblBorders>
      <w:tblCellMar>
        <w:top w:w="57" w:type="dxa"/>
        <w:left w:w="85" w:type="dxa"/>
        <w:bottom w:w="57" w:type="dxa"/>
        <w:right w:w="85" w:type="dxa"/>
      </w:tblCellMar>
    </w:tblPr>
    <w:tblStylePr w:type="firstRow">
      <w:tblPr/>
      <w:tcPr>
        <w:shd w:val="clear" w:color="auto" w:fill="000000" w:themeFill="text1"/>
      </w:tcPr>
    </w:tblStylePr>
    <w:tblStylePr w:type="band2Horz">
      <w:tblPr/>
      <w:tcPr>
        <w:tcBorders>
          <w:top w:val="nil"/>
          <w:left w:val="nil"/>
          <w:bottom w:val="nil"/>
          <w:right w:val="nil"/>
          <w:insideH w:val="nil"/>
          <w:insideV w:val="nil"/>
          <w:tl2br w:val="nil"/>
          <w:tr2bl w:val="nil"/>
        </w:tcBorders>
        <w:shd w:val="clear" w:color="auto" w:fill="EDEDED"/>
      </w:tcPr>
    </w:tblStylePr>
  </w:style>
  <w:style w:type="paragraph" w:customStyle="1" w:styleId="TableText">
    <w:name w:val="TableText"/>
    <w:basedOn w:val="Normal"/>
    <w:uiPriority w:val="5"/>
    <w:qFormat/>
    <w:rsid w:val="00492547"/>
    <w:pPr>
      <w:spacing w:after="57" w:line="220" w:lineRule="atLeast"/>
    </w:pPr>
    <w:rPr>
      <w:sz w:val="18"/>
    </w:rPr>
  </w:style>
  <w:style w:type="paragraph" w:customStyle="1" w:styleId="TableBullet">
    <w:name w:val="TableBullet"/>
    <w:basedOn w:val="TableText"/>
    <w:uiPriority w:val="5"/>
    <w:qFormat/>
    <w:rsid w:val="006131D3"/>
    <w:pPr>
      <w:numPr>
        <w:numId w:val="8"/>
      </w:numPr>
    </w:pPr>
  </w:style>
  <w:style w:type="paragraph" w:customStyle="1" w:styleId="RowHeading">
    <w:name w:val="RowHeading"/>
    <w:basedOn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basedOn w:val="Normal"/>
    <w:uiPriority w:val="1"/>
    <w:qFormat/>
    <w:rsid w:val="00DB55B9"/>
    <w:pPr>
      <w:numPr>
        <w:ilvl w:val="1"/>
      </w:numPr>
      <w:spacing w:after="170" w:line="340" w:lineRule="atLeast"/>
    </w:pPr>
    <w:rPr>
      <w:rFonts w:eastAsiaTheme="majorEastAsia" w:cstheme="majorBidi"/>
      <w:iCs/>
      <w:color w:val="004B87" w:themeColor="accent2"/>
      <w:spacing w:val="15"/>
      <w:sz w:val="34"/>
      <w:szCs w:val="24"/>
    </w:rPr>
  </w:style>
  <w:style w:type="paragraph" w:customStyle="1" w:styleId="BackCoverContactHeading">
    <w:name w:val="BackCover ContactHeading"/>
    <w:basedOn w:val="Normal"/>
    <w:uiPriority w:val="18"/>
    <w:qFormat/>
    <w:rsid w:val="00840B15"/>
    <w:pPr>
      <w:spacing w:before="360" w:after="60"/>
    </w:pPr>
    <w:rPr>
      <w:caps/>
      <w:sz w:val="18"/>
      <w:szCs w:val="20"/>
    </w:rPr>
  </w:style>
  <w:style w:type="paragraph" w:customStyle="1" w:styleId="BackCoverContactDetails">
    <w:name w:val="BackCover ContactDetails"/>
    <w:basedOn w:val="Normal"/>
    <w:uiPriority w:val="18"/>
    <w:qFormat/>
    <w:rsid w:val="00840B15"/>
    <w:pPr>
      <w:tabs>
        <w:tab w:val="left" w:pos="199"/>
      </w:tabs>
      <w:spacing w:after="0"/>
    </w:pPr>
    <w:rPr>
      <w:sz w:val="18"/>
    </w:rPr>
  </w:style>
  <w:style w:type="character" w:customStyle="1" w:styleId="BackCoverContactBold">
    <w:name w:val="BackCover ContactBold"/>
    <w:basedOn w:val="DefaultParagraphFont"/>
    <w:uiPriority w:val="18"/>
    <w:qFormat/>
    <w:rsid w:val="00840B15"/>
    <w:rPr>
      <w:rFonts w:cs="Times New Roman"/>
      <w:b/>
    </w:rPr>
  </w:style>
  <w:style w:type="paragraph" w:styleId="TOCHeading">
    <w:name w:val="TOC Heading"/>
    <w:basedOn w:val="Heading1"/>
    <w:next w:val="Normal"/>
    <w:link w:val="TOCHeadingChar"/>
    <w:uiPriority w:val="19"/>
    <w:semiHidden/>
    <w:rsid w:val="00462182"/>
    <w:pPr>
      <w:pageBreakBefore w:val="0"/>
      <w:numPr>
        <w:numId w:val="0"/>
      </w:numPr>
      <w:tabs>
        <w:tab w:val="clear" w:pos="851"/>
      </w:tabs>
      <w:spacing w:before="480" w:after="240"/>
      <w:outlineLvl w:val="1"/>
    </w:pPr>
    <w:rPr>
      <w:bCs w:val="0"/>
    </w:rPr>
  </w:style>
  <w:style w:type="character" w:styleId="Hyperlink">
    <w:name w:val="Hyperlink"/>
    <w:basedOn w:val="DefaultParagraphFont"/>
    <w:uiPriority w:val="99"/>
    <w:qFormat/>
    <w:rsid w:val="00A14107"/>
    <w:rPr>
      <w:rFonts w:cs="Times New Roman"/>
      <w:color w:val="41B6E6" w:themeColor="accent1"/>
      <w:u w:val="none"/>
    </w:rPr>
  </w:style>
  <w:style w:type="paragraph" w:styleId="TOC4">
    <w:name w:val="toc 4"/>
    <w:basedOn w:val="Normal"/>
    <w:next w:val="Normal"/>
    <w:autoRedefine/>
    <w:uiPriority w:val="99"/>
    <w:semiHidden/>
    <w:rsid w:val="00FE3F4D"/>
    <w:pPr>
      <w:spacing w:after="100"/>
      <w:ind w:left="660"/>
    </w:pPr>
  </w:style>
  <w:style w:type="paragraph" w:styleId="TOC9">
    <w:name w:val="toc 9"/>
    <w:basedOn w:val="Normal"/>
    <w:next w:val="Normal"/>
    <w:autoRedefine/>
    <w:uiPriority w:val="99"/>
    <w:semiHidden/>
    <w:rsid w:val="00FE3F4D"/>
    <w:pPr>
      <w:spacing w:after="100"/>
      <w:ind w:left="1760"/>
    </w:p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Normal"/>
    <w:next w:val="Normal"/>
    <w:link w:val="CaptionChar"/>
    <w:qFormat/>
    <w:rsid w:val="007E4B05"/>
    <w:pPr>
      <w:keepNext/>
      <w:spacing w:before="240" w:after="200"/>
    </w:pPr>
    <w:rPr>
      <w:b/>
      <w:bCs/>
      <w:color w:val="41B6E6" w:themeColor="accent1"/>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A14107"/>
    <w:rPr>
      <w:rFonts w:cs="Times New Roman"/>
      <w:color w:val="41B6E6" w:themeColor="accent1"/>
    </w:rPr>
  </w:style>
  <w:style w:type="paragraph" w:customStyle="1" w:styleId="Heading1notnumbered">
    <w:name w:val="Heading 1 not numbered"/>
    <w:basedOn w:val="Heading1"/>
    <w:uiPriority w:val="1"/>
    <w:rsid w:val="009A20E5"/>
    <w:pPr>
      <w:numPr>
        <w:numId w:val="0"/>
      </w:numPr>
    </w:pPr>
  </w:style>
  <w:style w:type="paragraph" w:customStyle="1" w:styleId="Heading3notnumbered">
    <w:name w:val="Heading 3 not numbered"/>
    <w:basedOn w:val="Heading2notnumbered"/>
    <w:next w:val="BodyText"/>
    <w:uiPriority w:val="1"/>
    <w:qFormat/>
    <w:rsid w:val="003965D9"/>
  </w:style>
  <w:style w:type="paragraph" w:customStyle="1" w:styleId="Heading2notnumbered">
    <w:name w:val="Heading 2 not numbered"/>
    <w:basedOn w:val="Heading2"/>
    <w:next w:val="BodyText"/>
    <w:uiPriority w:val="1"/>
    <w:qFormat/>
    <w:rsid w:val="003965D9"/>
    <w:pPr>
      <w:numPr>
        <w:ilvl w:val="0"/>
        <w:numId w:val="0"/>
      </w:numPr>
    </w:pPr>
  </w:style>
  <w:style w:type="paragraph" w:customStyle="1" w:styleId="Heading1noTOC">
    <w:name w:val="Heading 1 no TOC"/>
    <w:basedOn w:val="Heading1notnumbered"/>
    <w:next w:val="BodyText"/>
    <w:uiPriority w:val="1"/>
    <w:qFormat/>
    <w:rsid w:val="00F9188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41B6E6"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basedOn w:val="Normal"/>
    <w:link w:val="BodyTextChar"/>
    <w:locked/>
    <w:rsid w:val="00274665"/>
    <w:pPr>
      <w:spacing w:before="120" w:after="0"/>
    </w:pPr>
  </w:style>
  <w:style w:type="character" w:customStyle="1" w:styleId="BodyTextChar">
    <w:name w:val="Body Text Char"/>
    <w:basedOn w:val="DefaultParagraphFont"/>
    <w:link w:val="BodyText"/>
    <w:locked/>
    <w:rsid w:val="00274665"/>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99"/>
    <w:semiHidden/>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uiPriority w:val="9"/>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1209"/>
      </w:tabs>
      <w:ind w:left="1209"/>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BodyText"/>
    <w:locked/>
    <w:rsid w:val="00117DE1"/>
    <w:pPr>
      <w:ind w:left="567"/>
    </w:pPr>
  </w:style>
  <w:style w:type="paragraph" w:styleId="ListContinue2">
    <w:name w:val="List Continue 2"/>
    <w:basedOn w:val="ListContinue"/>
    <w:locked/>
    <w:rsid w:val="00117DE1"/>
    <w:pPr>
      <w:ind w:left="1134"/>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Normal"/>
    <w:locked/>
    <w:rsid w:val="00274665"/>
    <w:pPr>
      <w:numPr>
        <w:ilvl w:val="2"/>
        <w:numId w:val="16"/>
      </w:numPr>
    </w:pPr>
  </w:style>
  <w:style w:type="paragraph" w:styleId="ListNumber4">
    <w:name w:val="List Number 4"/>
    <w:basedOn w:val="Normal"/>
    <w:uiPriority w:val="99"/>
    <w:semiHidden/>
    <w:locked/>
    <w:rsid w:val="00E251B6"/>
    <w:pPr>
      <w:numPr>
        <w:numId w:val="3"/>
      </w:numPr>
    </w:pPr>
  </w:style>
  <w:style w:type="paragraph" w:styleId="ListNumber5">
    <w:name w:val="List Number 5"/>
    <w:basedOn w:val="Normal"/>
    <w:uiPriority w:val="99"/>
    <w:semiHidden/>
    <w:locked/>
    <w:rsid w:val="00E251B6"/>
    <w:pPr>
      <w:numPr>
        <w:numId w:val="4"/>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99"/>
    <w:semiHidden/>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8F7A9C"/>
    <w:pPr>
      <w:spacing w:before="180" w:after="60"/>
    </w:pPr>
    <w:rPr>
      <w:rFonts w:eastAsia="Times New Roman"/>
      <w:bCs/>
      <w:color w:val="41B6E6" w:themeColor="accent1"/>
      <w:sz w:val="24"/>
      <w:szCs w:val="26"/>
      <w:lang w:eastAsia="en-US"/>
    </w:rPr>
  </w:style>
  <w:style w:type="paragraph" w:customStyle="1" w:styleId="BusinessUnitName">
    <w:name w:val="Business Unit Name"/>
    <w:uiPriority w:val="12"/>
    <w:qFormat/>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semiHidden/>
    <w:locked/>
    <w:rsid w:val="00AD275A"/>
    <w:rPr>
      <w:sz w:val="20"/>
      <w:szCs w:val="20"/>
    </w:rPr>
  </w:style>
  <w:style w:type="character" w:customStyle="1" w:styleId="CommentTextChar">
    <w:name w:val="Comment Text Char"/>
    <w:basedOn w:val="DefaultParagraphFont"/>
    <w:link w:val="CommentText"/>
    <w:uiPriority w:val="99"/>
    <w:semiHidden/>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Normal"/>
    <w:next w:val="Normal"/>
    <w:uiPriority w:val="99"/>
    <w:locked/>
    <w:rsid w:val="00B34418"/>
    <w:pPr>
      <w:tabs>
        <w:tab w:val="right" w:leader="dot" w:pos="9639"/>
      </w:tabs>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ind w:left="880"/>
    </w:pPr>
  </w:style>
  <w:style w:type="paragraph" w:styleId="TOC6">
    <w:name w:val="toc 6"/>
    <w:basedOn w:val="Normal"/>
    <w:next w:val="Normal"/>
    <w:autoRedefine/>
    <w:uiPriority w:val="99"/>
    <w:semiHidden/>
    <w:rsid w:val="00AD275A"/>
    <w:pPr>
      <w:ind w:left="1100"/>
    </w:pPr>
  </w:style>
  <w:style w:type="paragraph" w:styleId="TOC7">
    <w:name w:val="toc 7"/>
    <w:basedOn w:val="Normal"/>
    <w:next w:val="Normal"/>
    <w:autoRedefine/>
    <w:uiPriority w:val="99"/>
    <w:semiHidden/>
    <w:rsid w:val="00AD275A"/>
    <w:pPr>
      <w:ind w:left="1320"/>
    </w:pPr>
  </w:style>
  <w:style w:type="paragraph" w:styleId="TOC8">
    <w:name w:val="toc 8"/>
    <w:basedOn w:val="Normal"/>
    <w:next w:val="Normal"/>
    <w:autoRedefine/>
    <w:uiPriority w:val="99"/>
    <w:semiHidden/>
    <w:rsid w:val="00AD275A"/>
    <w:pPr>
      <w:ind w:left="1540"/>
    </w:p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6"/>
      </w:numPr>
    </w:pPr>
  </w:style>
  <w:style w:type="numbering" w:styleId="1ai">
    <w:name w:val="Outline List 1"/>
    <w:basedOn w:val="NoList"/>
    <w:uiPriority w:val="99"/>
    <w:semiHidden/>
    <w:unhideWhenUsed/>
    <w:locked/>
    <w:rsid w:val="008861FC"/>
    <w:pPr>
      <w:numPr>
        <w:numId w:val="12"/>
      </w:numPr>
    </w:pPr>
  </w:style>
  <w:style w:type="numbering" w:styleId="111111">
    <w:name w:val="Outline List 2"/>
    <w:basedOn w:val="NoList"/>
    <w:uiPriority w:val="99"/>
    <w:semiHidden/>
    <w:unhideWhenUsed/>
    <w:locked/>
    <w:rsid w:val="008861FC"/>
    <w:pPr>
      <w:numPr>
        <w:numId w:val="11"/>
      </w:numPr>
    </w:pPr>
  </w:style>
  <w:style w:type="numbering" w:customStyle="1" w:styleId="Bullets">
    <w:name w:val="Bullets"/>
    <w:rsid w:val="008861FC"/>
    <w:pPr>
      <w:numPr>
        <w:numId w:val="5"/>
      </w:numPr>
    </w:pPr>
  </w:style>
  <w:style w:type="numbering" w:customStyle="1" w:styleId="Numbers">
    <w:name w:val="Numbers"/>
    <w:rsid w:val="00475442"/>
    <w:pPr>
      <w:numPr>
        <w:numId w:val="9"/>
      </w:numPr>
    </w:pPr>
  </w:style>
  <w:style w:type="numbering" w:styleId="ArticleSection">
    <w:name w:val="Outline List 3"/>
    <w:basedOn w:val="NoList"/>
    <w:uiPriority w:val="99"/>
    <w:semiHidden/>
    <w:unhideWhenUsed/>
    <w:locked/>
    <w:rsid w:val="008861FC"/>
    <w:pPr>
      <w:numPr>
        <w:numId w:val="13"/>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41B6E6" w:themeColor="accent1"/>
      <w:sz w:val="44"/>
      <w:szCs w:val="28"/>
    </w:rPr>
  </w:style>
  <w:style w:type="paragraph" w:customStyle="1" w:styleId="AppendixHeading2">
    <w:name w:val="Appendix Heading 2"/>
    <w:basedOn w:val="Heading2"/>
    <w:uiPriority w:val="11"/>
    <w:qFormat/>
    <w:rsid w:val="007738F3"/>
    <w:pPr>
      <w:numPr>
        <w:numId w:val="15"/>
      </w:numPr>
    </w:pPr>
  </w:style>
  <w:style w:type="paragraph" w:customStyle="1" w:styleId="AppendixHeading3">
    <w:name w:val="Appendix Heading 3"/>
    <w:basedOn w:val="Heading3"/>
    <w:uiPriority w:val="11"/>
    <w:qFormat/>
    <w:rsid w:val="000F1FE4"/>
    <w:pPr>
      <w:numPr>
        <w:numId w:val="15"/>
      </w:numPr>
      <w:ind w:left="0" w:firstLine="0"/>
    </w:pPr>
  </w:style>
  <w:style w:type="paragraph" w:customStyle="1" w:styleId="AppendixHeading4">
    <w:name w:val="Appendix Heading 4"/>
    <w:basedOn w:val="Heading4"/>
    <w:uiPriority w:val="11"/>
    <w:qFormat/>
    <w:rsid w:val="00880650"/>
  </w:style>
  <w:style w:type="paragraph" w:customStyle="1" w:styleId="Equation">
    <w:name w:val="Equation"/>
    <w:basedOn w:val="Normal"/>
    <w:next w:val="Normal"/>
    <w:qFormat/>
    <w:rsid w:val="00B93FAF"/>
    <w:pPr>
      <w:tabs>
        <w:tab w:val="right" w:pos="7938"/>
      </w:tabs>
      <w:spacing w:before="284" w:after="284"/>
      <w:ind w:left="567"/>
    </w:pPr>
    <w:rPr>
      <w:rFonts w:asciiTheme="minorHAnsi" w:eastAsia="Times New Roman" w:hAnsiTheme="minorHAnsi"/>
      <w:color w:val="auto"/>
      <w:szCs w:val="24"/>
      <w:lang w:eastAsia="en-US"/>
    </w:rPr>
  </w:style>
  <w:style w:type="paragraph" w:customStyle="1" w:styleId="Reference">
    <w:name w:val="Reference"/>
    <w:basedOn w:val="Normal"/>
    <w:uiPriority w:val="9"/>
    <w:qFormat/>
    <w:rsid w:val="007F16A8"/>
    <w:pPr>
      <w:ind w:left="567" w:hanging="567"/>
    </w:pPr>
  </w:style>
  <w:style w:type="paragraph" w:styleId="ListNumber2">
    <w:name w:val="List Number 2"/>
    <w:basedOn w:val="ListNumber"/>
    <w:qFormat/>
    <w:locked/>
    <w:rsid w:val="00274665"/>
    <w:pPr>
      <w:numPr>
        <w:ilvl w:val="1"/>
      </w:numPr>
    </w:pPr>
  </w:style>
  <w:style w:type="character" w:customStyle="1" w:styleId="Italics">
    <w:name w:val="Italics"/>
    <w:basedOn w:val="DefaultParagraphFont"/>
    <w:qFormat/>
    <w:rsid w:val="0005371F"/>
    <w:rPr>
      <w:i/>
    </w:rPr>
  </w:style>
  <w:style w:type="character" w:customStyle="1" w:styleId="UIMenuItem">
    <w:name w:val="UI_MenuItem"/>
    <w:basedOn w:val="DefaultParagraphFont"/>
    <w:uiPriority w:val="1"/>
    <w:rsid w:val="00395607"/>
    <w:rPr>
      <w:i/>
    </w:rPr>
  </w:style>
  <w:style w:type="character" w:customStyle="1" w:styleId="UIButton">
    <w:name w:val="UI_Button"/>
    <w:basedOn w:val="DefaultParagraphFont"/>
    <w:uiPriority w:val="1"/>
    <w:rsid w:val="00395607"/>
    <w:rPr>
      <w:b/>
    </w:rPr>
  </w:style>
  <w:style w:type="character" w:customStyle="1" w:styleId="CaptionChar">
    <w:name w:val="Caption Char"/>
    <w:link w:val="Caption"/>
    <w:rsid w:val="00395607"/>
    <w:rPr>
      <w:rFonts w:eastAsia="Calibri"/>
      <w:b/>
      <w:bCs/>
      <w:color w:val="41B6E6" w:themeColor="accent1"/>
      <w:sz w:val="20"/>
      <w:szCs w:val="18"/>
    </w:rPr>
  </w:style>
  <w:style w:type="paragraph" w:customStyle="1" w:styleId="CoverTitle2">
    <w:name w:val="CoverTitle2"/>
    <w:basedOn w:val="Normal"/>
    <w:link w:val="CoverTitle2Char"/>
    <w:uiPriority w:val="1"/>
    <w:rsid w:val="00AE467A"/>
    <w:pPr>
      <w:spacing w:line="280" w:lineRule="exact"/>
    </w:pPr>
    <w:rPr>
      <w:rFonts w:ascii="Arial" w:eastAsia="Times New Roman" w:hAnsi="Arial"/>
      <w:sz w:val="26"/>
      <w:szCs w:val="24"/>
    </w:rPr>
  </w:style>
  <w:style w:type="character" w:customStyle="1" w:styleId="CoverTitle2Char">
    <w:name w:val="CoverTitle2 Char"/>
    <w:link w:val="CoverTitle2"/>
    <w:uiPriority w:val="1"/>
    <w:rsid w:val="00475442"/>
    <w:rPr>
      <w:rFonts w:ascii="Arial" w:eastAsia="Times New Roman" w:hAnsi="Arial"/>
      <w:color w:val="000000"/>
      <w:sz w:val="26"/>
      <w:szCs w:val="24"/>
    </w:rPr>
  </w:style>
  <w:style w:type="paragraph" w:customStyle="1" w:styleId="Comment">
    <w:name w:val="Comment"/>
    <w:basedOn w:val="BodyText"/>
    <w:qFormat/>
    <w:rsid w:val="00475442"/>
    <w:pPr>
      <w:ind w:left="567"/>
    </w:pPr>
    <w:rPr>
      <w:color w:val="598E18" w:themeColor="accent3" w:themeShade="BF"/>
    </w:rPr>
  </w:style>
  <w:style w:type="character" w:customStyle="1" w:styleId="ScientificName">
    <w:name w:val="ScientificName"/>
    <w:basedOn w:val="DefaultParagraphFont"/>
    <w:rsid w:val="000B3117"/>
    <w:rPr>
      <w:i/>
    </w:rPr>
  </w:style>
  <w:style w:type="paragraph" w:customStyle="1" w:styleId="Pictureleftaligned">
    <w:name w:val="Picture left aligned"/>
    <w:basedOn w:val="BodyText"/>
    <w:next w:val="BodyText"/>
    <w:uiPriority w:val="99"/>
    <w:rsid w:val="00252A49"/>
    <w:pPr>
      <w:keepNext/>
      <w:spacing w:after="120"/>
    </w:pPr>
  </w:style>
  <w:style w:type="paragraph" w:customStyle="1" w:styleId="Picturecentrealigned">
    <w:name w:val="Picture centre aligned"/>
    <w:basedOn w:val="Pictureleftaligned"/>
    <w:uiPriority w:val="99"/>
    <w:qFormat/>
    <w:rsid w:val="00475442"/>
    <w:pPr>
      <w:jc w:val="center"/>
    </w:pPr>
  </w:style>
  <w:style w:type="paragraph" w:customStyle="1" w:styleId="Picturelistindent">
    <w:name w:val="Picture list indent"/>
    <w:basedOn w:val="Pictureleftaligned"/>
    <w:next w:val="BodyText"/>
    <w:uiPriority w:val="99"/>
    <w:qFormat/>
    <w:rsid w:val="003F63EC"/>
    <w:pPr>
      <w:ind w:left="567"/>
    </w:pPr>
  </w:style>
  <w:style w:type="character" w:customStyle="1" w:styleId="HyperlinkXRef">
    <w:name w:val="HyperlinkXRef"/>
    <w:basedOn w:val="DefaultParagraphFont"/>
    <w:uiPriority w:val="1"/>
    <w:qFormat/>
    <w:rsid w:val="00C55194"/>
    <w:rPr>
      <w:color w:val="005E7E" w:themeColor="background1" w:themeShade="40"/>
    </w:rPr>
  </w:style>
  <w:style w:type="character" w:styleId="PlaceholderText">
    <w:name w:val="Placeholder Text"/>
    <w:basedOn w:val="DefaultParagraphFont"/>
    <w:uiPriority w:val="99"/>
    <w:semiHidden/>
    <w:rsid w:val="00376FD8"/>
    <w:rPr>
      <w:color w:val="808080"/>
    </w:rPr>
  </w:style>
  <w:style w:type="paragraph" w:styleId="ListParagraph">
    <w:name w:val="List Paragraph"/>
    <w:basedOn w:val="Normal"/>
    <w:uiPriority w:val="34"/>
    <w:qFormat/>
    <w:rsid w:val="004F5271"/>
    <w:pPr>
      <w:spacing w:after="0"/>
      <w:ind w:left="720"/>
    </w:pPr>
    <w:rPr>
      <w:rFonts w:eastAsiaTheme="minorHAnsi" w:cs="Calibr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http://www.csiro.au/org/HealthyCountry.html" TargetMode="External"/><Relationship Id="rId24" Type="http://schemas.openxmlformats.org/officeDocument/2006/relationships/image" Target="media/image8.png"/><Relationship Id="rId32" Type="http://schemas.openxmlformats.org/officeDocument/2006/relationships/hyperlink" Target="http://projects.arcs.org.au/svn/fullmoon/trunk/rules/conformance-test/ISO19136-V3.2-AnxE_XMI-V1.1"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www.csiro.au/partnerships/WIRADA.html" TargetMode="External"/><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comments" Target="comments.xm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seegrid.csiro.au/twiki/bin/view/AppSchemas/HollowWorldHelperPlugin" TargetMode="External"/><Relationship Id="rId20" Type="http://schemas.openxmlformats.org/officeDocument/2006/relationships/footer" Target="footer5.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microsoft.com/office/2011/relationships/commentsExtended" Target="commentsExtended.xml"/><Relationship Id="rId36" Type="http://schemas.openxmlformats.org/officeDocument/2006/relationships/image" Target="media/image17.png"/><Relationship Id="rId4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tk093\AppData\Roaming\Microsoft\Templates\CSIRO_ReportTemplate_WfHC_1202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B20631E41454294B12E3F38CCEB5D14"/>
        <w:category>
          <w:name w:val="General"/>
          <w:gallery w:val="placeholder"/>
        </w:category>
        <w:types>
          <w:type w:val="bbPlcHdr"/>
        </w:types>
        <w:behaviors>
          <w:behavior w:val="content"/>
        </w:behaviors>
        <w:guid w:val="{F673C945-5B44-439B-AB0F-6BB84ACB5CBD}"/>
      </w:docPartPr>
      <w:docPartBody>
        <w:p w:rsidR="00A57A95" w:rsidRDefault="00A57A95">
          <w:r w:rsidRPr="004E2C8E">
            <w:rPr>
              <w:rStyle w:val="PlaceholderText"/>
            </w:rPr>
            <w:t>[Title]</w:t>
          </w:r>
        </w:p>
      </w:docPartBody>
    </w:docPart>
    <w:docPart>
      <w:docPartPr>
        <w:name w:val="A67F5703EDD446A0B655A0DDA50D5A49"/>
        <w:category>
          <w:name w:val="General"/>
          <w:gallery w:val="placeholder"/>
        </w:category>
        <w:types>
          <w:type w:val="bbPlcHdr"/>
        </w:types>
        <w:behaviors>
          <w:behavior w:val="content"/>
        </w:behaviors>
        <w:guid w:val="{12618EC4-8E72-4A17-9815-21868600E9DA}"/>
      </w:docPartPr>
      <w:docPartBody>
        <w:p w:rsidR="00A57A95" w:rsidRDefault="00A57A95">
          <w:r w:rsidRPr="004E2C8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mbiNumerals Pro Rev">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A57A95"/>
    <w:rsid w:val="00134EFA"/>
    <w:rsid w:val="00704F97"/>
    <w:rsid w:val="00A57A95"/>
    <w:rsid w:val="00EB2DF5"/>
    <w:rsid w:val="00F118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7A95"/>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7A9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SIRO Blue">
      <a:dk1>
        <a:sysClr val="windowText" lastClr="000000"/>
      </a:dk1>
      <a:lt1>
        <a:srgbClr val="FBFEFF"/>
      </a:lt1>
      <a:dk2>
        <a:srgbClr val="000000"/>
      </a:dk2>
      <a:lt2>
        <a:srgbClr val="FBFEFF"/>
      </a:lt2>
      <a:accent1>
        <a:srgbClr val="41B6E6"/>
      </a:accent1>
      <a:accent2>
        <a:srgbClr val="004B87"/>
      </a:accent2>
      <a:accent3>
        <a:srgbClr val="78BE20"/>
      </a:accent3>
      <a:accent4>
        <a:srgbClr val="4A7729"/>
      </a:accent4>
      <a:accent5>
        <a:srgbClr val="00A9CE"/>
      </a:accent5>
      <a:accent6>
        <a:srgbClr val="00313C"/>
      </a:accent6>
      <a:hlink>
        <a:srgbClr val="9FAEE5"/>
      </a:hlink>
      <a:folHlink>
        <a:srgbClr val="1E22A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4D0F5-2C44-45DE-BE57-833EAA4FB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CSIRO_ReportTemplate_WfHC_120214.dotx</Template>
  <TotalTime>8</TotalTime>
  <Pages>33</Pages>
  <Words>6843</Words>
  <Characters>39008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Tools and techniques for creation, use and management of information models as metadata for system-of-systems interoperability</vt:lpstr>
    </vt:vector>
  </TitlesOfParts>
  <Company>CSIRO</Company>
  <LinksUpToDate>false</LinksUpToDate>
  <CharactersWithSpaces>45760</CharactersWithSpaces>
  <SharedDoc>false</SharedDoc>
  <HLinks>
    <vt:vector size="84" baseType="variant">
      <vt:variant>
        <vt:i4>1835069</vt:i4>
      </vt:variant>
      <vt:variant>
        <vt:i4>86</vt:i4>
      </vt:variant>
      <vt:variant>
        <vt:i4>0</vt:i4>
      </vt:variant>
      <vt:variant>
        <vt:i4>5</vt:i4>
      </vt:variant>
      <vt:variant>
        <vt:lpwstr/>
      </vt:variant>
      <vt:variant>
        <vt:lpwstr>_Toc316486081</vt:lpwstr>
      </vt:variant>
      <vt:variant>
        <vt:i4>1179709</vt:i4>
      </vt:variant>
      <vt:variant>
        <vt:i4>77</vt:i4>
      </vt:variant>
      <vt:variant>
        <vt:i4>0</vt:i4>
      </vt:variant>
      <vt:variant>
        <vt:i4>5</vt:i4>
      </vt:variant>
      <vt:variant>
        <vt:lpwstr/>
      </vt:variant>
      <vt:variant>
        <vt:lpwstr>_Toc316486069</vt:lpwstr>
      </vt:variant>
      <vt:variant>
        <vt:i4>1507380</vt:i4>
      </vt:variant>
      <vt:variant>
        <vt:i4>68</vt:i4>
      </vt:variant>
      <vt:variant>
        <vt:i4>0</vt:i4>
      </vt:variant>
      <vt:variant>
        <vt:i4>5</vt:i4>
      </vt:variant>
      <vt:variant>
        <vt:lpwstr/>
      </vt:variant>
      <vt:variant>
        <vt:lpwstr>_Toc316485903</vt:lpwstr>
      </vt:variant>
      <vt:variant>
        <vt:i4>1507380</vt:i4>
      </vt:variant>
      <vt:variant>
        <vt:i4>62</vt:i4>
      </vt:variant>
      <vt:variant>
        <vt:i4>0</vt:i4>
      </vt:variant>
      <vt:variant>
        <vt:i4>5</vt:i4>
      </vt:variant>
      <vt:variant>
        <vt:lpwstr/>
      </vt:variant>
      <vt:variant>
        <vt:lpwstr>_Toc316485902</vt:lpwstr>
      </vt:variant>
      <vt:variant>
        <vt:i4>1507380</vt:i4>
      </vt:variant>
      <vt:variant>
        <vt:i4>56</vt:i4>
      </vt:variant>
      <vt:variant>
        <vt:i4>0</vt:i4>
      </vt:variant>
      <vt:variant>
        <vt:i4>5</vt:i4>
      </vt:variant>
      <vt:variant>
        <vt:lpwstr/>
      </vt:variant>
      <vt:variant>
        <vt:lpwstr>_Toc316485901</vt:lpwstr>
      </vt:variant>
      <vt:variant>
        <vt:i4>1507380</vt:i4>
      </vt:variant>
      <vt:variant>
        <vt:i4>50</vt:i4>
      </vt:variant>
      <vt:variant>
        <vt:i4>0</vt:i4>
      </vt:variant>
      <vt:variant>
        <vt:i4>5</vt:i4>
      </vt:variant>
      <vt:variant>
        <vt:lpwstr/>
      </vt:variant>
      <vt:variant>
        <vt:lpwstr>_Toc316485900</vt:lpwstr>
      </vt:variant>
      <vt:variant>
        <vt:i4>1966133</vt:i4>
      </vt:variant>
      <vt:variant>
        <vt:i4>44</vt:i4>
      </vt:variant>
      <vt:variant>
        <vt:i4>0</vt:i4>
      </vt:variant>
      <vt:variant>
        <vt:i4>5</vt:i4>
      </vt:variant>
      <vt:variant>
        <vt:lpwstr/>
      </vt:variant>
      <vt:variant>
        <vt:lpwstr>_Toc316485899</vt:lpwstr>
      </vt:variant>
      <vt:variant>
        <vt:i4>1966133</vt:i4>
      </vt:variant>
      <vt:variant>
        <vt:i4>38</vt:i4>
      </vt:variant>
      <vt:variant>
        <vt:i4>0</vt:i4>
      </vt:variant>
      <vt:variant>
        <vt:i4>5</vt:i4>
      </vt:variant>
      <vt:variant>
        <vt:lpwstr/>
      </vt:variant>
      <vt:variant>
        <vt:lpwstr>_Toc316485898</vt:lpwstr>
      </vt:variant>
      <vt:variant>
        <vt:i4>1966133</vt:i4>
      </vt:variant>
      <vt:variant>
        <vt:i4>32</vt:i4>
      </vt:variant>
      <vt:variant>
        <vt:i4>0</vt:i4>
      </vt:variant>
      <vt:variant>
        <vt:i4>5</vt:i4>
      </vt:variant>
      <vt:variant>
        <vt:lpwstr/>
      </vt:variant>
      <vt:variant>
        <vt:lpwstr>_Toc316485897</vt:lpwstr>
      </vt:variant>
      <vt:variant>
        <vt:i4>1966133</vt:i4>
      </vt:variant>
      <vt:variant>
        <vt:i4>26</vt:i4>
      </vt:variant>
      <vt:variant>
        <vt:i4>0</vt:i4>
      </vt:variant>
      <vt:variant>
        <vt:i4>5</vt:i4>
      </vt:variant>
      <vt:variant>
        <vt:lpwstr/>
      </vt:variant>
      <vt:variant>
        <vt:lpwstr>_Toc316485896</vt:lpwstr>
      </vt:variant>
      <vt:variant>
        <vt:i4>1966133</vt:i4>
      </vt:variant>
      <vt:variant>
        <vt:i4>20</vt:i4>
      </vt:variant>
      <vt:variant>
        <vt:i4>0</vt:i4>
      </vt:variant>
      <vt:variant>
        <vt:i4>5</vt:i4>
      </vt:variant>
      <vt:variant>
        <vt:lpwstr/>
      </vt:variant>
      <vt:variant>
        <vt:lpwstr>_Toc316485895</vt:lpwstr>
      </vt:variant>
      <vt:variant>
        <vt:i4>1966133</vt:i4>
      </vt:variant>
      <vt:variant>
        <vt:i4>14</vt:i4>
      </vt:variant>
      <vt:variant>
        <vt:i4>0</vt:i4>
      </vt:variant>
      <vt:variant>
        <vt:i4>5</vt:i4>
      </vt:variant>
      <vt:variant>
        <vt:lpwstr/>
      </vt:variant>
      <vt:variant>
        <vt:lpwstr>_Toc316485894</vt:lpwstr>
      </vt:variant>
      <vt:variant>
        <vt:i4>1966133</vt:i4>
      </vt:variant>
      <vt:variant>
        <vt:i4>8</vt:i4>
      </vt:variant>
      <vt:variant>
        <vt:i4>0</vt:i4>
      </vt:variant>
      <vt:variant>
        <vt:i4>5</vt:i4>
      </vt:variant>
      <vt:variant>
        <vt:lpwstr/>
      </vt:variant>
      <vt:variant>
        <vt:lpwstr>_Toc316485893</vt:lpwstr>
      </vt:variant>
      <vt:variant>
        <vt:i4>1966133</vt:i4>
      </vt:variant>
      <vt:variant>
        <vt:i4>2</vt:i4>
      </vt:variant>
      <vt:variant>
        <vt:i4>0</vt:i4>
      </vt:variant>
      <vt:variant>
        <vt:i4>5</vt:i4>
      </vt:variant>
      <vt:variant>
        <vt:lpwstr/>
      </vt:variant>
      <vt:variant>
        <vt:lpwstr>_Toc316485892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and techniques for creation, use and management of information models as metadata for system-of-systems interoperability</dc:title>
  <dc:subject/>
  <dc:creator>Murray, Nick (CLW, Black Mountain);Rob Atkinson</dc:creator>
  <cp:keywords/>
  <dc:description/>
  <cp:lastModifiedBy>Stephen Richard</cp:lastModifiedBy>
  <cp:revision>6</cp:revision>
  <cp:lastPrinted>2018-04-05T14:50:00Z</cp:lastPrinted>
  <dcterms:created xsi:type="dcterms:W3CDTF">2018-04-05T14:42:00Z</dcterms:created>
  <dcterms:modified xsi:type="dcterms:W3CDTF">2018-04-05T14:50:00Z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0x010100529B7581109BE041A80104B7BC62AE32</vt:lpwstr>
  </property>
</Properties>
</file>